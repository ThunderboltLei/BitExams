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47359" w14:textId="77777777" w:rsidR="003A4CE3" w:rsidRPr="006466A9" w:rsidRDefault="003A4CE3" w:rsidP="00E03C1D">
      <w:pPr>
        <w:pStyle w:val="34e03bbd-96ed-4221-a0f8-6be7aabe55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79</w:t>
      </w:r>
      <w:r w:rsidRPr="006466A9">
        <w:rPr>
          <w:sz w:val="18"/>
          <w:szCs w:val="18"/>
        </w:rPr>
        <w:t>面向对象程序设计</w:t>
      </w:r>
      <w:r w:rsidRPr="006466A9">
        <w:rPr>
          <w:sz w:val="18"/>
          <w:szCs w:val="18"/>
        </w:rPr>
        <w:t>_</w:t>
      </w:r>
      <w:r w:rsidRPr="006466A9">
        <w:rPr>
          <w:sz w:val="18"/>
          <w:szCs w:val="18"/>
        </w:rPr>
        <w:t>固定试卷模拟</w:t>
      </w:r>
      <w:r w:rsidRPr="006466A9">
        <w:rPr>
          <w:sz w:val="18"/>
          <w:szCs w:val="18"/>
        </w:rPr>
        <w:t>2</w:t>
      </w:r>
    </w:p>
    <w:p w14:paraId="087AFC24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一、单选题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20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40</w:t>
      </w:r>
      <w:r w:rsidRPr="006466A9">
        <w:rPr>
          <w:b/>
          <w:color w:val="000000"/>
          <w:sz w:val="18"/>
          <w:szCs w:val="18"/>
        </w:rPr>
        <w:t>分）</w:t>
      </w:r>
    </w:p>
    <w:p w14:paraId="7127A753" w14:textId="18506D4C" w:rsidR="003A4CE3" w:rsidRPr="006466A9" w:rsidRDefault="003A4CE3">
      <w:pPr>
        <w:rPr>
          <w:sz w:val="18"/>
          <w:szCs w:val="18"/>
        </w:rPr>
      </w:pPr>
      <w:r w:rsidRPr="006466A9">
        <w:rPr>
          <w:color w:val="000000"/>
          <w:sz w:val="18"/>
          <w:szCs w:val="18"/>
        </w:rPr>
        <w:t xml:space="preserve">1. </w:t>
      </w:r>
      <w:r w:rsidRPr="006466A9">
        <w:rPr>
          <w:color w:val="000000"/>
          <w:sz w:val="18"/>
          <w:szCs w:val="18"/>
        </w:rPr>
        <w:t>下列运算符中，可以重载的是</w:t>
      </w:r>
      <w:r w:rsidR="00850F8C" w:rsidRPr="006466A9">
        <w:rPr>
          <w:rFonts w:hint="eastAsia"/>
          <w:color w:val="000000"/>
          <w:sz w:val="18"/>
          <w:szCs w:val="18"/>
        </w:rPr>
        <w:tab/>
      </w:r>
      <w:r w:rsidR="00850F8C" w:rsidRPr="006466A9">
        <w:rPr>
          <w:rFonts w:hint="eastAsia"/>
          <w:color w:val="000000"/>
          <w:sz w:val="18"/>
          <w:szCs w:val="18"/>
        </w:rPr>
        <w:tab/>
      </w:r>
      <w:r w:rsidR="00A060AC" w:rsidRPr="006466A9">
        <w:rPr>
          <w:color w:val="000000"/>
          <w:sz w:val="18"/>
          <w:szCs w:val="18"/>
        </w:rPr>
        <w:t>D</w:t>
      </w:r>
      <w:r w:rsidRPr="006466A9">
        <w:rPr>
          <w:color w:val="000000"/>
          <w:sz w:val="18"/>
          <w:szCs w:val="18"/>
        </w:rPr>
        <w:t>）</w:t>
      </w:r>
    </w:p>
    <w:p w14:paraId="6E90E465" w14:textId="32D3EFC4" w:rsidR="003A4CE3" w:rsidRPr="006466A9" w:rsidRDefault="003A4CE3" w:rsidP="00850F8C">
      <w:pPr>
        <w:pStyle w:val="0e916491-6568-4347-b893-b7731c9ac55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A.?:</w:t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B..</w:t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C.::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D.++            </w:t>
      </w:r>
    </w:p>
    <w:p w14:paraId="4796D9BF" w14:textId="58CBFFB7" w:rsidR="0094683E" w:rsidRPr="006466A9" w:rsidRDefault="0094683E" w:rsidP="0094683E">
      <w:pPr>
        <w:pStyle w:val="df971a02-5fbd-4648-9a10-eafbd274ab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2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已知</w:t>
      </w:r>
      <w:r w:rsidRPr="006466A9">
        <w:rPr>
          <w:sz w:val="18"/>
          <w:szCs w:val="18"/>
        </w:rPr>
        <w:t>show()</w:t>
      </w:r>
      <w:r w:rsidR="00850F8C" w:rsidRPr="006466A9">
        <w:rPr>
          <w:sz w:val="18"/>
          <w:szCs w:val="18"/>
        </w:rPr>
        <w:t>函数是一个类的常成员函数，无返回值，下列表示中正确的</w:t>
      </w:r>
      <w:r w:rsidRPr="006466A9">
        <w:rPr>
          <w:sz w:val="18"/>
          <w:szCs w:val="18"/>
        </w:rPr>
        <w:t>（</w:t>
      </w:r>
      <w:r w:rsidR="00071CBF"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）</w:t>
      </w:r>
    </w:p>
    <w:p w14:paraId="012C5353" w14:textId="0A4A37E9" w:rsidR="0094683E" w:rsidRPr="006466A9" w:rsidRDefault="0094683E" w:rsidP="0094683E">
      <w:pPr>
        <w:pStyle w:val="94bb2a48-cd04-4f0f-898a-fdc26ba5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A.const void show()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B.void show() const</w:t>
      </w:r>
    </w:p>
    <w:p w14:paraId="4158EAFB" w14:textId="5C4FADE0" w:rsidR="003A4CE3" w:rsidRPr="006466A9" w:rsidRDefault="0094683E" w:rsidP="00850F8C">
      <w:pPr>
        <w:pStyle w:val="00b5695c-6d89-45c6-9654-942fb122ee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C.void const show()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D.void show(const)</w:t>
      </w:r>
    </w:p>
    <w:p w14:paraId="0B3B6C07" w14:textId="4B5A92F6" w:rsidR="003A4CE3" w:rsidRPr="006466A9" w:rsidRDefault="003A4CE3" w:rsidP="003933C3">
      <w:pPr>
        <w:pStyle w:val="97279392-06be-4dcf-a1b8-e701756301c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3. </w:t>
      </w:r>
      <w:r w:rsidRPr="006466A9">
        <w:rPr>
          <w:sz w:val="18"/>
          <w:szCs w:val="18"/>
        </w:rPr>
        <w:t>在下列函数原型中，可以作为类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构造函数的是</w:t>
      </w:r>
      <w:r w:rsidRPr="006466A9">
        <w:rPr>
          <w:sz w:val="18"/>
          <w:szCs w:val="18"/>
        </w:rPr>
        <w:t xml:space="preserve"> </w:t>
      </w:r>
      <w:r w:rsidR="00850F8C" w:rsidRPr="006466A9">
        <w:rPr>
          <w:rFonts w:hint="eastAsia"/>
          <w:sz w:val="18"/>
          <w:szCs w:val="18"/>
        </w:rPr>
        <w:tab/>
      </w:r>
      <w:r w:rsidR="000B56D5" w:rsidRPr="006466A9">
        <w:rPr>
          <w:sz w:val="18"/>
          <w:szCs w:val="18"/>
        </w:rPr>
        <w:t>D</w:t>
      </w:r>
      <w:r w:rsidRPr="006466A9">
        <w:rPr>
          <w:sz w:val="18"/>
          <w:szCs w:val="18"/>
        </w:rPr>
        <w:t>）</w:t>
      </w:r>
    </w:p>
    <w:p w14:paraId="3C9FCC9F" w14:textId="43CD5A4F" w:rsidR="003A4CE3" w:rsidRPr="006466A9" w:rsidRDefault="003A4CE3" w:rsidP="00850F8C">
      <w:pPr>
        <w:pStyle w:val="4b2e9ead-2552-4373-9f47-952e1d187d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A.void A(int);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B.int A();</w:t>
      </w:r>
      <w:r w:rsidR="00C95C2D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C.A(int) const;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D.A(int);                     </w:t>
      </w:r>
    </w:p>
    <w:p w14:paraId="5979B898" w14:textId="380E71C0" w:rsidR="00C95C2D" w:rsidRPr="006466A9" w:rsidRDefault="003A4CE3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 xml:space="preserve">4. </w:t>
      </w:r>
      <w:r w:rsidR="00C95C2D" w:rsidRPr="006466A9">
        <w:rPr>
          <w:rFonts w:hint="eastAsia"/>
          <w:color w:val="auto"/>
          <w:sz w:val="18"/>
          <w:szCs w:val="18"/>
        </w:rPr>
        <w:t>下列符号中不能作为</w:t>
      </w:r>
      <w:r w:rsidR="00C95C2D" w:rsidRPr="006466A9">
        <w:rPr>
          <w:rFonts w:hint="eastAsia"/>
          <w:color w:val="auto"/>
          <w:sz w:val="18"/>
          <w:szCs w:val="18"/>
        </w:rPr>
        <w:t>C++</w:t>
      </w:r>
      <w:r w:rsidR="00C95C2D" w:rsidRPr="006466A9">
        <w:rPr>
          <w:rFonts w:hint="eastAsia"/>
          <w:color w:val="auto"/>
          <w:sz w:val="18"/>
          <w:szCs w:val="18"/>
        </w:rPr>
        <w:t>标识符的是</w:t>
      </w:r>
      <w:r w:rsidR="00C95C2D" w:rsidRPr="006466A9">
        <w:rPr>
          <w:rFonts w:hint="eastAsia"/>
          <w:color w:val="auto"/>
          <w:sz w:val="18"/>
          <w:szCs w:val="18"/>
        </w:rPr>
        <w:tab/>
      </w:r>
      <w:r w:rsidR="00C95C2D" w:rsidRPr="006466A9">
        <w:rPr>
          <w:rFonts w:hint="eastAsia"/>
          <w:color w:val="auto"/>
          <w:sz w:val="18"/>
          <w:szCs w:val="18"/>
        </w:rPr>
        <w:tab/>
      </w:r>
      <w:r w:rsidR="00C95C2D" w:rsidRPr="006466A9">
        <w:rPr>
          <w:color w:val="auto"/>
          <w:sz w:val="18"/>
          <w:szCs w:val="18"/>
        </w:rPr>
        <w:t>（</w:t>
      </w:r>
      <w:r w:rsidR="00066A48" w:rsidRPr="006466A9">
        <w:rPr>
          <w:color w:val="auto"/>
          <w:sz w:val="18"/>
          <w:szCs w:val="18"/>
        </w:rPr>
        <w:t>B</w:t>
      </w:r>
      <w:r w:rsidR="00C95C2D" w:rsidRPr="006466A9">
        <w:rPr>
          <w:color w:val="auto"/>
          <w:sz w:val="18"/>
          <w:szCs w:val="18"/>
        </w:rPr>
        <w:t>）</w:t>
      </w:r>
    </w:p>
    <w:p w14:paraId="27331BE8" w14:textId="5727A4DE" w:rsidR="003A4CE3" w:rsidRPr="006466A9" w:rsidRDefault="00C95C2D" w:rsidP="00850F8C">
      <w:pPr>
        <w:pStyle w:val="85711cfb-78c2-43d1-bd01-f71dfe2ba56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6466A9">
        <w:rPr>
          <w:color w:val="auto"/>
          <w:sz w:val="18"/>
          <w:szCs w:val="18"/>
          <w:lang w:val="fr-FR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points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5x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>x5</w:t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="00850F8C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  <w:lang w:val="fr-FR"/>
        </w:rPr>
        <w:t>_256</w:t>
      </w:r>
    </w:p>
    <w:p w14:paraId="6EC25A03" w14:textId="5788B197" w:rsidR="003A4CE3" w:rsidRPr="006466A9" w:rsidRDefault="003A4CE3">
      <w:pPr>
        <w:pStyle w:val="9274011a-f10f-4572-ab5c-a671f1e5ec8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>5. C++</w:t>
      </w:r>
      <w:r w:rsidRPr="006466A9">
        <w:rPr>
          <w:b/>
          <w:sz w:val="18"/>
          <w:szCs w:val="18"/>
        </w:rPr>
        <w:t>流中重载</w:t>
      </w:r>
      <w:r w:rsidR="00C95C2D" w:rsidRPr="006466A9">
        <w:rPr>
          <w:rFonts w:hint="eastAsia"/>
          <w:b/>
          <w:sz w:val="18"/>
          <w:szCs w:val="18"/>
        </w:rPr>
        <w:t>&lt;&lt;</w:t>
      </w:r>
      <w:r w:rsidRPr="006466A9">
        <w:rPr>
          <w:b/>
          <w:sz w:val="18"/>
          <w:szCs w:val="18"/>
        </w:rPr>
        <w:t>的运算符</w:t>
      </w:r>
      <w:r w:rsidR="00850F8C" w:rsidRPr="006466A9">
        <w:rPr>
          <w:rFonts w:hint="eastAsia"/>
          <w:b/>
          <w:sz w:val="18"/>
          <w:szCs w:val="18"/>
        </w:rPr>
        <w:tab/>
      </w:r>
      <w:r w:rsidR="00C95C2D" w:rsidRPr="006466A9">
        <w:rPr>
          <w:b/>
          <w:sz w:val="18"/>
          <w:szCs w:val="18"/>
        </w:rPr>
        <w:t>（</w:t>
      </w:r>
      <w:r w:rsidR="00296A1E" w:rsidRPr="006466A9">
        <w:rPr>
          <w:b/>
          <w:sz w:val="18"/>
          <w:szCs w:val="18"/>
        </w:rPr>
        <w:t>A</w:t>
      </w:r>
      <w:r w:rsidR="00C95C2D" w:rsidRPr="006466A9">
        <w:rPr>
          <w:b/>
          <w:sz w:val="18"/>
          <w:szCs w:val="18"/>
        </w:rPr>
        <w:t>）</w:t>
      </w:r>
    </w:p>
    <w:p w14:paraId="310410EA" w14:textId="70435C88" w:rsidR="003A4CE3" w:rsidRPr="006466A9" w:rsidRDefault="003A4CE3">
      <w:pPr>
        <w:pStyle w:val="defe1d77-a6f7-425d-95cb-35499c16df5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用于输出操作的成员函数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用于输入操作的成员函数</w:t>
      </w:r>
      <w:r w:rsidRPr="006466A9">
        <w:rPr>
          <w:sz w:val="18"/>
          <w:szCs w:val="18"/>
        </w:rPr>
        <w:t xml:space="preserve">      </w:t>
      </w:r>
    </w:p>
    <w:p w14:paraId="00C59160" w14:textId="6AC23626" w:rsidR="003A4CE3" w:rsidRPr="006466A9" w:rsidRDefault="003A4CE3" w:rsidP="00850F8C">
      <w:pPr>
        <w:pStyle w:val="9548a9fb-1aa1-4a07-855a-0d3ef26873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用于输出操作的非成员函数</w:t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用于输入操作的非成员函数</w:t>
      </w:r>
      <w:r w:rsidRPr="006466A9">
        <w:rPr>
          <w:sz w:val="18"/>
          <w:szCs w:val="18"/>
        </w:rPr>
        <w:t xml:space="preserve">    </w:t>
      </w:r>
    </w:p>
    <w:p w14:paraId="3666C0CE" w14:textId="563DCFFD" w:rsidR="003A4CE3" w:rsidRPr="006466A9" w:rsidRDefault="003A4CE3" w:rsidP="003933C3">
      <w:pPr>
        <w:pStyle w:val="36d59aac-d886-4b96-8b9e-1a62593062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6. </w:t>
      </w:r>
      <w:r w:rsidRPr="006466A9">
        <w:rPr>
          <w:b/>
          <w:sz w:val="18"/>
          <w:szCs w:val="18"/>
        </w:rPr>
        <w:t>下列关于友元的描述中，错误的是（</w:t>
      </w:r>
      <w:r w:rsidR="00263C59" w:rsidRPr="006466A9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1EFF69C5" w14:textId="77777777" w:rsidR="003A4CE3" w:rsidRPr="006466A9" w:rsidRDefault="003A4CE3">
      <w:pPr>
        <w:pStyle w:val="e2897c9c-9fce-4fd2-9fc7-c66a376143a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如果函数</w:t>
      </w:r>
      <w:r w:rsidRPr="006466A9">
        <w:rPr>
          <w:sz w:val="18"/>
          <w:szCs w:val="18"/>
        </w:rPr>
        <w:t>fun()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的友元，那么在</w:t>
      </w:r>
      <w:r w:rsidRPr="006466A9">
        <w:rPr>
          <w:sz w:val="18"/>
          <w:szCs w:val="18"/>
        </w:rPr>
        <w:t>fun()</w:t>
      </w:r>
      <w:r w:rsidRPr="006466A9">
        <w:rPr>
          <w:sz w:val="18"/>
          <w:szCs w:val="18"/>
        </w:rPr>
        <w:t>中可以访问类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的私有成员</w:t>
      </w:r>
    </w:p>
    <w:p w14:paraId="47895BB8" w14:textId="77777777" w:rsidR="003A4CE3" w:rsidRPr="006466A9" w:rsidRDefault="003A4CE3">
      <w:pPr>
        <w:pStyle w:val="abd8f0ce-8576-4986-9398-e4a7c0d71cd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如果类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的友元，那么类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也是类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的友元</w:t>
      </w:r>
    </w:p>
    <w:p w14:paraId="7B9081AC" w14:textId="77777777" w:rsidR="003A4CE3" w:rsidRPr="006466A9" w:rsidRDefault="003A4CE3">
      <w:pPr>
        <w:pStyle w:val="29f4827f-6398-447a-bced-ca274a2122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如果类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的友元，那么类</w:t>
      </w:r>
      <w:r w:rsidRPr="006466A9">
        <w:rPr>
          <w:sz w:val="18"/>
          <w:szCs w:val="18"/>
        </w:rPr>
        <w:t>A</w:t>
      </w:r>
      <w:r w:rsidRPr="006466A9">
        <w:rPr>
          <w:sz w:val="18"/>
          <w:szCs w:val="18"/>
        </w:rPr>
        <w:t>的所有成员函数都是类</w:t>
      </w:r>
      <w:r w:rsidRPr="006466A9">
        <w:rPr>
          <w:sz w:val="18"/>
          <w:szCs w:val="18"/>
        </w:rPr>
        <w:t>B</w:t>
      </w:r>
      <w:r w:rsidRPr="006466A9">
        <w:rPr>
          <w:sz w:val="18"/>
          <w:szCs w:val="18"/>
        </w:rPr>
        <w:t>的友元</w:t>
      </w:r>
    </w:p>
    <w:p w14:paraId="2E27F3AE" w14:textId="6EBD617C" w:rsidR="003A4CE3" w:rsidRPr="006466A9" w:rsidRDefault="003A4CE3" w:rsidP="00850F8C">
      <w:pPr>
        <w:pStyle w:val="4a636528-ea43-450b-b6d5-0c9918f45a4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友元必须在类体内声明</w:t>
      </w:r>
    </w:p>
    <w:p w14:paraId="4DBC2E0E" w14:textId="52BB2952" w:rsidR="003A4CE3" w:rsidRPr="006466A9" w:rsidRDefault="003A4CE3" w:rsidP="003933C3">
      <w:pPr>
        <w:pStyle w:val="bca42b77-c368-40c7-88c6-c9196fc041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7. </w:t>
      </w:r>
      <w:r w:rsidRPr="006466A9">
        <w:rPr>
          <w:sz w:val="18"/>
          <w:szCs w:val="18"/>
        </w:rPr>
        <w:t>下列函数中，具有隐含的</w:t>
      </w:r>
      <w:r w:rsidRPr="006466A9">
        <w:rPr>
          <w:sz w:val="18"/>
          <w:szCs w:val="18"/>
        </w:rPr>
        <w:t>this</w:t>
      </w:r>
      <w:r w:rsidRPr="006466A9">
        <w:rPr>
          <w:sz w:val="18"/>
          <w:szCs w:val="18"/>
        </w:rPr>
        <w:t>指针的是</w:t>
      </w:r>
      <w:r w:rsidR="00175872" w:rsidRPr="006466A9">
        <w:rPr>
          <w:rFonts w:hint="eastAsia"/>
          <w:sz w:val="18"/>
          <w:szCs w:val="18"/>
        </w:rPr>
        <w:tab/>
      </w:r>
      <w:r w:rsidR="0017709E" w:rsidRPr="006466A9">
        <w:rPr>
          <w:sz w:val="18"/>
          <w:szCs w:val="18"/>
        </w:rPr>
        <w:t>（</w:t>
      </w:r>
      <w:r w:rsidR="002C6BB1" w:rsidRPr="006466A9">
        <w:rPr>
          <w:sz w:val="18"/>
          <w:szCs w:val="18"/>
        </w:rPr>
        <w:t>B</w:t>
      </w:r>
      <w:r w:rsidR="0017709E" w:rsidRPr="006466A9">
        <w:rPr>
          <w:sz w:val="18"/>
          <w:szCs w:val="18"/>
        </w:rPr>
        <w:t>）</w:t>
      </w:r>
    </w:p>
    <w:p w14:paraId="473FB2BE" w14:textId="77777777" w:rsidR="003A4CE3" w:rsidRPr="006466A9" w:rsidRDefault="003A4CE3">
      <w:pPr>
        <w:pStyle w:val="95b31d99-4864-4fe0-81cc-1708ee639a3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class MyClass{</w:t>
      </w:r>
    </w:p>
    <w:p w14:paraId="71B8ECD3" w14:textId="77777777" w:rsidR="003A4CE3" w:rsidRPr="006466A9" w:rsidRDefault="003A4CE3">
      <w:pPr>
        <w:pStyle w:val="5bd0a473-5215-415d-94be-afb1d756971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public:</w:t>
      </w:r>
    </w:p>
    <w:p w14:paraId="5E6257A2" w14:textId="77777777" w:rsidR="003A4CE3" w:rsidRPr="006466A9" w:rsidRDefault="003A4CE3" w:rsidP="0017709E">
      <w:pPr>
        <w:pStyle w:val="dca17183-1529-49d2-aa4d-131023cb89c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>int fun1();</w:t>
      </w:r>
      <w:r w:rsidR="0017709E" w:rsidRPr="006466A9">
        <w:rPr>
          <w:rFonts w:hint="eastAsia"/>
          <w:sz w:val="18"/>
          <w:szCs w:val="18"/>
        </w:rPr>
        <w:tab/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//</w:t>
      </w:r>
      <w:r w:rsidR="0017709E" w:rsidRPr="006466A9">
        <w:rPr>
          <w:rFonts w:ascii="宋体" w:hAnsi="宋体" w:hint="eastAsia"/>
          <w:sz w:val="18"/>
          <w:szCs w:val="18"/>
        </w:rPr>
        <w:t>①</w:t>
      </w:r>
    </w:p>
    <w:p w14:paraId="7DC8BACA" w14:textId="77777777" w:rsidR="003A4CE3" w:rsidRPr="006466A9" w:rsidRDefault="003A4CE3" w:rsidP="0017709E">
      <w:pPr>
        <w:pStyle w:val="c503c183-b9ea-45f2-a773-0c4b9800c04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friend int fun3();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②</w:t>
      </w:r>
    </w:p>
    <w:p w14:paraId="18B2C887" w14:textId="77777777" w:rsidR="003A4CE3" w:rsidRPr="006466A9" w:rsidRDefault="003A4CE3" w:rsidP="0017709E">
      <w:pPr>
        <w:pStyle w:val="e858ae4b-10e4-41cd-8644-e56ccc43c73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static void fun2();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③</w:t>
      </w:r>
    </w:p>
    <w:p w14:paraId="1DC3A150" w14:textId="77777777" w:rsidR="003A4CE3" w:rsidRPr="006466A9" w:rsidRDefault="003A4CE3" w:rsidP="0017709E">
      <w:pPr>
        <w:pStyle w:val="7fc7da79-7018-4269-9bab-5d9bfac4c35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static int count; 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//</w:t>
      </w:r>
      <w:r w:rsidR="0017709E" w:rsidRPr="006466A9">
        <w:rPr>
          <w:rFonts w:ascii="宋体" w:hAnsi="宋体" w:hint="eastAsia"/>
          <w:sz w:val="18"/>
          <w:szCs w:val="18"/>
        </w:rPr>
        <w:t>④</w:t>
      </w:r>
    </w:p>
    <w:p w14:paraId="75102B5D" w14:textId="77777777" w:rsidR="003A4CE3" w:rsidRPr="006466A9" w:rsidRDefault="003A4CE3" w:rsidP="0017709E">
      <w:pPr>
        <w:pStyle w:val="aa9a4208-1ba6-46b8-9318-d186132ed87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};</w:t>
      </w:r>
    </w:p>
    <w:p w14:paraId="5F233178" w14:textId="3D9BBA6E" w:rsidR="003A4CE3" w:rsidRPr="006466A9" w:rsidRDefault="0017709E" w:rsidP="00850F8C">
      <w:pPr>
        <w:pStyle w:val="5b2b5f3d-705d-4ee2-938a-43a8e17e1d6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rFonts w:ascii="宋体" w:hAnsi="宋体" w:hint="eastAsia"/>
          <w:sz w:val="18"/>
          <w:szCs w:val="18"/>
        </w:rPr>
        <w:t>①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B.</w:t>
      </w:r>
      <w:r w:rsidRPr="006466A9">
        <w:rPr>
          <w:rFonts w:ascii="宋体" w:hAnsi="宋体" w:hint="eastAsia"/>
          <w:sz w:val="18"/>
          <w:szCs w:val="18"/>
        </w:rPr>
        <w:t>②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C.</w:t>
      </w:r>
      <w:r w:rsidRPr="006466A9">
        <w:rPr>
          <w:rFonts w:ascii="宋体" w:hAnsi="宋体" w:hint="eastAsia"/>
          <w:sz w:val="18"/>
          <w:szCs w:val="18"/>
        </w:rPr>
        <w:t>③</w:t>
      </w:r>
      <w:r w:rsidR="00850F8C" w:rsidRPr="006466A9">
        <w:rPr>
          <w:rFonts w:hint="eastAsia"/>
          <w:sz w:val="18"/>
          <w:szCs w:val="18"/>
        </w:rPr>
        <w:tab/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D.</w:t>
      </w:r>
      <w:r w:rsidRPr="006466A9">
        <w:rPr>
          <w:rFonts w:ascii="宋体" w:hAnsi="宋体" w:hint="eastAsia"/>
          <w:sz w:val="18"/>
          <w:szCs w:val="18"/>
        </w:rPr>
        <w:t>④</w:t>
      </w:r>
      <w:r w:rsidR="003A4CE3" w:rsidRPr="006466A9">
        <w:rPr>
          <w:sz w:val="18"/>
          <w:szCs w:val="18"/>
        </w:rPr>
        <w:t xml:space="preserve">             </w:t>
      </w:r>
    </w:p>
    <w:p w14:paraId="642DB949" w14:textId="72CCCCFB" w:rsidR="003A4CE3" w:rsidRPr="006466A9" w:rsidRDefault="003A4CE3" w:rsidP="003933C3">
      <w:pPr>
        <w:pStyle w:val="3dbf0261-454f-4070-a3dd-de8a925a326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8. </w:t>
      </w:r>
      <w:r w:rsidRPr="006466A9">
        <w:rPr>
          <w:b/>
          <w:sz w:val="18"/>
          <w:szCs w:val="18"/>
        </w:rPr>
        <w:t>已知函数</w:t>
      </w:r>
      <w:r w:rsidRPr="006466A9">
        <w:rPr>
          <w:b/>
          <w:sz w:val="18"/>
          <w:szCs w:val="18"/>
        </w:rPr>
        <w:t>f</w:t>
      </w:r>
      <w:r w:rsidRPr="006466A9">
        <w:rPr>
          <w:b/>
          <w:sz w:val="18"/>
          <w:szCs w:val="18"/>
        </w:rPr>
        <w:t>的原型是</w:t>
      </w:r>
      <w:r w:rsidRPr="006466A9">
        <w:rPr>
          <w:b/>
          <w:sz w:val="18"/>
          <w:szCs w:val="18"/>
        </w:rPr>
        <w:t>void f(int *x, int &amp;y);</w:t>
      </w:r>
      <w:r w:rsidRPr="006466A9">
        <w:rPr>
          <w:b/>
          <w:sz w:val="18"/>
          <w:szCs w:val="18"/>
        </w:rPr>
        <w:t>，变量</w:t>
      </w:r>
      <w:r w:rsidRPr="006466A9">
        <w:rPr>
          <w:b/>
          <w:sz w:val="18"/>
          <w:szCs w:val="18"/>
        </w:rPr>
        <w:t>v1</w:t>
      </w:r>
      <w:r w:rsidRPr="006466A9">
        <w:rPr>
          <w:b/>
          <w:sz w:val="18"/>
          <w:szCs w:val="18"/>
        </w:rPr>
        <w:t>、</w:t>
      </w:r>
      <w:r w:rsidRPr="006466A9">
        <w:rPr>
          <w:b/>
          <w:sz w:val="18"/>
          <w:szCs w:val="18"/>
        </w:rPr>
        <w:t>v2</w:t>
      </w:r>
      <w:r w:rsidRPr="006466A9">
        <w:rPr>
          <w:b/>
          <w:sz w:val="18"/>
          <w:szCs w:val="18"/>
        </w:rPr>
        <w:lastRenderedPageBreak/>
        <w:t>的定义是：</w:t>
      </w:r>
      <w:r w:rsidRPr="006466A9">
        <w:rPr>
          <w:b/>
          <w:sz w:val="18"/>
          <w:szCs w:val="18"/>
        </w:rPr>
        <w:t>int v1, v2;</w:t>
      </w:r>
      <w:r w:rsidRPr="006466A9">
        <w:rPr>
          <w:b/>
          <w:sz w:val="18"/>
          <w:szCs w:val="18"/>
        </w:rPr>
        <w:t>，下列调用语句中，正确的是</w:t>
      </w:r>
      <w:r w:rsidR="0017709E"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267C73" w:rsidRPr="006466A9">
        <w:rPr>
          <w:b/>
          <w:sz w:val="18"/>
          <w:szCs w:val="18"/>
        </w:rPr>
        <w:t>C</w:t>
      </w:r>
      <w:r w:rsidRPr="006466A9">
        <w:rPr>
          <w:b/>
          <w:sz w:val="18"/>
          <w:szCs w:val="18"/>
        </w:rPr>
        <w:t>）</w:t>
      </w:r>
    </w:p>
    <w:p w14:paraId="6C4A31AD" w14:textId="134C57B1" w:rsidR="003A4CE3" w:rsidRPr="006466A9" w:rsidRDefault="003A4CE3" w:rsidP="00850F8C">
      <w:pPr>
        <w:pStyle w:val="7b735c93-4d11-482d-aca9-b75f20bc169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A.f(v1,&amp;v2);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B.f(v1,v2);</w:t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C.f(&amp;v1,v2);</w:t>
      </w:r>
      <w:r w:rsidR="00850F8C" w:rsidRPr="006466A9">
        <w:rPr>
          <w:rFonts w:hint="eastAsia"/>
          <w:sz w:val="18"/>
          <w:szCs w:val="18"/>
        </w:rPr>
        <w:tab/>
      </w:r>
      <w:r w:rsidR="0017709E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D.f(&amp;v1,&amp;v2);                 </w:t>
      </w:r>
    </w:p>
    <w:p w14:paraId="7560AD9C" w14:textId="37584650" w:rsidR="003A4CE3" w:rsidRPr="006466A9" w:rsidRDefault="003A4CE3">
      <w:pPr>
        <w:pStyle w:val="c3c223af-71e1-4c4e-a51b-28a5eaf13b6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b/>
          <w:sz w:val="18"/>
          <w:szCs w:val="18"/>
        </w:rPr>
        <w:t xml:space="preserve">9. </w:t>
      </w:r>
      <w:r w:rsidRPr="006466A9">
        <w:rPr>
          <w:b/>
          <w:sz w:val="18"/>
          <w:szCs w:val="18"/>
        </w:rPr>
        <w:t>抽象类至少包含一个</w:t>
      </w:r>
      <w:r w:rsidRPr="006466A9">
        <w:rPr>
          <w:b/>
          <w:sz w:val="18"/>
          <w:szCs w:val="18"/>
        </w:rPr>
        <w:t xml:space="preserve"> </w:t>
      </w:r>
      <w:r w:rsidR="0017709E"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="003F3CD2" w:rsidRPr="006466A9">
        <w:rPr>
          <w:b/>
          <w:sz w:val="18"/>
          <w:szCs w:val="18"/>
        </w:rPr>
        <w:t>B</w:t>
      </w:r>
      <w:r w:rsidRPr="006466A9">
        <w:rPr>
          <w:b/>
          <w:sz w:val="18"/>
          <w:szCs w:val="18"/>
        </w:rPr>
        <w:t>）</w:t>
      </w:r>
    </w:p>
    <w:p w14:paraId="772F702C" w14:textId="249D0868" w:rsidR="003A4CE3" w:rsidRPr="006466A9" w:rsidRDefault="003A4CE3" w:rsidP="00850F8C">
      <w:pPr>
        <w:pStyle w:val="04a0f9c3-79fc-4dbe-9ebf-bf80f1ec31a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友元函数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="00850F8C" w:rsidRPr="006466A9">
        <w:rPr>
          <w:sz w:val="18"/>
          <w:szCs w:val="18"/>
        </w:rPr>
        <w:t>纯虚函</w:t>
      </w:r>
      <w:r w:rsidR="00850F8C" w:rsidRPr="006466A9">
        <w:rPr>
          <w:sz w:val="18"/>
          <w:szCs w:val="18"/>
        </w:rPr>
        <w:t xml:space="preserve">  </w:t>
      </w: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虚函数</w:t>
      </w:r>
      <w:r w:rsidR="00850F8C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虚析构函数</w:t>
      </w:r>
      <w:r w:rsidRPr="006466A9">
        <w:rPr>
          <w:sz w:val="18"/>
          <w:szCs w:val="18"/>
        </w:rPr>
        <w:t xml:space="preserve">    </w:t>
      </w:r>
    </w:p>
    <w:p w14:paraId="71EF4DF4" w14:textId="5B03E259" w:rsidR="004846F0" w:rsidRPr="006466A9" w:rsidRDefault="003A4CE3">
      <w:pPr>
        <w:pStyle w:val="2e908880-99f6-4e24-848b-ecf48b3d850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 xml:space="preserve">10. </w:t>
      </w:r>
      <w:r w:rsidR="00175872" w:rsidRPr="006466A9">
        <w:rPr>
          <w:rFonts w:hint="eastAsia"/>
          <w:b/>
          <w:color w:val="auto"/>
          <w:sz w:val="18"/>
          <w:szCs w:val="18"/>
        </w:rPr>
        <w:t>下列关于静态成员的描述中，正确的</w:t>
      </w:r>
      <w:r w:rsidR="004846F0" w:rsidRPr="006466A9">
        <w:rPr>
          <w:b/>
          <w:color w:val="auto"/>
          <w:sz w:val="18"/>
          <w:szCs w:val="18"/>
        </w:rPr>
        <w:t>（</w:t>
      </w:r>
      <w:r w:rsidR="004846F0" w:rsidRPr="006466A9">
        <w:rPr>
          <w:b/>
          <w:color w:val="auto"/>
          <w:sz w:val="18"/>
          <w:szCs w:val="18"/>
        </w:rPr>
        <w:t>2</w:t>
      </w:r>
      <w:r w:rsidR="004846F0" w:rsidRPr="006466A9">
        <w:rPr>
          <w:b/>
          <w:color w:val="auto"/>
          <w:sz w:val="18"/>
          <w:szCs w:val="18"/>
        </w:rPr>
        <w:t>分）</w:t>
      </w:r>
    </w:p>
    <w:p w14:paraId="048E8128" w14:textId="77777777" w:rsidR="004846F0" w:rsidRPr="006466A9" w:rsidRDefault="004846F0" w:rsidP="004846F0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静态成员不属于对象，是类的共享成员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静态数据成员要由构造函数初始化</w:t>
      </w:r>
    </w:p>
    <w:p w14:paraId="3DC62406" w14:textId="6689B937" w:rsidR="003A4CE3" w:rsidRPr="006466A9" w:rsidRDefault="004846F0" w:rsidP="00D67182">
      <w:pPr>
        <w:pStyle w:val="6cb0a24c-9705-4cce-a698-3f2dff2443d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静态成员函数只能通过类激活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</w:t>
      </w:r>
      <w:r w:rsidRPr="006466A9">
        <w:rPr>
          <w:rFonts w:hint="eastAsia"/>
          <w:sz w:val="18"/>
          <w:szCs w:val="18"/>
        </w:rPr>
        <w:t>.</w:t>
      </w:r>
      <w:r w:rsidRPr="006466A9">
        <w:rPr>
          <w:rFonts w:hint="eastAsia"/>
          <w:sz w:val="18"/>
          <w:szCs w:val="18"/>
        </w:rPr>
        <w:t>非静态成员函数不能操作静态数据成员</w:t>
      </w:r>
    </w:p>
    <w:p w14:paraId="7560BF30" w14:textId="4C936D57" w:rsidR="003A4CE3" w:rsidRPr="006466A9" w:rsidRDefault="003A4CE3" w:rsidP="003933C3">
      <w:pPr>
        <w:pStyle w:val="103a37d8-cb24-431a-abb9-acbe3e03853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11. </w:t>
      </w:r>
      <w:r w:rsidRPr="006466A9">
        <w:rPr>
          <w:sz w:val="18"/>
          <w:szCs w:val="18"/>
        </w:rPr>
        <w:t>下列关于类和对象的描述中，正确的是</w:t>
      </w:r>
      <w:r w:rsidRPr="006466A9">
        <w:rPr>
          <w:sz w:val="18"/>
          <w:szCs w:val="18"/>
        </w:rPr>
        <w:t xml:space="preserve"> </w:t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1B937972" w14:textId="77777777" w:rsidR="003A4CE3" w:rsidRPr="006466A9" w:rsidRDefault="003A4CE3" w:rsidP="004846F0">
      <w:pPr>
        <w:pStyle w:val="55dc66d4-ec2b-438a-851d-b582b963657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一个类只能有一个对象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类对象可以访问类的全部成员</w:t>
      </w:r>
    </w:p>
    <w:p w14:paraId="2DF52F55" w14:textId="148125A2" w:rsidR="003A4CE3" w:rsidRPr="006466A9" w:rsidRDefault="003A4CE3" w:rsidP="00451980">
      <w:pPr>
        <w:pStyle w:val="d622a88a-d3d6-422f-b9c3-bfb11bd97e7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</w:t>
      </w:r>
      <w:r w:rsidR="004846F0" w:rsidRPr="006466A9">
        <w:rPr>
          <w:sz w:val="18"/>
          <w:szCs w:val="18"/>
        </w:rPr>
        <w:t xml:space="preserve"> </w:t>
      </w:r>
      <w:r w:rsidR="004846F0" w:rsidRPr="006466A9">
        <w:rPr>
          <w:sz w:val="18"/>
          <w:szCs w:val="18"/>
        </w:rPr>
        <w:t>类和对象的关系是一种数据类型与变量的关系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sz w:val="18"/>
          <w:szCs w:val="18"/>
        </w:rPr>
        <w:t>D.</w:t>
      </w:r>
      <w:r w:rsidR="00451980" w:rsidRPr="006466A9">
        <w:rPr>
          <w:sz w:val="18"/>
          <w:szCs w:val="18"/>
        </w:rPr>
        <w:t>对象是对类的抽</w:t>
      </w:r>
    </w:p>
    <w:p w14:paraId="32258933" w14:textId="0CC81B2E" w:rsidR="003A4CE3" w:rsidRPr="006466A9" w:rsidRDefault="003A4CE3" w:rsidP="003933C3">
      <w:pPr>
        <w:pStyle w:val="21ca49a9-9959-4169-b047-abbaff24e25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12. </w:t>
      </w:r>
      <w:r w:rsidRPr="006466A9">
        <w:rPr>
          <w:sz w:val="18"/>
          <w:szCs w:val="18"/>
        </w:rPr>
        <w:t>下列对常类型的定义中，错误的是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</w:p>
    <w:p w14:paraId="489C21CB" w14:textId="6359F2E5" w:rsidR="003A4CE3" w:rsidRPr="006466A9" w:rsidRDefault="003A4CE3" w:rsidP="00451980">
      <w:pPr>
        <w:pStyle w:val="6050e1a4-bc04-4bd2-bbe0-3a747d990d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A.MyClass const obj;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B.char const *ptr;</w:t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C.const int &amp;ref=10;          D.void fun() const;           </w:t>
      </w:r>
    </w:p>
    <w:p w14:paraId="28C95432" w14:textId="4ED66DD5" w:rsidR="003A4CE3" w:rsidRPr="006466A9" w:rsidRDefault="004846F0">
      <w:pPr>
        <w:pStyle w:val="9ed21be1-2d84-4292-88f5-967a2b5214d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13. </w:t>
      </w:r>
      <w:r w:rsidR="003A4CE3" w:rsidRPr="006466A9">
        <w:rPr>
          <w:sz w:val="18"/>
          <w:szCs w:val="18"/>
        </w:rPr>
        <w:t>下列描述中，不是面向对象系统包含的要素的是</w:t>
      </w:r>
      <w:r w:rsidRPr="006466A9">
        <w:rPr>
          <w:rFonts w:hint="eastAsia"/>
          <w:sz w:val="18"/>
          <w:szCs w:val="18"/>
        </w:rPr>
        <w:tab/>
      </w:r>
      <w:r w:rsidR="003A4CE3" w:rsidRPr="006466A9">
        <w:rPr>
          <w:sz w:val="18"/>
          <w:szCs w:val="18"/>
        </w:rPr>
        <w:t>2</w:t>
      </w:r>
      <w:r w:rsidR="003A4CE3" w:rsidRPr="006466A9">
        <w:rPr>
          <w:sz w:val="18"/>
          <w:szCs w:val="18"/>
        </w:rPr>
        <w:t>分）</w:t>
      </w:r>
    </w:p>
    <w:p w14:paraId="488FC6F4" w14:textId="0C02D2B4" w:rsidR="003A4CE3" w:rsidRPr="006466A9" w:rsidRDefault="003A4CE3" w:rsidP="00451980">
      <w:pPr>
        <w:pStyle w:val="2c5862a2-6850-46bb-8950-73111d405d56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</w:t>
      </w:r>
      <w:r w:rsidRPr="006466A9">
        <w:rPr>
          <w:sz w:val="18"/>
          <w:szCs w:val="18"/>
        </w:rPr>
        <w:t>对象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</w:t>
      </w:r>
      <w:r w:rsidRPr="006466A9">
        <w:rPr>
          <w:sz w:val="18"/>
          <w:szCs w:val="18"/>
        </w:rPr>
        <w:t>类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</w:t>
      </w:r>
      <w:r w:rsidRPr="006466A9">
        <w:rPr>
          <w:sz w:val="18"/>
          <w:szCs w:val="18"/>
        </w:rPr>
        <w:t>继承</w:t>
      </w:r>
      <w:r w:rsidR="00451980" w:rsidRPr="006466A9">
        <w:rPr>
          <w:rFonts w:hint="eastAsia"/>
          <w:sz w:val="18"/>
          <w:szCs w:val="18"/>
        </w:rPr>
        <w:tab/>
      </w:r>
      <w:r w:rsidR="004846F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</w:t>
      </w:r>
      <w:r w:rsidRPr="006466A9">
        <w:rPr>
          <w:sz w:val="18"/>
          <w:szCs w:val="18"/>
        </w:rPr>
        <w:t>函数</w:t>
      </w:r>
      <w:r w:rsidRPr="006466A9">
        <w:rPr>
          <w:sz w:val="18"/>
          <w:szCs w:val="18"/>
        </w:rPr>
        <w:t xml:space="preserve">          </w:t>
      </w:r>
    </w:p>
    <w:p w14:paraId="4ED0582E" w14:textId="77777777" w:rsidR="004846F0" w:rsidRPr="006466A9" w:rsidRDefault="004846F0" w:rsidP="004846F0">
      <w:pPr>
        <w:pStyle w:val="4f0b790a-802f-4337-a88f-3e9e726f2ae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1</w:t>
      </w:r>
      <w:r w:rsidRPr="006466A9">
        <w:rPr>
          <w:rFonts w:hint="eastAsia"/>
          <w:color w:val="auto"/>
          <w:sz w:val="18"/>
          <w:szCs w:val="18"/>
        </w:rPr>
        <w:t>4</w:t>
      </w:r>
      <w:r w:rsidRPr="006466A9">
        <w:rPr>
          <w:color w:val="auto"/>
          <w:sz w:val="18"/>
          <w:szCs w:val="18"/>
        </w:rPr>
        <w:t xml:space="preserve">. </w:t>
      </w:r>
      <w:r w:rsidRPr="006466A9">
        <w:rPr>
          <w:rFonts w:hint="eastAsia"/>
          <w:color w:val="auto"/>
          <w:sz w:val="18"/>
          <w:szCs w:val="18"/>
        </w:rPr>
        <w:t>已知函数原型如下：</w:t>
      </w:r>
      <w:r w:rsidRPr="006466A9">
        <w:rPr>
          <w:rFonts w:hint="eastAsia"/>
          <w:color w:val="auto"/>
          <w:sz w:val="18"/>
          <w:szCs w:val="18"/>
        </w:rPr>
        <w:t>int Fun(int x, int y=2, int z=3)</w:t>
      </w:r>
      <w:r w:rsidRPr="006466A9">
        <w:rPr>
          <w:rFonts w:hint="eastAsia"/>
          <w:color w:val="auto"/>
          <w:sz w:val="18"/>
          <w:szCs w:val="18"/>
        </w:rPr>
        <w:t>，则下列函数调用错误的是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>（</w:t>
      </w:r>
      <w:r w:rsidRPr="006466A9">
        <w:rPr>
          <w:rFonts w:hint="eastAsia"/>
          <w:color w:val="auto"/>
          <w:sz w:val="18"/>
          <w:szCs w:val="18"/>
        </w:rPr>
        <w:t>2</w:t>
      </w:r>
      <w:r w:rsidRPr="006466A9">
        <w:rPr>
          <w:rFonts w:hint="eastAsia"/>
          <w:color w:val="auto"/>
          <w:sz w:val="18"/>
          <w:szCs w:val="18"/>
        </w:rPr>
        <w:t>分）</w:t>
      </w:r>
    </w:p>
    <w:p w14:paraId="3A682CE3" w14:textId="624D7142" w:rsidR="003A4CE3" w:rsidRPr="006466A9" w:rsidRDefault="004846F0" w:rsidP="00D67182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A.Fun(4,5,6);</w:t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B.Fun(1,2);</w:t>
      </w:r>
      <w:r w:rsidRPr="006466A9">
        <w:rPr>
          <w:rFonts w:hint="eastAsia"/>
          <w:sz w:val="18"/>
          <w:szCs w:val="18"/>
        </w:rPr>
        <w:tab/>
        <w:t>C.Fun(1);</w:t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="00D67182"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D.Fun("1");</w:t>
      </w:r>
    </w:p>
    <w:p w14:paraId="498ECD31" w14:textId="7D63494C" w:rsidR="0085620F" w:rsidRPr="006466A9" w:rsidRDefault="003A4CE3" w:rsidP="003933C3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 xml:space="preserve">15. </w:t>
      </w:r>
      <w:r w:rsidR="0085620F" w:rsidRPr="006466A9">
        <w:rPr>
          <w:rFonts w:hint="eastAsia"/>
          <w:color w:val="auto"/>
          <w:sz w:val="18"/>
          <w:szCs w:val="18"/>
        </w:rPr>
        <w:t>下列关于类定义的描述中，错误的是</w:t>
      </w:r>
    </w:p>
    <w:p w14:paraId="0662AAA5" w14:textId="7ECE2D8A" w:rsidR="0085620F" w:rsidRPr="006466A9" w:rsidRDefault="0085620F" w:rsidP="0085620F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类定义中包括数据成员和成员函数的声明</w:t>
      </w:r>
      <w:r w:rsidR="00D67182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类成员的默认访问权限是私有的</w:t>
      </w:r>
    </w:p>
    <w:p w14:paraId="35A39BA4" w14:textId="504FBF79" w:rsidR="003A4CE3" w:rsidRPr="006466A9" w:rsidRDefault="0085620F" w:rsidP="00451980">
      <w:pPr>
        <w:pStyle w:val="82b211db-b6ad-4788-a7ff-a201bb899f9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可以在类体内对数据成员进行初始化</w:t>
      </w:r>
      <w:r w:rsidR="00D67182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成员函数必须在类体内声明</w:t>
      </w:r>
    </w:p>
    <w:p w14:paraId="6096B0CD" w14:textId="77777777" w:rsidR="003A4CE3" w:rsidRPr="006466A9" w:rsidRDefault="003A4CE3" w:rsidP="003933C3">
      <w:pPr>
        <w:pStyle w:val="95f9b6c6-d722-48bc-9cbd-8bcb08ff06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16. </w:t>
      </w:r>
      <w:r w:rsidRPr="006466A9">
        <w:rPr>
          <w:sz w:val="18"/>
          <w:szCs w:val="18"/>
        </w:rPr>
        <w:t>有如下类定义，</w:t>
      </w:r>
      <w:r w:rsidRPr="006466A9">
        <w:rPr>
          <w:sz w:val="18"/>
          <w:szCs w:val="18"/>
        </w:rPr>
        <w:t>obj</w:t>
      </w:r>
      <w:r w:rsidRPr="006466A9">
        <w:rPr>
          <w:sz w:val="18"/>
          <w:szCs w:val="18"/>
        </w:rPr>
        <w:t>是类</w:t>
      </w:r>
      <w:r w:rsidRPr="006466A9">
        <w:rPr>
          <w:sz w:val="18"/>
          <w:szCs w:val="18"/>
        </w:rPr>
        <w:t>D</w:t>
      </w:r>
      <w:r w:rsidRPr="006466A9">
        <w:rPr>
          <w:sz w:val="18"/>
          <w:szCs w:val="18"/>
        </w:rPr>
        <w:t>的对象，下列语句中不违反访问控制权限的是</w:t>
      </w:r>
      <w:r w:rsidR="0085620F" w:rsidRPr="006466A9">
        <w:rPr>
          <w:rFonts w:hint="eastAsia"/>
          <w:color w:val="auto"/>
          <w:sz w:val="18"/>
          <w:szCs w:val="18"/>
        </w:rPr>
        <w:tab/>
      </w:r>
      <w:r w:rsidR="0085620F" w:rsidRPr="006466A9">
        <w:rPr>
          <w:rFonts w:hint="eastAsia"/>
          <w:color w:val="auto"/>
          <w:sz w:val="18"/>
          <w:szCs w:val="18"/>
        </w:rPr>
        <w:tab/>
      </w:r>
      <w:r w:rsidR="0085620F" w:rsidRPr="006466A9">
        <w:rPr>
          <w:color w:val="auto"/>
          <w:sz w:val="18"/>
          <w:szCs w:val="18"/>
        </w:rPr>
        <w:t>（</w:t>
      </w:r>
      <w:r w:rsidR="0085620F" w:rsidRPr="006466A9">
        <w:rPr>
          <w:color w:val="auto"/>
          <w:sz w:val="18"/>
          <w:szCs w:val="18"/>
        </w:rPr>
        <w:t>2</w:t>
      </w:r>
      <w:r w:rsidR="0085620F" w:rsidRPr="006466A9">
        <w:rPr>
          <w:color w:val="auto"/>
          <w:sz w:val="18"/>
          <w:szCs w:val="18"/>
        </w:rPr>
        <w:t>分）</w:t>
      </w:r>
    </w:p>
    <w:p w14:paraId="10099A97" w14:textId="77777777" w:rsidR="003A4CE3" w:rsidRPr="006466A9" w:rsidRDefault="003A4CE3" w:rsidP="0085620F">
      <w:pPr>
        <w:pStyle w:val="a639c93e-f91f-486c-8bc6-e2cce2827f6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class B{</w:t>
      </w:r>
    </w:p>
    <w:p w14:paraId="5B7C5ED5" w14:textId="77777777" w:rsidR="003A4CE3" w:rsidRPr="006466A9" w:rsidRDefault="003A4CE3" w:rsidP="0085620F">
      <w:pPr>
        <w:pStyle w:val="57bc91ec-df41-4fdd-b11f-a8afd585bb7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20" w:left="882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>public: void fun1();</w:t>
      </w:r>
    </w:p>
    <w:p w14:paraId="4D4EF243" w14:textId="77777777" w:rsidR="003A4CE3" w:rsidRPr="006466A9" w:rsidRDefault="003A4CE3" w:rsidP="0085620F">
      <w:pPr>
        <w:pStyle w:val="1516dd03-a507-4991-a76a-7fa9da253f4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6466A9">
        <w:rPr>
          <w:sz w:val="18"/>
          <w:szCs w:val="18"/>
        </w:rPr>
        <w:t>private: void fun2();</w:t>
      </w:r>
    </w:p>
    <w:p w14:paraId="68B0C8DB" w14:textId="77777777" w:rsidR="003A4CE3" w:rsidRPr="006466A9" w:rsidRDefault="003A4CE3" w:rsidP="0085620F">
      <w:pPr>
        <w:pStyle w:val="ba60789d-414a-4df6-993b-a0fb78e73fc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00" w:left="840" w:firstLine="20"/>
        <w:rPr>
          <w:sz w:val="18"/>
          <w:szCs w:val="18"/>
        </w:rPr>
      </w:pPr>
      <w:r w:rsidRPr="006466A9">
        <w:rPr>
          <w:sz w:val="18"/>
          <w:szCs w:val="18"/>
        </w:rPr>
        <w:t>protected: void fun3();</w:t>
      </w:r>
    </w:p>
    <w:p w14:paraId="61167590" w14:textId="77777777" w:rsidR="003A4CE3" w:rsidRPr="006466A9" w:rsidRDefault="003A4CE3" w:rsidP="0085620F">
      <w:pPr>
        <w:pStyle w:val="68aa1433-c6e0-4150-a21a-dc8f9aea481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35A906C1" w14:textId="77777777" w:rsidR="003A4CE3" w:rsidRPr="006466A9" w:rsidRDefault="003A4CE3" w:rsidP="0085620F">
      <w:pPr>
        <w:pStyle w:val="c17663e9-312f-40d2-92dc-434c6eb12d9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>class D : public B {</w:t>
      </w:r>
    </w:p>
    <w:p w14:paraId="3074F41A" w14:textId="77777777" w:rsidR="003A4CE3" w:rsidRPr="006466A9" w:rsidRDefault="003A4CE3" w:rsidP="0085620F">
      <w:pPr>
        <w:pStyle w:val="58a680c8-06c8-439f-b5e5-a15255a7010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410" w:left="861" w:firstLine="20"/>
        <w:rPr>
          <w:sz w:val="18"/>
          <w:szCs w:val="18"/>
        </w:rPr>
      </w:pPr>
      <w:r w:rsidRPr="006466A9">
        <w:rPr>
          <w:sz w:val="18"/>
          <w:szCs w:val="18"/>
        </w:rPr>
        <w:t>protected: void fun4();</w:t>
      </w:r>
    </w:p>
    <w:p w14:paraId="11C5690F" w14:textId="77777777" w:rsidR="003A4CE3" w:rsidRPr="006466A9" w:rsidRDefault="003A4CE3" w:rsidP="0085620F">
      <w:pPr>
        <w:pStyle w:val="991f97e0-3896-4d2d-9ae2-365100e1382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200" w:left="420"/>
        <w:rPr>
          <w:sz w:val="18"/>
          <w:szCs w:val="18"/>
        </w:rPr>
      </w:pPr>
      <w:r w:rsidRPr="006466A9">
        <w:rPr>
          <w:sz w:val="18"/>
          <w:szCs w:val="18"/>
        </w:rPr>
        <w:t xml:space="preserve">}; </w:t>
      </w:r>
    </w:p>
    <w:p w14:paraId="2FC13FC6" w14:textId="2AFE6189" w:rsidR="003A4CE3" w:rsidRPr="006466A9" w:rsidRDefault="003A4CE3" w:rsidP="00451980">
      <w:pPr>
        <w:pStyle w:val="b89b5495-3383-4980-9cf0-2da1daa4cfa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A.obj.fun1();</w:t>
      </w:r>
      <w:r w:rsidR="00451980" w:rsidRPr="006466A9">
        <w:rPr>
          <w:rFonts w:hint="eastAsia"/>
          <w:sz w:val="18"/>
          <w:szCs w:val="18"/>
        </w:rPr>
        <w:tab/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B.obj.fun2();</w:t>
      </w:r>
      <w:r w:rsidR="0085620F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C.obj.fun3();</w:t>
      </w:r>
      <w:r w:rsidR="0085620F" w:rsidRPr="006466A9">
        <w:rPr>
          <w:rFonts w:hint="eastAsia"/>
          <w:sz w:val="18"/>
          <w:szCs w:val="18"/>
        </w:rPr>
        <w:tab/>
      </w:r>
      <w:r w:rsidR="0085620F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D.obj.fun4();                 </w:t>
      </w:r>
    </w:p>
    <w:p w14:paraId="23B853A4" w14:textId="6812FC05" w:rsidR="00122DAB" w:rsidRPr="006466A9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>1</w:t>
      </w:r>
      <w:r w:rsidRPr="006466A9">
        <w:rPr>
          <w:rFonts w:hint="eastAsia"/>
          <w:b/>
          <w:color w:val="auto"/>
          <w:sz w:val="18"/>
          <w:szCs w:val="18"/>
        </w:rPr>
        <w:t>7</w:t>
      </w:r>
      <w:r w:rsidRPr="006466A9">
        <w:rPr>
          <w:b/>
          <w:color w:val="auto"/>
          <w:sz w:val="18"/>
          <w:szCs w:val="18"/>
        </w:rPr>
        <w:t>.</w:t>
      </w:r>
      <w:r w:rsidRPr="006466A9">
        <w:rPr>
          <w:rFonts w:hint="eastAsia"/>
          <w:b/>
          <w:color w:val="auto"/>
          <w:sz w:val="18"/>
          <w:szCs w:val="18"/>
        </w:rPr>
        <w:t>下列对析构函数的描述中，正确的是</w:t>
      </w:r>
      <w:r w:rsidRPr="006466A9">
        <w:rPr>
          <w:rFonts w:hint="eastAsia"/>
          <w:b/>
          <w:color w:val="auto"/>
          <w:sz w:val="18"/>
          <w:szCs w:val="18"/>
        </w:rPr>
        <w:tab/>
      </w:r>
    </w:p>
    <w:p w14:paraId="716D83B5" w14:textId="77777777" w:rsidR="00122DAB" w:rsidRPr="006466A9" w:rsidRDefault="00122DAB" w:rsidP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A.</w:t>
      </w:r>
      <w:r w:rsidRPr="006466A9">
        <w:rPr>
          <w:rFonts w:hint="eastAsia"/>
          <w:color w:val="auto"/>
          <w:sz w:val="18"/>
          <w:szCs w:val="18"/>
        </w:rPr>
        <w:t>系统不能提供默认的析构函数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B.</w:t>
      </w:r>
      <w:r w:rsidRPr="006466A9">
        <w:rPr>
          <w:rFonts w:hint="eastAsia"/>
          <w:color w:val="auto"/>
          <w:sz w:val="18"/>
          <w:szCs w:val="18"/>
        </w:rPr>
        <w:t>析构函数必须由用户定义</w:t>
      </w:r>
    </w:p>
    <w:p w14:paraId="0EEFD659" w14:textId="1C3994ED" w:rsidR="003A4CE3" w:rsidRPr="006466A9" w:rsidRDefault="00122DAB">
      <w:pPr>
        <w:pStyle w:val="2206d015-63cf-4fc4-a8b0-67dc2d40b23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C.</w:t>
      </w:r>
      <w:r w:rsidRPr="006466A9">
        <w:rPr>
          <w:rFonts w:hint="eastAsia"/>
          <w:color w:val="auto"/>
          <w:sz w:val="18"/>
          <w:szCs w:val="18"/>
        </w:rPr>
        <w:t>析构函数没有参数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D.</w:t>
      </w:r>
      <w:r w:rsidRPr="006466A9">
        <w:rPr>
          <w:rFonts w:hint="eastAsia"/>
          <w:color w:val="auto"/>
          <w:sz w:val="18"/>
          <w:szCs w:val="18"/>
        </w:rPr>
        <w:t>析构函数可以设置默认参数</w:t>
      </w:r>
    </w:p>
    <w:p w14:paraId="21FEBC59" w14:textId="459C6774" w:rsidR="0094683E" w:rsidRPr="006466A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  <w:lang w:val="fr-FR"/>
        </w:rPr>
      </w:pPr>
      <w:r w:rsidRPr="006466A9">
        <w:rPr>
          <w:b/>
          <w:color w:val="auto"/>
          <w:sz w:val="18"/>
          <w:szCs w:val="18"/>
        </w:rPr>
        <w:t>1</w:t>
      </w:r>
      <w:r w:rsidRPr="006466A9">
        <w:rPr>
          <w:rFonts w:hint="eastAsia"/>
          <w:b/>
          <w:color w:val="auto"/>
          <w:sz w:val="18"/>
          <w:szCs w:val="18"/>
        </w:rPr>
        <w:t>8</w:t>
      </w:r>
      <w:r w:rsidRPr="006466A9">
        <w:rPr>
          <w:b/>
          <w:color w:val="auto"/>
          <w:sz w:val="18"/>
          <w:szCs w:val="18"/>
        </w:rPr>
        <w:t xml:space="preserve">. </w:t>
      </w:r>
      <w:r w:rsidRPr="006466A9">
        <w:rPr>
          <w:rFonts w:hint="eastAsia"/>
          <w:b/>
          <w:color w:val="auto"/>
          <w:sz w:val="18"/>
          <w:szCs w:val="18"/>
        </w:rPr>
        <w:t>已知函数原型为</w:t>
      </w:r>
      <w:r w:rsidRPr="006466A9">
        <w:rPr>
          <w:rFonts w:hint="eastAsia"/>
          <w:b/>
          <w:color w:val="auto"/>
          <w:sz w:val="18"/>
          <w:szCs w:val="18"/>
          <w:lang w:val="fr-FR"/>
        </w:rPr>
        <w:t>int test(int,int,int);</w:t>
      </w:r>
      <w:r w:rsidRPr="006466A9">
        <w:rPr>
          <w:rFonts w:hint="eastAsia"/>
          <w:b/>
          <w:color w:val="auto"/>
          <w:sz w:val="18"/>
          <w:szCs w:val="18"/>
          <w:lang w:val="fr-FR"/>
        </w:rPr>
        <w:t>，</w:t>
      </w:r>
      <w:r w:rsidRPr="006466A9">
        <w:rPr>
          <w:rFonts w:hint="eastAsia"/>
          <w:b/>
          <w:color w:val="auto"/>
          <w:sz w:val="18"/>
          <w:szCs w:val="18"/>
        </w:rPr>
        <w:t>则下列重载形式中正确的是</w:t>
      </w:r>
      <w:r w:rsidRPr="006466A9">
        <w:rPr>
          <w:rFonts w:hint="eastAsia"/>
          <w:b/>
          <w:color w:val="auto"/>
          <w:sz w:val="18"/>
          <w:szCs w:val="18"/>
        </w:rPr>
        <w:tab/>
      </w:r>
    </w:p>
    <w:p w14:paraId="448C55A8" w14:textId="76054B86" w:rsidR="0094683E" w:rsidRPr="006466A9" w:rsidRDefault="0094683E" w:rsidP="0094683E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  <w:lang w:val="fr-FR"/>
        </w:rPr>
      </w:pPr>
      <w:r w:rsidRPr="006466A9">
        <w:rPr>
          <w:color w:val="auto"/>
          <w:sz w:val="18"/>
          <w:szCs w:val="18"/>
          <w:lang w:val="fr-FR"/>
        </w:rPr>
        <w:t>A</w:t>
      </w:r>
      <w:r w:rsidRPr="006466A9">
        <w:rPr>
          <w:rFonts w:hint="eastAsia"/>
          <w:color w:val="auto"/>
          <w:sz w:val="18"/>
          <w:szCs w:val="18"/>
          <w:lang w:val="fr-FR"/>
        </w:rPr>
        <w:t>.char test(int,int,int);</w:t>
      </w:r>
      <w:r w:rsidR="00466BFA" w:rsidRPr="006466A9">
        <w:rPr>
          <w:rFonts w:hint="eastAsia"/>
          <w:color w:val="auto"/>
          <w:sz w:val="18"/>
          <w:szCs w:val="18"/>
          <w:lang w:val="fr-FR"/>
        </w:rPr>
        <w:tab/>
      </w:r>
      <w:r w:rsidRPr="006466A9">
        <w:rPr>
          <w:color w:val="auto"/>
          <w:sz w:val="18"/>
          <w:szCs w:val="18"/>
          <w:lang w:val="fr-FR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  <w:lang w:val="fr-FR"/>
        </w:rPr>
        <w:t>double test(int,int,double);</w:t>
      </w:r>
    </w:p>
    <w:p w14:paraId="7741EB9E" w14:textId="63509DD9" w:rsidR="003A4CE3" w:rsidRPr="006466A9" w:rsidRDefault="0094683E" w:rsidP="00451980">
      <w:pPr>
        <w:pStyle w:val="1bf9e92a-df51-44a2-acdb-f723f793d6a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.int test(int,int,int=0);</w:t>
      </w:r>
      <w:r w:rsidR="00466BFA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.float test(int,int,int)</w:t>
      </w:r>
      <w:r w:rsidRPr="006466A9">
        <w:rPr>
          <w:color w:val="auto"/>
          <w:sz w:val="18"/>
          <w:szCs w:val="18"/>
        </w:rPr>
        <w:t> </w:t>
      </w:r>
      <w:r w:rsidRPr="006466A9">
        <w:rPr>
          <w:rFonts w:hint="eastAsia"/>
          <w:color w:val="auto"/>
          <w:sz w:val="18"/>
          <w:szCs w:val="18"/>
        </w:rPr>
        <w:t>;</w:t>
      </w:r>
    </w:p>
    <w:p w14:paraId="36F9003D" w14:textId="252353C8" w:rsidR="00122DAB" w:rsidRPr="006466A9" w:rsidRDefault="00122DAB" w:rsidP="00122DAB">
      <w:pPr>
        <w:pStyle w:val="5f2f83ee-7361-421c-875a-48280ba90f5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sz w:val="18"/>
          <w:szCs w:val="18"/>
        </w:rPr>
      </w:pPr>
      <w:r w:rsidRPr="006466A9">
        <w:rPr>
          <w:rFonts w:hint="eastAsia"/>
          <w:b/>
          <w:sz w:val="18"/>
          <w:szCs w:val="18"/>
        </w:rPr>
        <w:t>19</w:t>
      </w:r>
      <w:r w:rsidRPr="006466A9">
        <w:rPr>
          <w:b/>
          <w:sz w:val="18"/>
          <w:szCs w:val="18"/>
        </w:rPr>
        <w:t xml:space="preserve">. </w:t>
      </w:r>
      <w:r w:rsidRPr="006466A9">
        <w:rPr>
          <w:b/>
          <w:sz w:val="18"/>
          <w:szCs w:val="18"/>
        </w:rPr>
        <w:t>有如下声明</w:t>
      </w:r>
      <w:r w:rsidRPr="006466A9">
        <w:rPr>
          <w:rFonts w:hint="eastAsia"/>
          <w:b/>
          <w:sz w:val="18"/>
          <w:szCs w:val="18"/>
        </w:rPr>
        <w:t>：</w:t>
      </w:r>
      <w:r w:rsidRPr="006466A9">
        <w:rPr>
          <w:b/>
          <w:sz w:val="18"/>
          <w:szCs w:val="18"/>
        </w:rPr>
        <w:t>MyClass * const ptr;</w:t>
      </w:r>
      <w:r w:rsidRPr="006466A9">
        <w:rPr>
          <w:b/>
          <w:sz w:val="18"/>
          <w:szCs w:val="18"/>
        </w:rPr>
        <w:t>，下列描述中，正确的是</w:t>
      </w:r>
      <w:r w:rsidRPr="006466A9">
        <w:rPr>
          <w:b/>
          <w:sz w:val="18"/>
          <w:szCs w:val="18"/>
        </w:rPr>
        <w:t xml:space="preserve"> </w:t>
      </w:r>
      <w:r w:rsidRPr="006466A9">
        <w:rPr>
          <w:rFonts w:hint="eastAsia"/>
          <w:b/>
          <w:sz w:val="18"/>
          <w:szCs w:val="18"/>
        </w:rPr>
        <w:tab/>
      </w:r>
      <w:r w:rsidRPr="006466A9">
        <w:rPr>
          <w:b/>
          <w:sz w:val="18"/>
          <w:szCs w:val="18"/>
        </w:rPr>
        <w:t>（</w:t>
      </w:r>
      <w:r w:rsidRPr="006466A9">
        <w:rPr>
          <w:b/>
          <w:sz w:val="18"/>
          <w:szCs w:val="18"/>
        </w:rPr>
        <w:t>2</w:t>
      </w:r>
      <w:r w:rsidRPr="006466A9">
        <w:rPr>
          <w:b/>
          <w:sz w:val="18"/>
          <w:szCs w:val="18"/>
        </w:rPr>
        <w:t>分）</w:t>
      </w:r>
    </w:p>
    <w:p w14:paraId="098AF71C" w14:textId="43DA502D" w:rsidR="00122DAB" w:rsidRPr="006466A9" w:rsidRDefault="00122DAB" w:rsidP="00122DAB">
      <w:pPr>
        <w:pStyle w:val="91dee793-16b1-4580-b5d1-4241e35dce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A.ptr</w:t>
      </w:r>
      <w:r w:rsidRPr="006466A9">
        <w:rPr>
          <w:sz w:val="18"/>
          <w:szCs w:val="18"/>
        </w:rPr>
        <w:t>是一个类对象</w:t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B.ptr</w:t>
      </w:r>
      <w:r w:rsidRPr="006466A9">
        <w:rPr>
          <w:sz w:val="18"/>
          <w:szCs w:val="18"/>
        </w:rPr>
        <w:t>是一个常量指针</w:t>
      </w:r>
    </w:p>
    <w:p w14:paraId="522DECEF" w14:textId="1B4EAE73" w:rsidR="003A4CE3" w:rsidRPr="006466A9" w:rsidRDefault="00122DAB" w:rsidP="00451980">
      <w:pPr>
        <w:pStyle w:val="e25e561c-394d-4b64-8bf1-1da58eb6dca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C.ptr</w:t>
      </w:r>
      <w:r w:rsidRPr="006466A9">
        <w:rPr>
          <w:sz w:val="18"/>
          <w:szCs w:val="18"/>
        </w:rPr>
        <w:t>指向一个常量</w:t>
      </w:r>
      <w:r w:rsidR="00451980"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D.ptr</w:t>
      </w:r>
      <w:r w:rsidRPr="006466A9">
        <w:rPr>
          <w:sz w:val="18"/>
          <w:szCs w:val="18"/>
        </w:rPr>
        <w:t>是一个指向常量的常指针</w:t>
      </w:r>
    </w:p>
    <w:p w14:paraId="46E75EF2" w14:textId="4B12A3D1" w:rsidR="0094683E" w:rsidRPr="006466A9" w:rsidRDefault="003A4CE3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/>
          <w:color w:val="auto"/>
          <w:sz w:val="18"/>
          <w:szCs w:val="18"/>
        </w:rPr>
      </w:pPr>
      <w:r w:rsidRPr="006466A9">
        <w:rPr>
          <w:b/>
          <w:color w:val="auto"/>
          <w:sz w:val="18"/>
          <w:szCs w:val="18"/>
        </w:rPr>
        <w:t xml:space="preserve">20. </w:t>
      </w:r>
      <w:r w:rsidR="0094683E" w:rsidRPr="006466A9">
        <w:rPr>
          <w:rFonts w:hint="eastAsia"/>
          <w:b/>
          <w:color w:val="auto"/>
          <w:sz w:val="18"/>
          <w:szCs w:val="18"/>
        </w:rPr>
        <w:t>C++</w:t>
      </w:r>
      <w:r w:rsidR="0094683E" w:rsidRPr="006466A9">
        <w:rPr>
          <w:rFonts w:hint="eastAsia"/>
          <w:b/>
          <w:color w:val="auto"/>
          <w:sz w:val="18"/>
          <w:szCs w:val="18"/>
        </w:rPr>
        <w:t>中，能够被派生类继承的函数是</w:t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rFonts w:hint="eastAsia"/>
          <w:b/>
          <w:color w:val="auto"/>
          <w:sz w:val="18"/>
          <w:szCs w:val="18"/>
        </w:rPr>
        <w:tab/>
      </w:r>
      <w:r w:rsidR="0094683E" w:rsidRPr="006466A9">
        <w:rPr>
          <w:b/>
          <w:color w:val="auto"/>
          <w:sz w:val="18"/>
          <w:szCs w:val="18"/>
        </w:rPr>
        <w:t>（</w:t>
      </w:r>
      <w:r w:rsidR="0094683E" w:rsidRPr="006466A9">
        <w:rPr>
          <w:b/>
          <w:color w:val="auto"/>
          <w:sz w:val="18"/>
          <w:szCs w:val="18"/>
        </w:rPr>
        <w:t>2</w:t>
      </w:r>
      <w:r w:rsidR="0094683E" w:rsidRPr="006466A9">
        <w:rPr>
          <w:b/>
          <w:color w:val="auto"/>
          <w:sz w:val="18"/>
          <w:szCs w:val="18"/>
        </w:rPr>
        <w:t>分）</w:t>
      </w:r>
    </w:p>
    <w:p w14:paraId="64D10F9C" w14:textId="77462294" w:rsidR="003A4CE3" w:rsidRPr="006466A9" w:rsidRDefault="0094683E" w:rsidP="00451980">
      <w:pPr>
        <w:pStyle w:val="c79a231a-75de-4c61-9d15-bbf1de0d39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bookmarkStart w:id="0" w:name="OLE_LINK3"/>
      <w:r w:rsidRPr="006466A9">
        <w:rPr>
          <w:color w:val="auto"/>
          <w:sz w:val="18"/>
          <w:szCs w:val="18"/>
        </w:rPr>
        <w:t>A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析构函数</w:t>
      </w:r>
      <w:r w:rsidR="00451980" w:rsidRPr="006466A9">
        <w:rPr>
          <w:rFonts w:hint="eastAsia"/>
          <w:color w:val="auto"/>
          <w:sz w:val="18"/>
          <w:szCs w:val="18"/>
        </w:rPr>
        <w:tab/>
      </w:r>
      <w:r w:rsidR="00451980"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B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友元函数</w:t>
      </w:r>
      <w:r w:rsidR="00451980" w:rsidRPr="006466A9">
        <w:rPr>
          <w:rFonts w:hint="eastAsia"/>
          <w:color w:val="auto"/>
          <w:sz w:val="18"/>
          <w:szCs w:val="18"/>
        </w:rPr>
        <w:t xml:space="preserve">     </w:t>
      </w:r>
      <w:r w:rsidRPr="006466A9">
        <w:rPr>
          <w:color w:val="auto"/>
          <w:sz w:val="18"/>
          <w:szCs w:val="18"/>
        </w:rPr>
        <w:t>C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构造函数</w:t>
      </w:r>
      <w:r w:rsidR="00451980" w:rsidRPr="006466A9">
        <w:rPr>
          <w:rFonts w:hint="eastAsia"/>
          <w:color w:val="auto"/>
          <w:sz w:val="18"/>
          <w:szCs w:val="18"/>
        </w:rPr>
        <w:t xml:space="preserve"> </w:t>
      </w:r>
      <w:r w:rsidRPr="006466A9">
        <w:rPr>
          <w:color w:val="auto"/>
          <w:sz w:val="18"/>
          <w:szCs w:val="18"/>
        </w:rPr>
        <w:t>D</w:t>
      </w:r>
      <w:r w:rsidRPr="006466A9">
        <w:rPr>
          <w:rFonts w:hint="eastAsia"/>
          <w:color w:val="auto"/>
          <w:sz w:val="18"/>
          <w:szCs w:val="18"/>
        </w:rPr>
        <w:t>.</w:t>
      </w:r>
      <w:r w:rsidRPr="006466A9">
        <w:rPr>
          <w:rFonts w:hint="eastAsia"/>
          <w:color w:val="auto"/>
          <w:sz w:val="18"/>
          <w:szCs w:val="18"/>
        </w:rPr>
        <w:t>成员函数</w:t>
      </w:r>
      <w:bookmarkEnd w:id="0"/>
    </w:p>
    <w:p w14:paraId="4350C809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二、填空题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20</w:t>
      </w:r>
      <w:r w:rsidRPr="006466A9">
        <w:rPr>
          <w:b/>
          <w:color w:val="000000"/>
          <w:sz w:val="18"/>
          <w:szCs w:val="18"/>
        </w:rPr>
        <w:t>分）</w:t>
      </w:r>
    </w:p>
    <w:p w14:paraId="4161ED06" w14:textId="56BA3EBF" w:rsidR="003A4CE3" w:rsidRPr="006466A9" w:rsidRDefault="0094683E" w:rsidP="00451980">
      <w:pPr>
        <w:pStyle w:val="809fe88e-2df4-4879-88f6-7b4f90ea32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1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类</w:t>
      </w:r>
      <w:r w:rsidRPr="006466A9">
        <w:rPr>
          <w:rFonts w:hint="eastAsia"/>
          <w:sz w:val="18"/>
          <w:szCs w:val="18"/>
        </w:rPr>
        <w:t>的</w:t>
      </w:r>
      <w:r w:rsidRPr="006466A9">
        <w:rPr>
          <w:sz w:val="18"/>
          <w:szCs w:val="18"/>
        </w:rPr>
        <w:t>三种继承方式</w:t>
      </w:r>
      <w:r w:rsidRPr="006466A9">
        <w:rPr>
          <w:rFonts w:hint="eastAsia"/>
          <w:sz w:val="18"/>
          <w:szCs w:val="18"/>
        </w:rPr>
        <w:t>是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公有继承</w:t>
      </w:r>
      <w:r w:rsidRPr="006466A9">
        <w:rPr>
          <w:sz w:val="18"/>
          <w:szCs w:val="18"/>
        </w:rPr>
        <w:t>___</w:t>
      </w:r>
      <w:r w:rsidRPr="006466A9">
        <w:rPr>
          <w:sz w:val="18"/>
          <w:szCs w:val="18"/>
        </w:rPr>
        <w:t>、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私有继承</w:t>
      </w:r>
      <w:r w:rsidRPr="006466A9">
        <w:rPr>
          <w:sz w:val="18"/>
          <w:szCs w:val="18"/>
        </w:rPr>
        <w:t>__</w:t>
      </w:r>
      <w:r w:rsidRPr="006466A9">
        <w:rPr>
          <w:sz w:val="18"/>
          <w:szCs w:val="18"/>
        </w:rPr>
        <w:t>和</w:t>
      </w:r>
      <w:r w:rsidRPr="006466A9">
        <w:rPr>
          <w:sz w:val="18"/>
          <w:szCs w:val="18"/>
        </w:rPr>
        <w:t>__</w:t>
      </w:r>
      <w:r w:rsidR="002825FE" w:rsidRPr="006466A9">
        <w:rPr>
          <w:rFonts w:hint="eastAsia"/>
          <w:sz w:val="18"/>
          <w:szCs w:val="18"/>
        </w:rPr>
        <w:t>保护继承</w:t>
      </w:r>
      <w:r w:rsidRPr="006466A9">
        <w:rPr>
          <w:sz w:val="18"/>
          <w:szCs w:val="18"/>
        </w:rPr>
        <w:t>__</w:t>
      </w:r>
      <w:r w:rsidRPr="006466A9">
        <w:rPr>
          <w:rFonts w:hint="eastAsia"/>
          <w:sz w:val="18"/>
          <w:szCs w:val="18"/>
        </w:rPr>
        <w:t>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64CEDEF0" w14:textId="2CB7F801" w:rsidR="00F27DEF" w:rsidRPr="006466A9" w:rsidRDefault="003A4CE3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2. </w:t>
      </w:r>
      <w:r w:rsidRPr="006466A9">
        <w:rPr>
          <w:sz w:val="18"/>
          <w:szCs w:val="18"/>
        </w:rPr>
        <w:t>下列语句序列的输出结果是</w:t>
      </w:r>
      <w:r w:rsidRPr="006466A9">
        <w:rPr>
          <w:sz w:val="18"/>
          <w:szCs w:val="18"/>
        </w:rPr>
        <w:t>__</w:t>
      </w:r>
      <w:r w:rsidR="00DF2B67" w:rsidRPr="006466A9">
        <w:rPr>
          <w:sz w:val="18"/>
          <w:szCs w:val="18"/>
        </w:rPr>
        <w:t xml:space="preserve"> 120000</w:t>
      </w:r>
      <w:r w:rsidRPr="006466A9">
        <w:rPr>
          <w:sz w:val="18"/>
          <w:szCs w:val="18"/>
        </w:rPr>
        <w:t>___</w:t>
      </w:r>
      <w:r w:rsidRPr="006466A9">
        <w:rPr>
          <w:sz w:val="18"/>
          <w:szCs w:val="18"/>
        </w:rPr>
        <w:t>。</w:t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rFonts w:hint="eastAsia"/>
          <w:sz w:val="18"/>
          <w:szCs w:val="18"/>
        </w:rPr>
        <w:tab/>
      </w:r>
      <w:r w:rsidR="00F27DEF" w:rsidRPr="006466A9">
        <w:rPr>
          <w:sz w:val="18"/>
          <w:szCs w:val="18"/>
        </w:rPr>
        <w:t>（</w:t>
      </w:r>
      <w:r w:rsidR="00F27DEF" w:rsidRPr="006466A9">
        <w:rPr>
          <w:sz w:val="18"/>
          <w:szCs w:val="18"/>
        </w:rPr>
        <w:t>2</w:t>
      </w:r>
      <w:r w:rsidR="00F27DEF" w:rsidRPr="006466A9">
        <w:rPr>
          <w:sz w:val="18"/>
          <w:szCs w:val="18"/>
        </w:rPr>
        <w:t>分）</w:t>
      </w:r>
      <w:r w:rsidRPr="006466A9">
        <w:rPr>
          <w:sz w:val="18"/>
          <w:szCs w:val="18"/>
        </w:rPr>
        <w:t xml:space="preserve"> </w:t>
      </w:r>
    </w:p>
    <w:p w14:paraId="6F4B7C45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class MyClass { </w:t>
      </w:r>
    </w:p>
    <w:p w14:paraId="3DEB502A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</w:t>
      </w:r>
      <w:r w:rsidRPr="006466A9">
        <w:rPr>
          <w:rFonts w:hint="eastAsia"/>
          <w:sz w:val="18"/>
          <w:szCs w:val="18"/>
        </w:rPr>
        <w:t>ublic</w:t>
      </w:r>
      <w:r w:rsidRPr="006466A9">
        <w:rPr>
          <w:sz w:val="18"/>
          <w:szCs w:val="18"/>
        </w:rPr>
        <w:t xml:space="preserve">: </w:t>
      </w:r>
    </w:p>
    <w:p w14:paraId="076F20B8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MyClass(int x=0) { cout&lt;&lt;x; }</w:t>
      </w:r>
    </w:p>
    <w:p w14:paraId="4D46F4EE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~MyClass() { cout&lt;&lt;0; }</w:t>
      </w:r>
    </w:p>
    <w:p w14:paraId="362F303E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lastRenderedPageBreak/>
        <w:tab/>
      </w:r>
      <w:r w:rsidRPr="006466A9">
        <w:rPr>
          <w:sz w:val="18"/>
          <w:szCs w:val="18"/>
        </w:rPr>
        <w:t>};</w:t>
      </w:r>
    </w:p>
    <w:p w14:paraId="4B5A95F0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int main() {</w:t>
      </w:r>
    </w:p>
    <w:p w14:paraId="6D36E2BD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 arr[3]={MyClass(1),MyClass(2)};</w:t>
      </w:r>
    </w:p>
    <w:p w14:paraId="6DA56298" w14:textId="77777777" w:rsidR="00F27DEF" w:rsidRPr="006466A9" w:rsidRDefault="00F27DEF" w:rsidP="00F27DEF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return 0;</w:t>
      </w:r>
    </w:p>
    <w:p w14:paraId="14504431" w14:textId="256960FB" w:rsidR="003A4CE3" w:rsidRPr="006466A9" w:rsidRDefault="00F27DEF" w:rsidP="00451980">
      <w:pPr>
        <w:pStyle w:val="cbbfa024-0747-4ff4-a0c9-a5d03c472c1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</w:t>
      </w:r>
    </w:p>
    <w:p w14:paraId="6654CBDD" w14:textId="77777777" w:rsidR="000827DF" w:rsidRPr="006466A9" w:rsidRDefault="003A4CE3">
      <w:pPr>
        <w:pStyle w:val="e55037f5-8a5a-4b9a-8982-704de38bf39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3. </w:t>
      </w:r>
      <w:r w:rsidRPr="006466A9">
        <w:rPr>
          <w:sz w:val="18"/>
          <w:szCs w:val="18"/>
        </w:rPr>
        <w:t>下列语句序列执行后输出</w:t>
      </w:r>
      <w:r w:rsidRPr="006466A9">
        <w:rPr>
          <w:sz w:val="18"/>
          <w:szCs w:val="18"/>
        </w:rPr>
        <w:t>10</w:t>
      </w:r>
      <w:r w:rsidRPr="006466A9">
        <w:rPr>
          <w:sz w:val="18"/>
          <w:szCs w:val="18"/>
        </w:rPr>
        <w:t>，请将划线处的语句补充完整。</w:t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rFonts w:hint="eastAsia"/>
          <w:sz w:val="18"/>
          <w:szCs w:val="18"/>
        </w:rPr>
        <w:tab/>
      </w:r>
      <w:r w:rsidR="000827DF" w:rsidRPr="006466A9">
        <w:rPr>
          <w:sz w:val="18"/>
          <w:szCs w:val="18"/>
        </w:rPr>
        <w:t>（</w:t>
      </w:r>
      <w:r w:rsidR="000827DF" w:rsidRPr="006466A9">
        <w:rPr>
          <w:sz w:val="18"/>
          <w:szCs w:val="18"/>
        </w:rPr>
        <w:t>2</w:t>
      </w:r>
      <w:r w:rsidR="000827DF" w:rsidRPr="006466A9">
        <w:rPr>
          <w:sz w:val="18"/>
          <w:szCs w:val="18"/>
        </w:rPr>
        <w:t>分）</w:t>
      </w:r>
    </w:p>
    <w:p w14:paraId="5E1DC2BD" w14:textId="77777777" w:rsidR="000827DF" w:rsidRPr="006466A9" w:rsidRDefault="000827DF" w:rsidP="000827DF">
      <w:pPr>
        <w:pStyle w:val="afdc1384-e106-44c5-b942-f8c08bc3280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class MyClass {</w:t>
      </w:r>
    </w:p>
    <w:p w14:paraId="36C4A441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public:</w:t>
      </w:r>
    </w:p>
    <w:p w14:paraId="30DE120E" w14:textId="2FBDB8AE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 xml:space="preserve">MyClass(int x) : </w:t>
      </w:r>
      <w:r w:rsidRPr="006466A9">
        <w:rPr>
          <w:sz w:val="18"/>
          <w:szCs w:val="18"/>
        </w:rPr>
        <w:t>__</w:t>
      </w:r>
      <w:r w:rsidR="00C31E84" w:rsidRPr="006466A9">
        <w:rPr>
          <w:sz w:val="18"/>
          <w:szCs w:val="18"/>
        </w:rPr>
        <w:t>val(x)</w:t>
      </w:r>
      <w:r w:rsidRPr="006466A9">
        <w:rPr>
          <w:sz w:val="18"/>
          <w:szCs w:val="18"/>
        </w:rPr>
        <w:t>___{ }</w:t>
      </w:r>
    </w:p>
    <w:p w14:paraId="52675EA7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void Print( ) { cout&lt;&lt;val&lt;&lt;endl; }</w:t>
      </w:r>
    </w:p>
    <w:p w14:paraId="62A71604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private:</w:t>
      </w:r>
    </w:p>
    <w:p w14:paraId="3F048021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int val;</w:t>
      </w:r>
    </w:p>
    <w:p w14:paraId="2AB44250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};</w:t>
      </w:r>
    </w:p>
    <w:p w14:paraId="6060C61C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int main() {</w:t>
      </w:r>
    </w:p>
    <w:p w14:paraId="7B9D1236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MyClass obj(10);</w:t>
      </w:r>
    </w:p>
    <w:p w14:paraId="53D08CFD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obj.Print();</w:t>
      </w:r>
    </w:p>
    <w:p w14:paraId="02BDAAFE" w14:textId="77777777" w:rsidR="000827DF" w:rsidRPr="006466A9" w:rsidRDefault="000827DF" w:rsidP="000827DF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  <w:t>return 0;</w:t>
      </w:r>
    </w:p>
    <w:p w14:paraId="0929C63B" w14:textId="6F4E2EE1" w:rsidR="003A4CE3" w:rsidRPr="006466A9" w:rsidRDefault="000827DF" w:rsidP="00451980">
      <w:pP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}</w:t>
      </w:r>
    </w:p>
    <w:p w14:paraId="22A66FC5" w14:textId="77777777" w:rsidR="00252BC1" w:rsidRPr="006466A9" w:rsidRDefault="00252BC1" w:rsidP="00252BC1">
      <w:pPr>
        <w:pStyle w:val="fde4dfcd-6f3f-4f51-994b-e13b1c5e2eb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4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请在划线处填写正确内容，使类</w:t>
      </w:r>
      <w:r w:rsidRPr="006466A9">
        <w:rPr>
          <w:sz w:val="18"/>
          <w:szCs w:val="18"/>
        </w:rPr>
        <w:t>Test</w:t>
      </w:r>
      <w:r w:rsidRPr="006466A9">
        <w:rPr>
          <w:sz w:val="18"/>
          <w:szCs w:val="18"/>
        </w:rPr>
        <w:t>的</w:t>
      </w:r>
      <w:r w:rsidRPr="006466A9">
        <w:rPr>
          <w:rFonts w:hint="eastAsia"/>
          <w:sz w:val="18"/>
          <w:szCs w:val="18"/>
        </w:rPr>
        <w:t>复制</w:t>
      </w:r>
      <w:r w:rsidRPr="006466A9">
        <w:rPr>
          <w:sz w:val="18"/>
          <w:szCs w:val="18"/>
        </w:rPr>
        <w:t>构造函数的声明完整。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661AA418" w14:textId="77777777" w:rsidR="00252BC1" w:rsidRPr="006466A9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class Test</w:t>
      </w:r>
      <w:r w:rsidRPr="006466A9">
        <w:rPr>
          <w:rFonts w:hint="eastAsia"/>
          <w:sz w:val="18"/>
          <w:szCs w:val="18"/>
        </w:rPr>
        <w:t>{</w:t>
      </w:r>
    </w:p>
    <w:p w14:paraId="27160A28" w14:textId="77777777" w:rsidR="00252BC1" w:rsidRPr="006466A9" w:rsidRDefault="00252BC1" w:rsidP="00252BC1">
      <w:pPr>
        <w:pStyle w:val="895066a3-d2fa-4cda-a223-58d935b0a7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1390676B" w14:textId="51AE222A" w:rsidR="00252BC1" w:rsidRPr="006466A9" w:rsidRDefault="00252BC1" w:rsidP="00252BC1">
      <w:pPr>
        <w:pStyle w:val="5afbcc66-ec4a-4f41-ab11-1b2f6b2d532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Test(const __</w:t>
      </w:r>
      <w:r w:rsidR="00DE5193" w:rsidRPr="006466A9">
        <w:rPr>
          <w:sz w:val="18"/>
          <w:szCs w:val="18"/>
        </w:rPr>
        <w:t>Test</w:t>
      </w:r>
      <w:r w:rsidRPr="006466A9">
        <w:rPr>
          <w:sz w:val="18"/>
          <w:szCs w:val="18"/>
        </w:rPr>
        <w:t>__obj);</w:t>
      </w:r>
    </w:p>
    <w:p w14:paraId="08E71E21" w14:textId="0E1FA6C9" w:rsidR="003A4CE3" w:rsidRPr="006466A9" w:rsidRDefault="00252BC1" w:rsidP="00451980">
      <w:pPr>
        <w:pStyle w:val="b7ae9035-1d92-4b5d-ad25-dee8ff2e5fd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};</w:t>
      </w:r>
    </w:p>
    <w:p w14:paraId="702BEAF6" w14:textId="770B78A1" w:rsidR="00451980" w:rsidRPr="006466A9" w:rsidRDefault="00252BC1" w:rsidP="00451980">
      <w:pPr>
        <w:widowControl/>
        <w:jc w:val="left"/>
        <w:rPr>
          <w:rFonts w:ascii="Times New Roman" w:eastAsia="Times New Roman" w:hAnsi="Times New Roman"/>
          <w:noProof w:val="0"/>
          <w:kern w:val="0"/>
          <w:sz w:val="18"/>
          <w:szCs w:val="18"/>
        </w:rPr>
      </w:pPr>
      <w:r w:rsidRPr="006466A9">
        <w:rPr>
          <w:rFonts w:hint="eastAsia"/>
          <w:sz w:val="18"/>
          <w:szCs w:val="18"/>
        </w:rPr>
        <w:t>5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在</w:t>
      </w:r>
      <w:r w:rsidRPr="006466A9">
        <w:rPr>
          <w:sz w:val="18"/>
          <w:szCs w:val="18"/>
        </w:rPr>
        <w:t>C++</w:t>
      </w:r>
      <w:r w:rsidRPr="006466A9">
        <w:rPr>
          <w:sz w:val="18"/>
          <w:szCs w:val="18"/>
        </w:rPr>
        <w:t>中，</w:t>
      </w:r>
      <w:r w:rsidRPr="006466A9">
        <w:rPr>
          <w:sz w:val="18"/>
          <w:szCs w:val="18"/>
        </w:rPr>
        <w:t>__</w:t>
      </w:r>
      <w:r w:rsidR="00053302" w:rsidRPr="006466A9">
        <w:rPr>
          <w:rFonts w:ascii="MS Mincho" w:eastAsia="MS Mincho" w:hAnsi="MS Mincho" w:cs="MS Mincho"/>
          <w:color w:val="333333"/>
          <w:sz w:val="18"/>
          <w:szCs w:val="18"/>
          <w:shd w:val="clear" w:color="auto" w:fill="FFFFFF"/>
        </w:rPr>
        <w:t>函数重</w:t>
      </w:r>
      <w:r w:rsidR="00053302" w:rsidRPr="006466A9">
        <w:rPr>
          <w:rFonts w:ascii="SimSun" w:eastAsia="SimSun" w:hAnsi="SimSun" w:cs="SimSun"/>
          <w:color w:val="333333"/>
          <w:sz w:val="18"/>
          <w:szCs w:val="18"/>
          <w:shd w:val="clear" w:color="auto" w:fill="FFFFFF"/>
        </w:rPr>
        <w:t>载</w:t>
      </w:r>
      <w:r w:rsidRPr="006466A9">
        <w:rPr>
          <w:sz w:val="18"/>
          <w:szCs w:val="18"/>
        </w:rPr>
        <w:t>__</w:t>
      </w:r>
      <w:r w:rsidRPr="006466A9">
        <w:rPr>
          <w:sz w:val="18"/>
          <w:szCs w:val="18"/>
        </w:rPr>
        <w:t>是指同一个函数名可以对应多个函数的实现。</w:t>
      </w:r>
    </w:p>
    <w:p w14:paraId="527CE3A0" w14:textId="5FE1DDEB" w:rsidR="00252BC1" w:rsidRPr="006466A9" w:rsidRDefault="00252BC1" w:rsidP="00451980">
      <w:pPr>
        <w:widowControl/>
        <w:jc w:val="left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6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请在划线处写出</w:t>
      </w:r>
      <w:r w:rsidRPr="006466A9">
        <w:rPr>
          <w:sz w:val="18"/>
          <w:szCs w:val="18"/>
        </w:rPr>
        <w:t>MyClass</w:t>
      </w:r>
      <w:r w:rsidRPr="006466A9">
        <w:rPr>
          <w:sz w:val="18"/>
          <w:szCs w:val="18"/>
        </w:rPr>
        <w:t>类的析构函数声明。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（</w:t>
      </w:r>
      <w:r w:rsidRPr="006466A9">
        <w:rPr>
          <w:rFonts w:hint="eastAsia"/>
          <w:sz w:val="18"/>
          <w:szCs w:val="18"/>
        </w:rPr>
        <w:t>2</w:t>
      </w:r>
      <w:r w:rsidRPr="006466A9">
        <w:rPr>
          <w:rFonts w:hint="eastAsia"/>
          <w:sz w:val="18"/>
          <w:szCs w:val="18"/>
        </w:rPr>
        <w:t>分）</w:t>
      </w:r>
    </w:p>
    <w:p w14:paraId="1C354473" w14:textId="77777777" w:rsidR="00252BC1" w:rsidRPr="006466A9" w:rsidRDefault="00252BC1" w:rsidP="00252BC1">
      <w:pPr>
        <w:pStyle w:val="16d7fd7b-c8f4-46ed-b078-4bd290447e3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class MyClass {</w:t>
      </w:r>
    </w:p>
    <w:p w14:paraId="428FA2A7" w14:textId="77777777" w:rsidR="00252BC1" w:rsidRPr="006466A9" w:rsidRDefault="00252BC1" w:rsidP="00252BC1">
      <w:pPr>
        <w:pStyle w:val="6df703cb-e644-465b-9163-406164b5f00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public:</w:t>
      </w:r>
    </w:p>
    <w:p w14:paraId="1B5FC753" w14:textId="7A133A1A" w:rsidR="00252BC1" w:rsidRPr="006466A9" w:rsidRDefault="00252BC1" w:rsidP="00252BC1">
      <w:pPr>
        <w:pStyle w:val="39b4b935-4ae0-4d8d-83fb-5f2d49ffb7e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>__</w:t>
      </w:r>
      <w:r w:rsidR="00BF5D82" w:rsidRPr="006466A9">
        <w:rPr>
          <w:sz w:val="18"/>
          <w:szCs w:val="18"/>
        </w:rPr>
        <w:t>virtal ~MyClass( void )</w:t>
      </w:r>
      <w:r w:rsidR="00F95231" w:rsidRPr="006466A9">
        <w:rPr>
          <w:sz w:val="18"/>
          <w:szCs w:val="18"/>
        </w:rPr>
        <w:t>;</w:t>
      </w:r>
      <w:r w:rsidRPr="006466A9">
        <w:rPr>
          <w:sz w:val="18"/>
          <w:szCs w:val="18"/>
        </w:rPr>
        <w:t>___</w:t>
      </w:r>
    </w:p>
    <w:p w14:paraId="5AB6B23F" w14:textId="6A3BF447" w:rsidR="003A4CE3" w:rsidRPr="006466A9" w:rsidRDefault="00252BC1" w:rsidP="00451980">
      <w:pPr>
        <w:pStyle w:val="58a12532-8304-4ba4-b71f-bdc290fa0a7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2DE102D0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>7</w:t>
      </w:r>
      <w:r w:rsidRPr="006466A9">
        <w:rPr>
          <w:color w:val="auto"/>
          <w:sz w:val="18"/>
          <w:szCs w:val="18"/>
        </w:rPr>
        <w:t xml:space="preserve">. </w:t>
      </w:r>
      <w:r w:rsidRPr="006466A9">
        <w:rPr>
          <w:rFonts w:hint="eastAsia"/>
          <w:color w:val="auto"/>
          <w:sz w:val="18"/>
          <w:szCs w:val="18"/>
        </w:rPr>
        <w:t>下列语句序列执行后输出</w:t>
      </w:r>
      <w:r w:rsidRPr="006466A9">
        <w:rPr>
          <w:color w:val="auto"/>
          <w:sz w:val="18"/>
          <w:szCs w:val="18"/>
        </w:rPr>
        <w:t>Hello</w:t>
      </w:r>
      <w:r w:rsidRPr="006466A9">
        <w:rPr>
          <w:rFonts w:hint="eastAsia"/>
          <w:color w:val="auto"/>
          <w:sz w:val="18"/>
          <w:szCs w:val="18"/>
        </w:rPr>
        <w:t>，请将划线处的语句补充</w:t>
      </w:r>
      <w:r w:rsidRPr="006466A9">
        <w:rPr>
          <w:rFonts w:hint="eastAsia"/>
          <w:color w:val="auto"/>
          <w:sz w:val="18"/>
          <w:szCs w:val="18"/>
        </w:rPr>
        <w:lastRenderedPageBreak/>
        <w:t>完整。</w:t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（</w:t>
      </w:r>
      <w:r w:rsidRPr="006466A9">
        <w:rPr>
          <w:color w:val="auto"/>
          <w:sz w:val="18"/>
          <w:szCs w:val="18"/>
        </w:rPr>
        <w:t>2</w:t>
      </w:r>
      <w:r w:rsidRPr="006466A9">
        <w:rPr>
          <w:color w:val="auto"/>
          <w:sz w:val="18"/>
          <w:szCs w:val="18"/>
        </w:rPr>
        <w:t>分）</w:t>
      </w:r>
    </w:p>
    <w:p w14:paraId="2C35BCEE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 xml:space="preserve">class MyClass </w:t>
      </w:r>
      <w:r w:rsidRPr="006466A9">
        <w:rPr>
          <w:rFonts w:hint="eastAsia"/>
          <w:color w:val="auto"/>
          <w:sz w:val="18"/>
          <w:szCs w:val="18"/>
        </w:rPr>
        <w:t>{</w:t>
      </w:r>
      <w:r w:rsidRPr="006466A9">
        <w:rPr>
          <w:color w:val="auto"/>
          <w:sz w:val="18"/>
          <w:szCs w:val="18"/>
        </w:rPr>
        <w:t xml:space="preserve"> </w:t>
      </w:r>
    </w:p>
    <w:p w14:paraId="249DC85C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p</w:t>
      </w:r>
      <w:r w:rsidRPr="006466A9">
        <w:rPr>
          <w:rFonts w:hint="eastAsia"/>
          <w:color w:val="auto"/>
          <w:sz w:val="18"/>
          <w:szCs w:val="18"/>
        </w:rPr>
        <w:t>ublic</w:t>
      </w:r>
      <w:r w:rsidRPr="006466A9">
        <w:rPr>
          <w:color w:val="auto"/>
          <w:sz w:val="18"/>
          <w:szCs w:val="18"/>
        </w:rPr>
        <w:t xml:space="preserve">: </w:t>
      </w:r>
    </w:p>
    <w:p w14:paraId="541C395A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void Print() const { cout&lt;&lt;"Hello"; }</w:t>
      </w:r>
    </w:p>
    <w:p w14:paraId="59D119EB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color w:val="auto"/>
          <w:sz w:val="18"/>
          <w:szCs w:val="18"/>
        </w:rPr>
      </w:pPr>
      <w:r w:rsidRPr="006466A9">
        <w:rPr>
          <w:rFonts w:hint="eastAsia"/>
          <w:color w:val="auto"/>
          <w:sz w:val="18"/>
          <w:szCs w:val="18"/>
        </w:rPr>
        <w:tab/>
      </w:r>
      <w:r w:rsidRPr="006466A9">
        <w:rPr>
          <w:color w:val="auto"/>
          <w:sz w:val="18"/>
          <w:szCs w:val="18"/>
        </w:rPr>
        <w:t>};</w:t>
      </w:r>
    </w:p>
    <w:p w14:paraId="45DC3F9C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>int main() {</w:t>
      </w:r>
    </w:p>
    <w:p w14:paraId="2D812B73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bCs/>
          <w:color w:val="auto"/>
          <w:sz w:val="18"/>
          <w:szCs w:val="18"/>
        </w:rPr>
        <w:tab/>
        <w:t>MyClass* p = new MyClass();</w:t>
      </w:r>
    </w:p>
    <w:p w14:paraId="4F6CA435" w14:textId="712B7FF1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bCs/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  <w:u w:val="single"/>
        </w:rPr>
        <w:t xml:space="preserve">　</w:t>
      </w:r>
      <w:r w:rsidR="00F97C28" w:rsidRPr="006466A9">
        <w:rPr>
          <w:color w:val="auto"/>
          <w:sz w:val="18"/>
          <w:szCs w:val="18"/>
          <w:u w:val="single"/>
        </w:rPr>
        <w:t>p-&gt;</w:t>
      </w:r>
      <w:r w:rsidRPr="006466A9">
        <w:rPr>
          <w:rFonts w:hint="eastAsia"/>
          <w:color w:val="auto"/>
          <w:sz w:val="18"/>
          <w:szCs w:val="18"/>
          <w:u w:val="single"/>
        </w:rPr>
        <w:t xml:space="preserve">　　　</w:t>
      </w:r>
      <w:r w:rsidRPr="006466A9">
        <w:rPr>
          <w:rFonts w:hint="eastAsia"/>
          <w:bCs/>
          <w:color w:val="auto"/>
          <w:sz w:val="18"/>
          <w:szCs w:val="18"/>
        </w:rPr>
        <w:t>Print();</w:t>
      </w:r>
    </w:p>
    <w:p w14:paraId="15E45F65" w14:textId="77777777" w:rsidR="00AE77D6" w:rsidRPr="006466A9" w:rsidRDefault="00AE77D6" w:rsidP="00AE77D6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bCs/>
          <w:color w:val="auto"/>
          <w:sz w:val="18"/>
          <w:szCs w:val="18"/>
        </w:rPr>
      </w:pPr>
      <w:r w:rsidRPr="006466A9">
        <w:rPr>
          <w:color w:val="auto"/>
          <w:sz w:val="18"/>
          <w:szCs w:val="18"/>
        </w:rPr>
        <w:tab/>
      </w:r>
      <w:r w:rsidRPr="006466A9">
        <w:rPr>
          <w:rFonts w:hint="eastAsia"/>
          <w:color w:val="auto"/>
          <w:sz w:val="18"/>
          <w:szCs w:val="18"/>
        </w:rPr>
        <w:tab/>
        <w:t>r</w:t>
      </w:r>
      <w:r w:rsidRPr="006466A9">
        <w:rPr>
          <w:color w:val="auto"/>
          <w:sz w:val="18"/>
          <w:szCs w:val="18"/>
        </w:rPr>
        <w:t>eturn 0;</w:t>
      </w:r>
    </w:p>
    <w:p w14:paraId="44599648" w14:textId="2F54FB5D" w:rsidR="003A4CE3" w:rsidRPr="006466A9" w:rsidRDefault="00AE77D6" w:rsidP="00451980">
      <w:pPr>
        <w:pStyle w:val="8a06487f-19bf-459b-afd0-0149ee177ae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color w:val="auto"/>
          <w:sz w:val="18"/>
          <w:szCs w:val="18"/>
        </w:rPr>
      </w:pPr>
      <w:r w:rsidRPr="006466A9">
        <w:rPr>
          <w:rFonts w:hint="eastAsia"/>
          <w:bCs/>
          <w:color w:val="auto"/>
          <w:sz w:val="18"/>
          <w:szCs w:val="18"/>
        </w:rPr>
        <w:t>}</w:t>
      </w:r>
    </w:p>
    <w:p w14:paraId="2B8ED6A4" w14:textId="54FA0EE1" w:rsidR="003A4CE3" w:rsidRPr="006466A9" w:rsidRDefault="00AE77D6" w:rsidP="00451980">
      <w:pPr>
        <w:pStyle w:val="9c58f1e1-56a6-454d-a8bf-e180307708a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8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运算符函数的函数名是由运算符前加关键字</w:t>
      </w:r>
      <w:r w:rsidRPr="006466A9">
        <w:rPr>
          <w:sz w:val="18"/>
          <w:szCs w:val="18"/>
        </w:rPr>
        <w:t>___</w:t>
      </w:r>
      <w:r w:rsidR="00786CCA" w:rsidRPr="006466A9">
        <w:rPr>
          <w:sz w:val="18"/>
          <w:szCs w:val="18"/>
        </w:rPr>
        <w:t>operator</w:t>
      </w:r>
      <w:r w:rsidRPr="006466A9">
        <w:rPr>
          <w:sz w:val="18"/>
          <w:szCs w:val="18"/>
        </w:rPr>
        <w:t>____</w:t>
      </w:r>
      <w:r w:rsidRPr="006466A9">
        <w:rPr>
          <w:sz w:val="18"/>
          <w:szCs w:val="18"/>
        </w:rPr>
        <w:t>构成的。</w:t>
      </w: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</w:p>
    <w:p w14:paraId="21CD13BE" w14:textId="77777777" w:rsidR="00AE77D6" w:rsidRPr="006466A9" w:rsidRDefault="00AE77D6" w:rsidP="00AE77D6">
      <w:pPr>
        <w:pStyle w:val="5b7f0563-7e8d-4cc8-90fa-c8f356686de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9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请在划线处填写构造函数的声明，使得语句</w:t>
      </w:r>
      <w:r w:rsidRPr="006466A9">
        <w:rPr>
          <w:sz w:val="18"/>
          <w:szCs w:val="18"/>
        </w:rPr>
        <w:t>Point p1;</w:t>
      </w:r>
      <w:r w:rsidRPr="006466A9">
        <w:rPr>
          <w:sz w:val="18"/>
          <w:szCs w:val="18"/>
        </w:rPr>
        <w:t>创建的</w:t>
      </w:r>
      <w:r w:rsidRPr="006466A9">
        <w:rPr>
          <w:sz w:val="18"/>
          <w:szCs w:val="18"/>
        </w:rPr>
        <w:t>p1</w:t>
      </w:r>
      <w:r w:rsidRPr="006466A9">
        <w:rPr>
          <w:sz w:val="18"/>
          <w:szCs w:val="18"/>
        </w:rPr>
        <w:t>对象为原点。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537B2269" w14:textId="77777777" w:rsidR="00AE77D6" w:rsidRPr="006466A9" w:rsidRDefault="00AE77D6" w:rsidP="00AE77D6">
      <w:pPr>
        <w:pStyle w:val="0fb84d09-b067-4a47-b302-8601adbfb4e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class Point {</w:t>
      </w:r>
    </w:p>
    <w:p w14:paraId="35E3ED70" w14:textId="77777777" w:rsidR="00AE77D6" w:rsidRPr="006466A9" w:rsidRDefault="00AE77D6" w:rsidP="00AE77D6">
      <w:pPr>
        <w:pStyle w:val="11a208bf-b390-480e-b4bc-8c0a3789abd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public:</w:t>
      </w:r>
    </w:p>
    <w:p w14:paraId="0418AC9F" w14:textId="62C06D8A" w:rsidR="00AE77D6" w:rsidRPr="006466A9" w:rsidRDefault="00AE77D6" w:rsidP="00AE77D6">
      <w:pPr>
        <w:pStyle w:val="2866072c-5fd8-401f-b829-953f8ffb09b8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__</w:t>
      </w:r>
      <w:r w:rsidR="00604050" w:rsidRPr="006466A9">
        <w:rPr>
          <w:sz w:val="18"/>
          <w:szCs w:val="18"/>
        </w:rPr>
        <w:t>Point(int x = 0, int y = 0): x(x), y(y) {}</w:t>
      </w:r>
      <w:r w:rsidRPr="006466A9">
        <w:rPr>
          <w:sz w:val="18"/>
          <w:szCs w:val="18"/>
        </w:rPr>
        <w:t>___</w:t>
      </w:r>
    </w:p>
    <w:p w14:paraId="41A2F573" w14:textId="77777777" w:rsidR="00AE77D6" w:rsidRPr="006466A9" w:rsidRDefault="00AE77D6" w:rsidP="00AE77D6">
      <w:pPr>
        <w:pStyle w:val="7b528fd6-c299-4270-a570-0e8d068118f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 xml:space="preserve"> </w:t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private:</w:t>
      </w:r>
    </w:p>
    <w:p w14:paraId="23AF24A1" w14:textId="77777777" w:rsidR="00AE77D6" w:rsidRPr="006466A9" w:rsidRDefault="00AE77D6" w:rsidP="00AE77D6">
      <w:pPr>
        <w:pStyle w:val="d2ffd53f-4e4c-4c2d-a8a8-cada57d33a9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="420" w:firstLine="420"/>
        <w:rPr>
          <w:sz w:val="18"/>
          <w:szCs w:val="18"/>
        </w:rPr>
      </w:pPr>
      <w:r w:rsidRPr="006466A9">
        <w:rPr>
          <w:sz w:val="18"/>
          <w:szCs w:val="18"/>
        </w:rPr>
        <w:t xml:space="preserve"> int x,y;</w:t>
      </w:r>
    </w:p>
    <w:p w14:paraId="21514E7C" w14:textId="1819C2DB" w:rsidR="003A4CE3" w:rsidRPr="006466A9" w:rsidRDefault="00AE77D6" w:rsidP="00451980">
      <w:pPr>
        <w:pStyle w:val="dca627fd-f358-4828-b345-572299374c8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firstLine="420"/>
        <w:outlineLvl w:val="0"/>
        <w:rPr>
          <w:sz w:val="18"/>
          <w:szCs w:val="18"/>
        </w:rPr>
      </w:pPr>
      <w:r w:rsidRPr="006466A9">
        <w:rPr>
          <w:sz w:val="18"/>
          <w:szCs w:val="18"/>
        </w:rPr>
        <w:t xml:space="preserve"> }; </w:t>
      </w:r>
    </w:p>
    <w:p w14:paraId="5B26CCC8" w14:textId="122F3E7E" w:rsidR="003A4CE3" w:rsidRPr="006466A9" w:rsidRDefault="00AE77D6" w:rsidP="00D24F9D">
      <w:pPr>
        <w:pStyle w:val="fda1a078-7b08-484b-b248-cc14013f885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10</w:t>
      </w:r>
      <w:r w:rsidRPr="006466A9">
        <w:rPr>
          <w:sz w:val="18"/>
          <w:szCs w:val="18"/>
        </w:rPr>
        <w:t xml:space="preserve">. </w:t>
      </w:r>
      <w:r w:rsidRPr="006466A9">
        <w:rPr>
          <w:sz w:val="18"/>
          <w:szCs w:val="18"/>
        </w:rPr>
        <w:t>有两个类</w:t>
      </w:r>
      <w:r w:rsidRPr="006466A9">
        <w:rPr>
          <w:sz w:val="18"/>
          <w:szCs w:val="18"/>
        </w:rPr>
        <w:t>M</w:t>
      </w:r>
      <w:r w:rsidRPr="006466A9">
        <w:rPr>
          <w:sz w:val="18"/>
          <w:szCs w:val="18"/>
        </w:rPr>
        <w:t>和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，其中类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定义如下：</w:t>
      </w:r>
      <w:r w:rsidRPr="006466A9">
        <w:rPr>
          <w:sz w:val="18"/>
          <w:szCs w:val="18"/>
        </w:rPr>
        <w:t>class C { public: M m;</w:t>
      </w:r>
      <w:r w:rsidRPr="006466A9">
        <w:rPr>
          <w:rFonts w:hint="eastAsia"/>
          <w:sz w:val="18"/>
          <w:szCs w:val="18"/>
        </w:rPr>
        <w:t>}</w:t>
      </w:r>
      <w:r w:rsidRPr="006466A9">
        <w:rPr>
          <w:sz w:val="18"/>
          <w:szCs w:val="18"/>
        </w:rPr>
        <w:t xml:space="preserve"> ;</w:t>
      </w:r>
      <w:r w:rsidRPr="006466A9">
        <w:rPr>
          <w:sz w:val="18"/>
          <w:szCs w:val="18"/>
        </w:rPr>
        <w:t>。若建立类</w:t>
      </w:r>
      <w:r w:rsidRPr="006466A9">
        <w:rPr>
          <w:sz w:val="18"/>
          <w:szCs w:val="18"/>
        </w:rPr>
        <w:t>C</w:t>
      </w:r>
      <w:r w:rsidRPr="006466A9">
        <w:rPr>
          <w:sz w:val="18"/>
          <w:szCs w:val="18"/>
        </w:rPr>
        <w:t>的对象</w:t>
      </w:r>
      <w:r w:rsidRPr="006466A9">
        <w:rPr>
          <w:sz w:val="18"/>
          <w:szCs w:val="18"/>
        </w:rPr>
        <w:t>object</w:t>
      </w:r>
      <w:r w:rsidRPr="006466A9">
        <w:rPr>
          <w:sz w:val="18"/>
          <w:szCs w:val="18"/>
        </w:rPr>
        <w:t>，则对象</w:t>
      </w:r>
      <w:r w:rsidRPr="006466A9">
        <w:rPr>
          <w:sz w:val="18"/>
          <w:szCs w:val="18"/>
        </w:rPr>
        <w:t>m</w:t>
      </w:r>
      <w:r w:rsidRPr="006466A9">
        <w:rPr>
          <w:sz w:val="18"/>
          <w:szCs w:val="18"/>
        </w:rPr>
        <w:t>和对象</w:t>
      </w:r>
      <w:r w:rsidRPr="006466A9">
        <w:rPr>
          <w:sz w:val="18"/>
          <w:szCs w:val="18"/>
        </w:rPr>
        <w:t>object</w:t>
      </w:r>
      <w:r w:rsidRPr="006466A9">
        <w:rPr>
          <w:sz w:val="18"/>
          <w:szCs w:val="18"/>
        </w:rPr>
        <w:t>中后被初始化的是对象</w:t>
      </w:r>
      <w:r w:rsidRPr="006466A9">
        <w:rPr>
          <w:sz w:val="18"/>
          <w:szCs w:val="18"/>
        </w:rPr>
        <w:t>_________________</w:t>
      </w:r>
      <w:r w:rsidRPr="006466A9">
        <w:rPr>
          <w:sz w:val="18"/>
          <w:szCs w:val="18"/>
        </w:rPr>
        <w:t>。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 xml:space="preserve"> </w:t>
      </w:r>
      <w:r w:rsidRPr="006466A9">
        <w:rPr>
          <w:sz w:val="18"/>
          <w:szCs w:val="18"/>
        </w:rPr>
        <w:t>（</w:t>
      </w:r>
      <w:r w:rsidRPr="006466A9">
        <w:rPr>
          <w:sz w:val="18"/>
          <w:szCs w:val="18"/>
        </w:rPr>
        <w:t>2</w:t>
      </w:r>
      <w:r w:rsidRPr="006466A9">
        <w:rPr>
          <w:sz w:val="18"/>
          <w:szCs w:val="18"/>
        </w:rPr>
        <w:t>分）</w:t>
      </w:r>
    </w:p>
    <w:p w14:paraId="7A8AFAA1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三、改错题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1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分）</w:t>
      </w:r>
    </w:p>
    <w:p w14:paraId="40BDFADC" w14:textId="77777777" w:rsidR="000D4781" w:rsidRPr="006466A9" w:rsidRDefault="003A4CE3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下列程序中有三个错误，请改正错误（注意不要修改主函数），使程序的输出结果为：</w:t>
      </w:r>
    </w:p>
    <w:p w14:paraId="534D93E0" w14:textId="77777777" w:rsidR="000D4781" w:rsidRPr="006466A9" w:rsidRDefault="000D4781" w:rsidP="000D4781">
      <w:pPr>
        <w:ind w:firstLine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Kelly is 10 years old.</w:t>
      </w:r>
    </w:p>
    <w:p w14:paraId="622EDCED" w14:textId="77777777" w:rsidR="000D4781" w:rsidRPr="006466A9" w:rsidRDefault="000D4781" w:rsidP="000D4781">
      <w:pPr>
        <w:ind w:firstLine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Patrick is 35 years old.</w:t>
      </w:r>
    </w:p>
    <w:p w14:paraId="3ADE6729" w14:textId="77777777" w:rsidR="000D4781" w:rsidRPr="006466A9" w:rsidRDefault="000D4781" w:rsidP="000D4781">
      <w:pPr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源文件清单如下：</w:t>
      </w:r>
    </w:p>
    <w:p w14:paraId="01285B6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#include &lt;iostream</w:t>
      </w:r>
      <w:r w:rsidRPr="006466A9">
        <w:rPr>
          <w:rFonts w:hint="eastAsia"/>
          <w:color w:val="000000"/>
          <w:sz w:val="18"/>
          <w:szCs w:val="18"/>
        </w:rPr>
        <w:t>.h</w:t>
      </w:r>
      <w:r w:rsidRPr="006466A9">
        <w:rPr>
          <w:color w:val="000000"/>
          <w:sz w:val="18"/>
          <w:szCs w:val="18"/>
        </w:rPr>
        <w:t>&gt;</w:t>
      </w:r>
    </w:p>
    <w:p w14:paraId="04481BA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Line2: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 xml:space="preserve">class </w:t>
      </w:r>
      <w:r w:rsidRPr="006466A9">
        <w:rPr>
          <w:rFonts w:hint="eastAsia"/>
          <w:color w:val="000000"/>
          <w:sz w:val="18"/>
          <w:szCs w:val="18"/>
        </w:rPr>
        <w:t>Person {</w:t>
      </w:r>
    </w:p>
    <w:p w14:paraId="5D5A5C5E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Line3: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public:</w:t>
      </w:r>
    </w:p>
    <w:p w14:paraId="6E96610A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Line4: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 xml:space="preserve">Person(char *str, int _age=10) : </w:t>
      </w:r>
      <w:r w:rsidRPr="006466A9">
        <w:rPr>
          <w:rFonts w:hint="eastAsia"/>
          <w:color w:val="000000"/>
          <w:sz w:val="18"/>
          <w:szCs w:val="18"/>
        </w:rPr>
        <w:lastRenderedPageBreak/>
        <w:t xml:space="preserve">age(_age) </w:t>
      </w:r>
    </w:p>
    <w:p w14:paraId="1A15A3E3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Line5: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{ name=new char[strlen(str+1)];  strcpy(name,str); }</w:t>
      </w:r>
    </w:p>
    <w:p w14:paraId="4B3CFAA1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Line6: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void ~Person() { delete[ ] name; }</w:t>
      </w:r>
    </w:p>
    <w:p w14:paraId="7D67D10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Line7: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>void SetAge(int num) const { age=num; }</w:t>
      </w:r>
    </w:p>
    <w:p w14:paraId="12CB9C0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Line8: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  <w:t>void Print() const</w:t>
      </w:r>
      <w:r w:rsidRPr="006466A9">
        <w:rPr>
          <w:rFonts w:hint="eastAsia"/>
          <w:color w:val="000000"/>
          <w:sz w:val="18"/>
          <w:szCs w:val="18"/>
        </w:rPr>
        <w:t xml:space="preserve"> </w:t>
      </w:r>
    </w:p>
    <w:p w14:paraId="282E0E0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Line9: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{ cout&lt;&lt;name&lt;&lt;" is "&lt;&lt;age&lt;&lt;" years old. "&lt;&lt;endl; }</w:t>
      </w:r>
    </w:p>
    <w:p w14:paraId="09DC75E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Line10: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private:</w:t>
      </w:r>
    </w:p>
    <w:p w14:paraId="69A35569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Line11: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char *name;</w:t>
      </w:r>
    </w:p>
    <w:p w14:paraId="3A10961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Line12: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  <w:t xml:space="preserve">int </w:t>
      </w:r>
      <w:r w:rsidRPr="006466A9">
        <w:rPr>
          <w:rFonts w:hint="eastAsia"/>
          <w:color w:val="000000"/>
          <w:sz w:val="18"/>
          <w:szCs w:val="18"/>
        </w:rPr>
        <w:t>age=0</w:t>
      </w:r>
      <w:r w:rsidRPr="006466A9">
        <w:rPr>
          <w:color w:val="000000"/>
          <w:sz w:val="18"/>
          <w:szCs w:val="18"/>
        </w:rPr>
        <w:t>;</w:t>
      </w:r>
    </w:p>
    <w:p w14:paraId="295A5D8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Line13: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};</w:t>
      </w:r>
    </w:p>
    <w:p w14:paraId="0AC3AD5D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Line14: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int</w:t>
      </w:r>
      <w:r w:rsidRPr="006466A9">
        <w:rPr>
          <w:color w:val="000000"/>
          <w:sz w:val="18"/>
          <w:szCs w:val="18"/>
        </w:rPr>
        <w:t xml:space="preserve"> main()</w:t>
      </w:r>
      <w:r w:rsidRPr="006466A9">
        <w:rPr>
          <w:rFonts w:hint="eastAsia"/>
          <w:color w:val="000000"/>
          <w:sz w:val="18"/>
          <w:szCs w:val="18"/>
        </w:rPr>
        <w:t xml:space="preserve"> {</w:t>
      </w:r>
    </w:p>
    <w:p w14:paraId="0FDE72AC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Line15: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Person p1("Kelly"),p2("Patrick",25);</w:t>
      </w:r>
    </w:p>
    <w:p w14:paraId="63E1F890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Line16: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p1.Print();</w:t>
      </w:r>
    </w:p>
    <w:p w14:paraId="6F09A279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Line17: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p2.SetAge(35);</w:t>
      </w:r>
    </w:p>
    <w:p w14:paraId="5FAAE6F4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Line18: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p2.Print();</w:t>
      </w:r>
    </w:p>
    <w:p w14:paraId="3A6B072B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Line19: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  <w:t>return 0;</w:t>
      </w:r>
    </w:p>
    <w:p w14:paraId="36FEBF02" w14:textId="77777777" w:rsidR="000D4781" w:rsidRPr="006466A9" w:rsidRDefault="000D4781" w:rsidP="000D4781">
      <w:pPr>
        <w:ind w:leftChars="200" w:left="420"/>
        <w:rPr>
          <w:color w:val="000000"/>
          <w:sz w:val="18"/>
          <w:szCs w:val="18"/>
        </w:rPr>
      </w:pPr>
      <w:r w:rsidRPr="006466A9">
        <w:rPr>
          <w:rFonts w:hint="eastAsia"/>
          <w:color w:val="000000"/>
          <w:sz w:val="18"/>
          <w:szCs w:val="18"/>
        </w:rPr>
        <w:t>Line20:</w:t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rFonts w:hint="eastAsia"/>
          <w:color w:val="000000"/>
          <w:sz w:val="18"/>
          <w:szCs w:val="18"/>
        </w:rPr>
        <w:tab/>
      </w:r>
      <w:r w:rsidRPr="006466A9">
        <w:rPr>
          <w:color w:val="000000"/>
          <w:sz w:val="18"/>
          <w:szCs w:val="18"/>
        </w:rPr>
        <w:t>}</w:t>
      </w:r>
    </w:p>
    <w:p w14:paraId="65F28704" w14:textId="1179A1AE" w:rsidR="000D4781" w:rsidRPr="006466A9" w:rsidRDefault="00D24F9D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Answer:</w:t>
      </w:r>
    </w:p>
    <w:p w14:paraId="243295BF" w14:textId="3B2C459C" w:rsidR="003A4CE3" w:rsidRPr="006466A9" w:rsidRDefault="00DC1B2D">
      <w:pPr>
        <w:pStyle w:val="020e0051-8924-4dcf-8659-071787ce18c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Line12 : int age=0 =&gt; int age;</w:t>
      </w:r>
    </w:p>
    <w:p w14:paraId="4B37EA81" w14:textId="713B86B2" w:rsidR="00DC1B2D" w:rsidRPr="006466A9" w:rsidRDefault="00A41538" w:rsidP="00DC1B2D">
      <w:pPr>
        <w:rPr>
          <w:sz w:val="18"/>
          <w:szCs w:val="18"/>
        </w:rPr>
      </w:pPr>
      <w:r w:rsidRPr="006466A9">
        <w:rPr>
          <w:sz w:val="18"/>
          <w:szCs w:val="18"/>
        </w:rPr>
        <w:t xml:space="preserve">Line 7: </w:t>
      </w:r>
      <w:r w:rsidRPr="006466A9">
        <w:rPr>
          <w:rFonts w:hint="eastAsia"/>
          <w:sz w:val="18"/>
          <w:szCs w:val="18"/>
        </w:rPr>
        <w:t>去掉</w:t>
      </w:r>
      <w:r w:rsidRPr="006466A9">
        <w:rPr>
          <w:sz w:val="18"/>
          <w:szCs w:val="18"/>
        </w:rPr>
        <w:t xml:space="preserve"> const</w:t>
      </w:r>
    </w:p>
    <w:p w14:paraId="21F35A88" w14:textId="397D2823" w:rsidR="003A4CE3" w:rsidRPr="006466A9" w:rsidRDefault="00A41538" w:rsidP="00D24F9D">
      <w:pPr>
        <w:rPr>
          <w:sz w:val="18"/>
          <w:szCs w:val="18"/>
        </w:rPr>
      </w:pPr>
      <w:r w:rsidRPr="006466A9">
        <w:rPr>
          <w:sz w:val="18"/>
          <w:szCs w:val="18"/>
        </w:rPr>
        <w:t xml:space="preserve">Line6: </w:t>
      </w:r>
      <w:r w:rsidRPr="006466A9">
        <w:rPr>
          <w:rFonts w:hint="eastAsia"/>
          <w:sz w:val="18"/>
          <w:szCs w:val="18"/>
        </w:rPr>
        <w:t>去掉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void</w:t>
      </w:r>
    </w:p>
    <w:p w14:paraId="0FE4E96D" w14:textId="77777777" w:rsidR="003A4CE3" w:rsidRPr="006466A9" w:rsidRDefault="003A4CE3">
      <w:pPr>
        <w:rPr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>四、阅读程序题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（共</w:t>
      </w:r>
      <w:r w:rsidRPr="006466A9">
        <w:rPr>
          <w:b/>
          <w:color w:val="000000"/>
          <w:sz w:val="18"/>
          <w:szCs w:val="18"/>
        </w:rPr>
        <w:t>4</w:t>
      </w:r>
      <w:r w:rsidRPr="006466A9">
        <w:rPr>
          <w:b/>
          <w:color w:val="000000"/>
          <w:sz w:val="18"/>
          <w:szCs w:val="18"/>
        </w:rPr>
        <w:t>题</w:t>
      </w:r>
      <w:r w:rsidRPr="006466A9">
        <w:rPr>
          <w:b/>
          <w:color w:val="000000"/>
          <w:sz w:val="18"/>
          <w:szCs w:val="18"/>
        </w:rPr>
        <w:t>,</w:t>
      </w:r>
      <w:r w:rsidRPr="006466A9">
        <w:rPr>
          <w:b/>
          <w:color w:val="000000"/>
          <w:sz w:val="18"/>
          <w:szCs w:val="18"/>
        </w:rPr>
        <w:t>共</w:t>
      </w:r>
      <w:r w:rsidRPr="006466A9">
        <w:rPr>
          <w:b/>
          <w:color w:val="000000"/>
          <w:sz w:val="18"/>
          <w:szCs w:val="18"/>
        </w:rPr>
        <w:t>30</w:t>
      </w:r>
      <w:r w:rsidRPr="006466A9">
        <w:rPr>
          <w:b/>
          <w:color w:val="000000"/>
          <w:sz w:val="18"/>
          <w:szCs w:val="18"/>
        </w:rPr>
        <w:t>分）</w:t>
      </w:r>
    </w:p>
    <w:p w14:paraId="5BDBC227" w14:textId="07888990" w:rsidR="004A4AB1" w:rsidRPr="006466A9" w:rsidRDefault="004A4AB1" w:rsidP="004A4AB1">
      <w:pPr>
        <w:rPr>
          <w:b/>
          <w:color w:val="000000"/>
          <w:sz w:val="18"/>
          <w:szCs w:val="18"/>
        </w:rPr>
      </w:pPr>
      <w:r w:rsidRPr="006466A9">
        <w:rPr>
          <w:b/>
          <w:color w:val="000000"/>
          <w:sz w:val="18"/>
          <w:szCs w:val="18"/>
        </w:rPr>
        <w:t xml:space="preserve">1.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rFonts w:hint="eastAsia"/>
          <w:b/>
          <w:color w:val="000000"/>
          <w:sz w:val="18"/>
          <w:szCs w:val="18"/>
        </w:rPr>
        <w:tab/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8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18B43DE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55B81B7D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 xml:space="preserve">class </w:t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>{</w:t>
      </w:r>
    </w:p>
    <w:p w14:paraId="13037051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05F8881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Point() { number++; }</w:t>
      </w:r>
    </w:p>
    <w:p w14:paraId="2A8A1B86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</w:t>
      </w:r>
      <w:r w:rsidRPr="006466A9">
        <w:rPr>
          <w:rFonts w:hint="eastAsia"/>
          <w:sz w:val="18"/>
          <w:szCs w:val="18"/>
        </w:rPr>
        <w:t>Point() { number--; cout&lt;&lt;number&lt;&lt;endl; }</w:t>
      </w:r>
    </w:p>
    <w:p w14:paraId="0F4EA18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static int GetNumber() { return number; }</w:t>
      </w:r>
    </w:p>
    <w:p w14:paraId="5696595B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private:</w:t>
      </w:r>
    </w:p>
    <w:p w14:paraId="60EED831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ab/>
      </w:r>
      <w:r w:rsidRPr="006466A9">
        <w:rPr>
          <w:rFonts w:hint="eastAsia"/>
          <w:sz w:val="18"/>
          <w:szCs w:val="18"/>
        </w:rPr>
        <w:t xml:space="preserve">static </w:t>
      </w:r>
      <w:r w:rsidRPr="006466A9">
        <w:rPr>
          <w:sz w:val="18"/>
          <w:szCs w:val="18"/>
        </w:rPr>
        <w:t xml:space="preserve">int </w:t>
      </w:r>
      <w:r w:rsidRPr="006466A9">
        <w:rPr>
          <w:rFonts w:hint="eastAsia"/>
          <w:sz w:val="18"/>
          <w:szCs w:val="18"/>
        </w:rPr>
        <w:t>number</w:t>
      </w:r>
      <w:r w:rsidRPr="006466A9">
        <w:rPr>
          <w:sz w:val="18"/>
          <w:szCs w:val="18"/>
        </w:rPr>
        <w:t>;</w:t>
      </w:r>
    </w:p>
    <w:p w14:paraId="45E8AB5D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0A02E747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int Point::number=0;</w:t>
      </w:r>
    </w:p>
    <w:p w14:paraId="2C6F562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4647E078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 A,B;</w:t>
      </w:r>
    </w:p>
    <w:p w14:paraId="4E7B2313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 xml:space="preserve"> *ptr=new </w:t>
      </w:r>
      <w:r w:rsidRPr="006466A9">
        <w:rPr>
          <w:rFonts w:hint="eastAsia"/>
          <w:sz w:val="18"/>
          <w:szCs w:val="18"/>
        </w:rPr>
        <w:t>Point</w:t>
      </w:r>
      <w:r w:rsidRPr="006466A9">
        <w:rPr>
          <w:sz w:val="18"/>
          <w:szCs w:val="18"/>
        </w:rPr>
        <w:t>[</w:t>
      </w:r>
      <w:r w:rsidRPr="006466A9">
        <w:rPr>
          <w:rFonts w:hint="eastAsia"/>
          <w:sz w:val="18"/>
          <w:szCs w:val="18"/>
        </w:rPr>
        <w:t>3</w:t>
      </w:r>
      <w:r w:rsidRPr="006466A9">
        <w:rPr>
          <w:sz w:val="18"/>
          <w:szCs w:val="18"/>
        </w:rPr>
        <w:t>];</w:t>
      </w:r>
    </w:p>
    <w:p w14:paraId="64FD74AE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 w:firstLine="24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cout&lt;&lt;Point::GetNumber()&lt;&lt;endl;</w:t>
      </w:r>
    </w:p>
    <w:p w14:paraId="6A721CD0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delete[] ptr;</w:t>
      </w:r>
    </w:p>
    <w:p w14:paraId="36C83D17" w14:textId="77777777" w:rsidR="008C5A4C" w:rsidRPr="006466A9" w:rsidRDefault="008C5A4C" w:rsidP="008C5A4C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return 0;</w:t>
      </w:r>
    </w:p>
    <w:p w14:paraId="3ADC79EA" w14:textId="77777777" w:rsidR="008C5A4C" w:rsidRPr="006466A9" w:rsidRDefault="008C5A4C" w:rsidP="00F61B02">
      <w:pPr>
        <w:pStyle w:val="6c7f6c99-50b9-4120-b6dc-bc7fb7978714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1EA5B24" w14:textId="06B75377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answer:</w:t>
      </w:r>
    </w:p>
    <w:p w14:paraId="373DE8B0" w14:textId="7AF86B09" w:rsidR="004A4AB1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5</w:t>
      </w:r>
    </w:p>
    <w:p w14:paraId="33811B13" w14:textId="58265C42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4</w:t>
      </w:r>
    </w:p>
    <w:p w14:paraId="52AE26BE" w14:textId="33FE5033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3</w:t>
      </w:r>
    </w:p>
    <w:p w14:paraId="5E350B45" w14:textId="406AB8E8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2</w:t>
      </w:r>
    </w:p>
    <w:p w14:paraId="3E579137" w14:textId="59447286" w:rsidR="00F61B02" w:rsidRPr="006466A9" w:rsidRDefault="00F61B02" w:rsidP="004A4AB1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1</w:t>
      </w:r>
    </w:p>
    <w:p w14:paraId="724C1AC3" w14:textId="3763BE08" w:rsidR="003A4CE3" w:rsidRPr="006466A9" w:rsidRDefault="00F61B02" w:rsidP="00F61B02">
      <w:pPr>
        <w:pStyle w:val="ac8ee4f2-f295-4a82-8792-8e14ef12d613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0</w:t>
      </w:r>
    </w:p>
    <w:p w14:paraId="6CABA38C" w14:textId="1C121688" w:rsidR="008C5A4C" w:rsidRPr="006466A9" w:rsidRDefault="008C5A4C" w:rsidP="008C5A4C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2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rFonts w:hint="eastAsia"/>
          <w:b/>
          <w:color w:val="000000"/>
          <w:sz w:val="18"/>
          <w:szCs w:val="18"/>
        </w:rPr>
        <w:tab/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10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0FAE23A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 xml:space="preserve">#include &lt;iostream.h&gt; </w:t>
      </w:r>
    </w:p>
    <w:p w14:paraId="269B7A64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Base1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35B3204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33EAF8E0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Base1() { cout&lt;&lt;"Base1"&lt;&lt;endl; }</w:t>
      </w:r>
    </w:p>
    <w:p w14:paraId="585A671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~Base1() { cout&lt;&lt;"~Base1"&lt;&lt;endl; }</w:t>
      </w:r>
    </w:p>
    <w:p w14:paraId="1F32B727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7A9110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Base2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2C0047A3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1C9144E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Base2() { cout&lt;&lt;"Base2"&lt;&lt;endl; }</w:t>
      </w:r>
    </w:p>
    <w:p w14:paraId="3A1CB0E1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~Base2() { cout&lt;&lt;"~Base2"&lt;&lt;endl; }</w:t>
      </w:r>
    </w:p>
    <w:p w14:paraId="79BA7895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01B0EBF6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Derived : public Base</w:t>
      </w:r>
      <w:r w:rsidRPr="006466A9">
        <w:rPr>
          <w:rFonts w:hint="eastAsia"/>
          <w:sz w:val="18"/>
          <w:szCs w:val="18"/>
        </w:rPr>
        <w:t>2</w:t>
      </w:r>
      <w:r w:rsidRPr="006466A9">
        <w:rPr>
          <w:sz w:val="18"/>
          <w:szCs w:val="18"/>
        </w:rPr>
        <w:t>, public Base</w:t>
      </w:r>
      <w:r w:rsidRPr="006466A9">
        <w:rPr>
          <w:rFonts w:hint="eastAsia"/>
          <w:sz w:val="18"/>
          <w:szCs w:val="18"/>
        </w:rPr>
        <w:t xml:space="preserve">1 </w:t>
      </w:r>
      <w:r w:rsidRPr="006466A9">
        <w:rPr>
          <w:sz w:val="18"/>
          <w:szCs w:val="18"/>
        </w:rPr>
        <w:t>{</w:t>
      </w:r>
    </w:p>
    <w:p w14:paraId="7B58EB5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1D498AE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Derived() { cout&lt;&lt;"Derived "&lt;&lt;endl; }</w:t>
      </w:r>
    </w:p>
    <w:p w14:paraId="29629B1B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~Derived() { cout&lt;&lt;"~Derived"&lt;&lt;endl; }</w:t>
      </w:r>
    </w:p>
    <w:p w14:paraId="46E536D2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private:</w:t>
      </w:r>
    </w:p>
    <w:p w14:paraId="6274F239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lastRenderedPageBreak/>
        <w:tab/>
        <w:t>Base</w:t>
      </w:r>
      <w:r w:rsidR="004A3D64" w:rsidRPr="006466A9">
        <w:rPr>
          <w:rFonts w:hint="eastAsia"/>
          <w:sz w:val="18"/>
          <w:szCs w:val="18"/>
        </w:rPr>
        <w:t>2</w:t>
      </w:r>
      <w:r w:rsidRPr="006466A9">
        <w:rPr>
          <w:rFonts w:hint="eastAsia"/>
          <w:sz w:val="18"/>
          <w:szCs w:val="18"/>
        </w:rPr>
        <w:t xml:space="preserve"> b2;</w:t>
      </w:r>
    </w:p>
    <w:p w14:paraId="3B7D700A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Base</w:t>
      </w:r>
      <w:r w:rsidR="004A3D64" w:rsidRPr="006466A9">
        <w:rPr>
          <w:rFonts w:hint="eastAsia"/>
          <w:sz w:val="18"/>
          <w:szCs w:val="18"/>
        </w:rPr>
        <w:t>1</w:t>
      </w:r>
      <w:r w:rsidRPr="006466A9">
        <w:rPr>
          <w:rFonts w:hint="eastAsia"/>
          <w:sz w:val="18"/>
          <w:szCs w:val="18"/>
        </w:rPr>
        <w:t xml:space="preserve"> b1;</w:t>
      </w:r>
    </w:p>
    <w:p w14:paraId="564008B9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19B79EB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>int</w:t>
      </w:r>
      <w:r w:rsidRPr="006466A9">
        <w:rPr>
          <w:sz w:val="18"/>
          <w:szCs w:val="18"/>
        </w:rPr>
        <w:t xml:space="preserve">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74A12EF8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 d;</w:t>
      </w:r>
    </w:p>
    <w:p w14:paraId="6693D102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rFonts w:hint="eastAsia"/>
          <w:sz w:val="18"/>
          <w:szCs w:val="18"/>
        </w:rPr>
        <w:tab/>
        <w:t>return 0;</w:t>
      </w:r>
    </w:p>
    <w:p w14:paraId="4FC62FBD" w14:textId="77777777" w:rsidR="001254F5" w:rsidRPr="006466A9" w:rsidRDefault="001254F5" w:rsidP="001254F5">
      <w:pPr>
        <w:pStyle w:val="f52be897-ba26-4662-a844-1161f58f1119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B2A94E7" w14:textId="6BD88982" w:rsidR="000E5C01" w:rsidRPr="006466A9" w:rsidRDefault="000E5C01" w:rsidP="000E5C01">
      <w:pPr>
        <w:rPr>
          <w:sz w:val="18"/>
          <w:szCs w:val="18"/>
        </w:rPr>
      </w:pPr>
      <w:r w:rsidRPr="006466A9">
        <w:rPr>
          <w:sz w:val="18"/>
          <w:szCs w:val="18"/>
        </w:rPr>
        <w:t>answer:</w:t>
      </w:r>
      <w:bookmarkStart w:id="1" w:name="_GoBack"/>
      <w:bookmarkEnd w:id="1"/>
    </w:p>
    <w:p w14:paraId="3198902C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Base2</w:t>
      </w:r>
    </w:p>
    <w:p w14:paraId="44DFC2DF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Base1</w:t>
      </w:r>
    </w:p>
    <w:p w14:paraId="5743CB8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Base2</w:t>
      </w:r>
    </w:p>
    <w:p w14:paraId="5EE34D02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Base1</w:t>
      </w:r>
    </w:p>
    <w:p w14:paraId="510E3F8F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 xml:space="preserve">Derived </w:t>
      </w:r>
    </w:p>
    <w:p w14:paraId="2AA93821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~Derived</w:t>
      </w:r>
    </w:p>
    <w:p w14:paraId="38DB0209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~Base1</w:t>
      </w:r>
    </w:p>
    <w:p w14:paraId="44E9E80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~Base2</w:t>
      </w:r>
    </w:p>
    <w:p w14:paraId="5C76A5A3" w14:textId="77777777" w:rsidR="000E5C01" w:rsidRPr="006466A9" w:rsidRDefault="000E5C01" w:rsidP="000E5C01">
      <w:pPr>
        <w:autoSpaceDE w:val="0"/>
        <w:autoSpaceDN w:val="0"/>
        <w:adjustRightInd w:val="0"/>
        <w:jc w:val="left"/>
        <w:rPr>
          <w:sz w:val="18"/>
          <w:szCs w:val="18"/>
        </w:rPr>
      </w:pPr>
      <w:r w:rsidRPr="006466A9">
        <w:rPr>
          <w:sz w:val="18"/>
          <w:szCs w:val="18"/>
        </w:rPr>
        <w:t>~Base1</w:t>
      </w:r>
    </w:p>
    <w:p w14:paraId="6B9F45DF" w14:textId="12C99DC2" w:rsidR="000E5C01" w:rsidRPr="006466A9" w:rsidRDefault="000E5C01" w:rsidP="000E5C01">
      <w:pPr>
        <w:rPr>
          <w:sz w:val="18"/>
          <w:szCs w:val="18"/>
        </w:rPr>
      </w:pPr>
      <w:r w:rsidRPr="006466A9">
        <w:rPr>
          <w:sz w:val="18"/>
          <w:szCs w:val="18"/>
        </w:rPr>
        <w:t>~Base2</w:t>
      </w:r>
    </w:p>
    <w:p w14:paraId="012242BA" w14:textId="2FE97F43" w:rsidR="002B6EA8" w:rsidRPr="006466A9" w:rsidRDefault="002B6EA8" w:rsidP="002B6EA8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3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6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1A667D9D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68EDB1A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Base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1C5FD5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3940F41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virtual void f() { cout&lt;&lt;"</w:t>
      </w:r>
      <w:r w:rsidRPr="006466A9">
        <w:rPr>
          <w:rFonts w:hint="eastAsia"/>
          <w:sz w:val="18"/>
          <w:szCs w:val="18"/>
        </w:rPr>
        <w:t>fB</w:t>
      </w:r>
      <w:r w:rsidRPr="006466A9">
        <w:rPr>
          <w:sz w:val="18"/>
          <w:szCs w:val="18"/>
        </w:rPr>
        <w:t>"&lt;&lt;endl; }</w:t>
      </w:r>
    </w:p>
    <w:p w14:paraId="0219E9A4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void 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 { cout&lt;&lt;"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B"&lt;&lt;endl; }</w:t>
      </w:r>
    </w:p>
    <w:p w14:paraId="3724E576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1D83B225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Derived : public Base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6055EA7D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5B11AE5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 xml:space="preserve">virtual </w:t>
      </w:r>
      <w:r w:rsidRPr="006466A9">
        <w:rPr>
          <w:sz w:val="18"/>
          <w:szCs w:val="18"/>
        </w:rPr>
        <w:t>void f() { cout&lt;&lt;"</w:t>
      </w:r>
      <w:r w:rsidRPr="006466A9">
        <w:rPr>
          <w:rFonts w:hint="eastAsia"/>
          <w:sz w:val="18"/>
          <w:szCs w:val="18"/>
        </w:rPr>
        <w:t>f</w:t>
      </w:r>
      <w:r w:rsidRPr="006466A9">
        <w:rPr>
          <w:sz w:val="18"/>
          <w:szCs w:val="18"/>
        </w:rPr>
        <w:t>D"&lt;&lt;endl; }</w:t>
      </w:r>
    </w:p>
    <w:p w14:paraId="50599C17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void 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 { cout&lt;&lt;"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D"&lt;&lt;endl; }</w:t>
      </w:r>
    </w:p>
    <w:p w14:paraId="18C5F47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7D3FAE4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F0EA79A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Derived d;</w:t>
      </w:r>
    </w:p>
    <w:p w14:paraId="40407A83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Base *p=&amp;d;</w:t>
      </w:r>
    </w:p>
    <w:p w14:paraId="04A8DCF1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p-&gt;f();</w:t>
      </w:r>
    </w:p>
    <w:p w14:paraId="5D30CBD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lastRenderedPageBreak/>
        <w:tab/>
        <w:t>p-&gt;</w:t>
      </w:r>
      <w:r w:rsidRPr="006466A9">
        <w:rPr>
          <w:rFonts w:hint="eastAsia"/>
          <w:sz w:val="18"/>
          <w:szCs w:val="18"/>
        </w:rPr>
        <w:t>g</w:t>
      </w:r>
      <w:r w:rsidRPr="006466A9">
        <w:rPr>
          <w:sz w:val="18"/>
          <w:szCs w:val="18"/>
        </w:rPr>
        <w:t>();</w:t>
      </w:r>
    </w:p>
    <w:p w14:paraId="3409AD9C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return 0;</w:t>
      </w:r>
    </w:p>
    <w:p w14:paraId="725608B8" w14:textId="77777777" w:rsidR="002B6EA8" w:rsidRPr="006466A9" w:rsidRDefault="002B6EA8" w:rsidP="002B6EA8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69996CE2" w14:textId="6CFA6104" w:rsidR="002B6EA8" w:rsidRPr="006466A9" w:rsidRDefault="00BC6257">
      <w:pPr>
        <w:pStyle w:val="f98c4453-c953-49da-9a0d-74e09f1e2db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sz w:val="18"/>
          <w:szCs w:val="18"/>
        </w:rPr>
      </w:pPr>
      <w:r w:rsidRPr="006466A9">
        <w:rPr>
          <w:sz w:val="18"/>
          <w:szCs w:val="18"/>
        </w:rPr>
        <w:t>answer:</w:t>
      </w:r>
    </w:p>
    <w:p w14:paraId="3D95360E" w14:textId="77777777" w:rsidR="00BC6257" w:rsidRPr="006466A9" w:rsidRDefault="00BC6257" w:rsidP="00BC6257">
      <w:pPr>
        <w:autoSpaceDE w:val="0"/>
        <w:autoSpaceDN w:val="0"/>
        <w:adjustRightInd w:val="0"/>
        <w:jc w:val="left"/>
        <w:rPr>
          <w:color w:val="000000"/>
          <w:sz w:val="18"/>
          <w:szCs w:val="18"/>
        </w:rPr>
      </w:pPr>
      <w:proofErr w:type="spellStart"/>
      <w:r w:rsidRPr="006466A9">
        <w:rPr>
          <w:color w:val="000000"/>
          <w:sz w:val="18"/>
          <w:szCs w:val="18"/>
        </w:rPr>
        <w:t>fD</w:t>
      </w:r>
      <w:proofErr w:type="spellEnd"/>
    </w:p>
    <w:p w14:paraId="5F807509" w14:textId="5EE1AD7E" w:rsidR="003A4CE3" w:rsidRPr="006466A9" w:rsidRDefault="00BC6257" w:rsidP="00090B05">
      <w:pPr>
        <w:rPr>
          <w:color w:val="000000"/>
          <w:sz w:val="18"/>
          <w:szCs w:val="18"/>
        </w:rPr>
      </w:pPr>
      <w:r w:rsidRPr="006466A9">
        <w:rPr>
          <w:color w:val="000000"/>
          <w:sz w:val="18"/>
          <w:szCs w:val="18"/>
        </w:rPr>
        <w:t>gB</w:t>
      </w:r>
    </w:p>
    <w:p w14:paraId="5E16CF3B" w14:textId="7CF7223D" w:rsidR="002B6EA8" w:rsidRPr="006466A9" w:rsidRDefault="002B6EA8" w:rsidP="002B6EA8">
      <w:pPr>
        <w:rPr>
          <w:b/>
          <w:color w:val="000000"/>
          <w:sz w:val="18"/>
          <w:szCs w:val="18"/>
        </w:rPr>
      </w:pPr>
      <w:r w:rsidRPr="006466A9">
        <w:rPr>
          <w:rFonts w:hint="eastAsia"/>
          <w:b/>
          <w:color w:val="000000"/>
          <w:sz w:val="18"/>
          <w:szCs w:val="18"/>
        </w:rPr>
        <w:t>4</w:t>
      </w:r>
      <w:r w:rsidRPr="006466A9">
        <w:rPr>
          <w:b/>
          <w:color w:val="000000"/>
          <w:sz w:val="18"/>
          <w:szCs w:val="18"/>
        </w:rPr>
        <w:t xml:space="preserve">. </w:t>
      </w:r>
      <w:r w:rsidRPr="006466A9">
        <w:rPr>
          <w:b/>
          <w:color w:val="000000"/>
          <w:sz w:val="18"/>
          <w:szCs w:val="18"/>
        </w:rPr>
        <w:t>请写出下列程序的输出结果。</w:t>
      </w:r>
      <w:r w:rsidRPr="006466A9">
        <w:rPr>
          <w:b/>
          <w:color w:val="000000"/>
          <w:sz w:val="18"/>
          <w:szCs w:val="18"/>
        </w:rPr>
        <w:t xml:space="preserve"> </w:t>
      </w:r>
      <w:r w:rsidRPr="006466A9">
        <w:rPr>
          <w:b/>
          <w:color w:val="000000"/>
          <w:sz w:val="18"/>
          <w:szCs w:val="18"/>
        </w:rPr>
        <w:t>（</w:t>
      </w:r>
      <w:r w:rsidRPr="006466A9">
        <w:rPr>
          <w:rFonts w:hint="eastAsia"/>
          <w:b/>
          <w:color w:val="000000"/>
          <w:sz w:val="18"/>
          <w:szCs w:val="18"/>
        </w:rPr>
        <w:t>6</w:t>
      </w:r>
      <w:r w:rsidRPr="006466A9">
        <w:rPr>
          <w:b/>
          <w:color w:val="000000"/>
          <w:sz w:val="18"/>
          <w:szCs w:val="18"/>
        </w:rPr>
        <w:t>分）</w:t>
      </w:r>
      <w:r w:rsidRPr="006466A9">
        <w:rPr>
          <w:rFonts w:hint="eastAsia"/>
          <w:b/>
          <w:color w:val="000000"/>
          <w:sz w:val="18"/>
          <w:szCs w:val="18"/>
        </w:rPr>
        <w:tab/>
      </w:r>
    </w:p>
    <w:p w14:paraId="2C18F907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#include &lt;iostream.h&gt;</w:t>
      </w:r>
    </w:p>
    <w:p w14:paraId="55165F47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class MyClass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5652098C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public:</w:t>
      </w:r>
    </w:p>
    <w:p w14:paraId="24452923" w14:textId="1A264374" w:rsidR="00F31B0D" w:rsidRPr="006466A9" w:rsidRDefault="009D05F0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MyClass(int </w:t>
      </w:r>
      <w:r w:rsidR="00F31B0D" w:rsidRPr="006466A9">
        <w:rPr>
          <w:sz w:val="18"/>
          <w:szCs w:val="18"/>
        </w:rPr>
        <w:t xml:space="preserve">x):val(x) </w:t>
      </w:r>
      <w:r w:rsidR="00F31B0D" w:rsidRPr="006466A9">
        <w:rPr>
          <w:rFonts w:hint="eastAsia"/>
          <w:sz w:val="18"/>
          <w:szCs w:val="18"/>
        </w:rPr>
        <w:tab/>
      </w:r>
      <w:r w:rsidR="00F31B0D" w:rsidRPr="006466A9">
        <w:rPr>
          <w:sz w:val="18"/>
          <w:szCs w:val="18"/>
        </w:rPr>
        <w:t>{ cout&lt;&lt;val&lt;&lt;endl; }</w:t>
      </w:r>
    </w:p>
    <w:p w14:paraId="0C47DF10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~MyClass()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cout&lt;&lt;'~'&lt;&lt;val&lt;&lt;endl; }</w:t>
      </w:r>
    </w:p>
    <w:p w14:paraId="3C4516E5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int Add()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val=2*val; return val; }</w:t>
      </w:r>
    </w:p>
    <w:p w14:paraId="418C1DDE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 xml:space="preserve">int Add(int x) </w:t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rFonts w:hint="eastAsia"/>
          <w:sz w:val="18"/>
          <w:szCs w:val="18"/>
        </w:rPr>
        <w:tab/>
      </w:r>
      <w:r w:rsidRPr="006466A9">
        <w:rPr>
          <w:sz w:val="18"/>
          <w:szCs w:val="18"/>
        </w:rPr>
        <w:t>{ val=val+x; return val; }</w:t>
      </w:r>
    </w:p>
    <w:p w14:paraId="37629CD9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  <w:lang w:val="fr-FR"/>
        </w:rPr>
      </w:pPr>
      <w:r w:rsidRPr="006466A9">
        <w:rPr>
          <w:sz w:val="18"/>
          <w:szCs w:val="18"/>
        </w:rPr>
        <w:tab/>
      </w:r>
      <w:r w:rsidRPr="006466A9">
        <w:rPr>
          <w:sz w:val="18"/>
          <w:szCs w:val="18"/>
          <w:lang w:val="fr-FR"/>
        </w:rPr>
        <w:t xml:space="preserve">void Print() </w:t>
      </w:r>
      <w:r w:rsidRPr="006466A9">
        <w:rPr>
          <w:rFonts w:hint="eastAsia"/>
          <w:sz w:val="18"/>
          <w:szCs w:val="18"/>
          <w:lang w:val="fr-FR"/>
        </w:rPr>
        <w:t xml:space="preserve">const </w:t>
      </w:r>
      <w:r w:rsidRPr="006466A9">
        <w:rPr>
          <w:rFonts w:hint="eastAsia"/>
          <w:sz w:val="18"/>
          <w:szCs w:val="18"/>
          <w:lang w:val="fr-FR"/>
        </w:rPr>
        <w:tab/>
      </w:r>
      <w:r w:rsidRPr="006466A9">
        <w:rPr>
          <w:rFonts w:hint="eastAsia"/>
          <w:sz w:val="18"/>
          <w:szCs w:val="18"/>
          <w:lang w:val="fr-FR"/>
        </w:rPr>
        <w:tab/>
      </w:r>
      <w:r w:rsidRPr="006466A9">
        <w:rPr>
          <w:sz w:val="18"/>
          <w:szCs w:val="18"/>
          <w:lang w:val="fr-FR"/>
        </w:rPr>
        <w:t>{ cout&lt;&lt;val&lt;&lt;endl; }</w:t>
      </w:r>
    </w:p>
    <w:p w14:paraId="5D280A72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private:</w:t>
      </w:r>
    </w:p>
    <w:p w14:paraId="64259A8B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int val;</w:t>
      </w:r>
    </w:p>
    <w:p w14:paraId="11A6AC40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};</w:t>
      </w:r>
    </w:p>
    <w:p w14:paraId="422AE05A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int main()</w:t>
      </w:r>
      <w:r w:rsidRPr="006466A9">
        <w:rPr>
          <w:rFonts w:hint="eastAsia"/>
          <w:sz w:val="18"/>
          <w:szCs w:val="18"/>
        </w:rPr>
        <w:t xml:space="preserve"> </w:t>
      </w:r>
      <w:r w:rsidRPr="006466A9">
        <w:rPr>
          <w:sz w:val="18"/>
          <w:szCs w:val="18"/>
        </w:rPr>
        <w:t>{</w:t>
      </w:r>
    </w:p>
    <w:p w14:paraId="01EDB304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MyClass obj1(10),obj2(30);</w:t>
      </w:r>
    </w:p>
    <w:p w14:paraId="16F95D86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obj1.Add();</w:t>
      </w:r>
    </w:p>
    <w:p w14:paraId="77859294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obj2.Add(10);</w:t>
      </w:r>
    </w:p>
    <w:p w14:paraId="5A5531BF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obj1.Print();</w:t>
      </w:r>
    </w:p>
    <w:p w14:paraId="11626181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obj2.Print();</w:t>
      </w:r>
    </w:p>
    <w:p w14:paraId="064341AC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ab/>
        <w:t>return 0;</w:t>
      </w:r>
    </w:p>
    <w:p w14:paraId="5D3B129D" w14:textId="77777777" w:rsidR="00F31B0D" w:rsidRPr="006466A9" w:rsidRDefault="00F31B0D" w:rsidP="00F31B0D">
      <w:pPr>
        <w:pStyle w:val="625b262b-5a83-4860-bf3b-16e5e3fb552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ind w:leftChars="300" w:left="630"/>
        <w:rPr>
          <w:sz w:val="18"/>
          <w:szCs w:val="18"/>
        </w:rPr>
      </w:pPr>
      <w:r w:rsidRPr="006466A9">
        <w:rPr>
          <w:sz w:val="18"/>
          <w:szCs w:val="18"/>
        </w:rPr>
        <w:t>}</w:t>
      </w:r>
    </w:p>
    <w:p w14:paraId="3E45F48A" w14:textId="77777777" w:rsidR="003A4CE3" w:rsidRPr="006466A9" w:rsidRDefault="003A4CE3">
      <w:pPr>
        <w:rPr>
          <w:sz w:val="18"/>
          <w:szCs w:val="18"/>
        </w:rPr>
      </w:pPr>
    </w:p>
    <w:sectPr w:rsidR="003A4CE3" w:rsidRPr="006466A9" w:rsidSect="00175872">
      <w:footerReference w:type="even" r:id="rId7"/>
      <w:footerReference w:type="default" r:id="rId8"/>
      <w:pgSz w:w="15840" w:h="12240" w:orient="landscape" w:code="9"/>
      <w:pgMar w:top="377" w:right="460" w:bottom="1260" w:left="779" w:header="851" w:footer="992" w:gutter="0"/>
      <w:cols w:num="3" w:space="425"/>
      <w:docGrid w:type="lines" w:linePitch="312"/>
      <w:printerSettings r:id="rId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B76C4F" w14:textId="77777777" w:rsidR="002C586E" w:rsidRDefault="002C586E">
      <w:r>
        <w:separator/>
      </w:r>
    </w:p>
  </w:endnote>
  <w:endnote w:type="continuationSeparator" w:id="0">
    <w:p w14:paraId="5E752D43" w14:textId="77777777" w:rsidR="002C586E" w:rsidRDefault="002C5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�"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31A82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end"/>
    </w:r>
  </w:p>
  <w:p w14:paraId="2CBC9FA8" w14:textId="77777777" w:rsidR="00096972" w:rsidRDefault="0009697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05D3BC" w14:textId="77777777" w:rsidR="00096972" w:rsidRDefault="00096972">
    <w:pPr>
      <w:pStyle w:val="Footer"/>
      <w:framePr w:wrap="around" w:vAnchor="text" w:hAnchor="margin" w:xAlign="right" w:y="1"/>
    </w:pPr>
    <w:r>
      <w:fldChar w:fldCharType="begin"/>
    </w:r>
    <w:r>
      <w:instrText>PAGE</w:instrText>
    </w:r>
    <w:r>
      <w:fldChar w:fldCharType="separate"/>
    </w:r>
    <w:r w:rsidR="006466A9">
      <w:t>3</w:t>
    </w:r>
    <w:r>
      <w:fldChar w:fldCharType="end"/>
    </w:r>
  </w:p>
  <w:p w14:paraId="49989C47" w14:textId="77777777" w:rsidR="00096972" w:rsidRDefault="000969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8DC9B" w14:textId="77777777" w:rsidR="002C586E" w:rsidRDefault="002C586E">
      <w:r>
        <w:separator/>
      </w:r>
    </w:p>
  </w:footnote>
  <w:footnote w:type="continuationSeparator" w:id="0">
    <w:p w14:paraId="01E057EA" w14:textId="77777777" w:rsidR="002C586E" w:rsidRDefault="002C5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F4BD0"/>
    <w:multiLevelType w:val="hybridMultilevel"/>
    <w:tmpl w:val="A296E760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547678FD"/>
    <w:multiLevelType w:val="singleLevel"/>
    <w:tmpl w:val="BA143330"/>
    <w:lvl w:ilvl="0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CBF"/>
    <w:rsid w:val="00053302"/>
    <w:rsid w:val="00066A48"/>
    <w:rsid w:val="00071CBF"/>
    <w:rsid w:val="000827DF"/>
    <w:rsid w:val="00090B05"/>
    <w:rsid w:val="00096972"/>
    <w:rsid w:val="000B56D5"/>
    <w:rsid w:val="000C220C"/>
    <w:rsid w:val="000D4781"/>
    <w:rsid w:val="000E5C01"/>
    <w:rsid w:val="000F102C"/>
    <w:rsid w:val="00122DAB"/>
    <w:rsid w:val="001254F5"/>
    <w:rsid w:val="00175872"/>
    <w:rsid w:val="0017709E"/>
    <w:rsid w:val="001F0712"/>
    <w:rsid w:val="00252BC1"/>
    <w:rsid w:val="00261694"/>
    <w:rsid w:val="00263C59"/>
    <w:rsid w:val="00267C73"/>
    <w:rsid w:val="002825FE"/>
    <w:rsid w:val="00296A1E"/>
    <w:rsid w:val="002B6EA8"/>
    <w:rsid w:val="002C586E"/>
    <w:rsid w:val="002C6BB1"/>
    <w:rsid w:val="003933C3"/>
    <w:rsid w:val="003A4CE3"/>
    <w:rsid w:val="003E35EE"/>
    <w:rsid w:val="003F3CD2"/>
    <w:rsid w:val="00451980"/>
    <w:rsid w:val="00466BFA"/>
    <w:rsid w:val="004846F0"/>
    <w:rsid w:val="0048773D"/>
    <w:rsid w:val="00496401"/>
    <w:rsid w:val="004A3D64"/>
    <w:rsid w:val="004A4AB1"/>
    <w:rsid w:val="004A670D"/>
    <w:rsid w:val="004C6B4D"/>
    <w:rsid w:val="00604050"/>
    <w:rsid w:val="006466A9"/>
    <w:rsid w:val="00694BFE"/>
    <w:rsid w:val="006959EE"/>
    <w:rsid w:val="00712B31"/>
    <w:rsid w:val="00786CCA"/>
    <w:rsid w:val="00787C26"/>
    <w:rsid w:val="007907B8"/>
    <w:rsid w:val="007A66BB"/>
    <w:rsid w:val="00850F8C"/>
    <w:rsid w:val="0085620F"/>
    <w:rsid w:val="00872437"/>
    <w:rsid w:val="008C5A4C"/>
    <w:rsid w:val="009266DF"/>
    <w:rsid w:val="0094683E"/>
    <w:rsid w:val="009D05F0"/>
    <w:rsid w:val="00A060AC"/>
    <w:rsid w:val="00A41538"/>
    <w:rsid w:val="00AE77D6"/>
    <w:rsid w:val="00B20620"/>
    <w:rsid w:val="00B76E8E"/>
    <w:rsid w:val="00BC6257"/>
    <w:rsid w:val="00BF5D82"/>
    <w:rsid w:val="00C31E84"/>
    <w:rsid w:val="00C80720"/>
    <w:rsid w:val="00C95C2D"/>
    <w:rsid w:val="00D24F9D"/>
    <w:rsid w:val="00D67182"/>
    <w:rsid w:val="00DC1B2D"/>
    <w:rsid w:val="00DE5193"/>
    <w:rsid w:val="00DF2B67"/>
    <w:rsid w:val="00E03C1D"/>
    <w:rsid w:val="00E33791"/>
    <w:rsid w:val="00ED1F0D"/>
    <w:rsid w:val="00EE2788"/>
    <w:rsid w:val="00F14B82"/>
    <w:rsid w:val="00F27DEF"/>
    <w:rsid w:val="00F31B0D"/>
    <w:rsid w:val="00F61B02"/>
    <w:rsid w:val="00F95231"/>
    <w:rsid w:val="00F9542E"/>
    <w:rsid w:val="00F9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2573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6257"/>
    <w:pPr>
      <w:widowControl w:val="0"/>
      <w:jc w:val="both"/>
    </w:pPr>
    <w:rPr>
      <w:rFonts w:ascii="Times New Roman�" w:hAnsi="Times New Roman�"/>
      <w:noProof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ParagraphFont1">
    <w:name w:val="Default Paragraph Font1"/>
    <w:next w:val="Normal"/>
    <w:semiHidden/>
    <w:rPr>
      <w:noProof/>
    </w:rPr>
  </w:style>
  <w:style w:type="paragraph" w:styleId="DocumentMap">
    <w:name w:val="Document Map"/>
    <w:basedOn w:val="Normal"/>
    <w:semiHidden/>
    <w:rsid w:val="003933C3"/>
    <w:pPr>
      <w:shd w:val="clear" w:color="auto" w:fill="000080"/>
    </w:pPr>
  </w:style>
  <w:style w:type="paragraph" w:customStyle="1" w:styleId="NoList1">
    <w:name w:val="No List1"/>
    <w:basedOn w:val="Normal"/>
    <w:next w:val="Normal"/>
    <w:semiHidden/>
  </w:style>
  <w:style w:type="paragraph" w:styleId="Footer">
    <w:name w:val="footer"/>
    <w:basedOn w:val="Normal"/>
    <w:next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PageNumber1">
    <w:name w:val="Page Number1"/>
    <w:basedOn w:val="DefaultParagraphFont1"/>
    <w:next w:val="Normal"/>
  </w:style>
  <w:style w:type="paragraph" w:customStyle="1" w:styleId="34e03bbd-96ed-4221-a0f8-6be7aabe55e0">
    <w:name w:val="34e03bbd-96ed-4221-a0f8-6be7aabe55e0"/>
    <w:basedOn w:val="Normal"/>
    <w:next w:val="Normal"/>
    <w:rPr>
      <w:b/>
      <w:color w:val="000000"/>
      <w:sz w:val="26"/>
    </w:rPr>
  </w:style>
  <w:style w:type="paragraph" w:customStyle="1" w:styleId="0db16891-bb6d-48df-8562-e98114e0e52e">
    <w:name w:val="0db16891-bb6d-48df-8562-e98114e0e52e"/>
    <w:basedOn w:val="Normal"/>
    <w:next w:val="Normal"/>
    <w:rPr>
      <w:color w:val="000000"/>
    </w:rPr>
  </w:style>
  <w:style w:type="paragraph" w:customStyle="1" w:styleId="0e916491-6568-4347-b893-b7731c9ac551">
    <w:name w:val="0e916491-6568-4347-b893-b7731c9ac551"/>
    <w:basedOn w:val="Normal"/>
    <w:next w:val="Normal"/>
    <w:rPr>
      <w:color w:val="000000"/>
    </w:rPr>
  </w:style>
  <w:style w:type="paragraph" w:customStyle="1" w:styleId="66baf1aa-e055-44cd-bdee-ffdf0795fb67">
    <w:name w:val="66baf1aa-e055-44cd-bdee-ffdf0795fb67"/>
    <w:basedOn w:val="Normal"/>
    <w:next w:val="Normal"/>
    <w:rPr>
      <w:color w:val="000000"/>
    </w:rPr>
  </w:style>
  <w:style w:type="paragraph" w:customStyle="1" w:styleId="d768838e-f945-4879-94ae-0ca8cd4a9bc9">
    <w:name w:val="d768838e-f945-4879-94ae-0ca8cd4a9bc9"/>
    <w:basedOn w:val="Normal"/>
    <w:next w:val="Normal"/>
    <w:rPr>
      <w:color w:val="000000"/>
    </w:rPr>
  </w:style>
  <w:style w:type="paragraph" w:customStyle="1" w:styleId="313fcb0c-f5a1-4f1a-a4eb-77e915fc7abd">
    <w:name w:val="313fcb0c-f5a1-4f1a-a4eb-77e915fc7abd"/>
    <w:basedOn w:val="Normal"/>
    <w:next w:val="Normal"/>
    <w:rPr>
      <w:color w:val="000000"/>
    </w:rPr>
  </w:style>
  <w:style w:type="paragraph" w:customStyle="1" w:styleId="6e616970-53e9-419e-a347-b41cd43f1f2b">
    <w:name w:val="6e616970-53e9-419e-a347-b41cd43f1f2b"/>
    <w:basedOn w:val="Normal"/>
    <w:next w:val="Normal"/>
    <w:rPr>
      <w:color w:val="000000"/>
    </w:rPr>
  </w:style>
  <w:style w:type="paragraph" w:customStyle="1" w:styleId="97279392-06be-4dcf-a1b8-e701756301c4">
    <w:name w:val="97279392-06be-4dcf-a1b8-e701756301c4"/>
    <w:basedOn w:val="Normal"/>
    <w:next w:val="Normal"/>
    <w:rPr>
      <w:color w:val="000000"/>
    </w:rPr>
  </w:style>
  <w:style w:type="paragraph" w:customStyle="1" w:styleId="4b2e9ead-2552-4373-9f47-952e1d187d7f">
    <w:name w:val="4b2e9ead-2552-4373-9f47-952e1d187d7f"/>
    <w:basedOn w:val="Normal"/>
    <w:next w:val="Normal"/>
    <w:rPr>
      <w:color w:val="000000"/>
    </w:rPr>
  </w:style>
  <w:style w:type="paragraph" w:customStyle="1" w:styleId="5c63a5e2-d302-4dfe-bdcb-2bf11339288f">
    <w:name w:val="5c63a5e2-d302-4dfe-bdcb-2bf11339288f"/>
    <w:basedOn w:val="Normal"/>
    <w:next w:val="Normal"/>
    <w:rPr>
      <w:color w:val="000000"/>
    </w:rPr>
  </w:style>
  <w:style w:type="paragraph" w:customStyle="1" w:styleId="acd9229f-7d27-4764-89fc-e2463057e331">
    <w:name w:val="acd9229f-7d27-4764-89fc-e2463057e331"/>
    <w:basedOn w:val="Normal"/>
    <w:next w:val="Normal"/>
    <w:rPr>
      <w:color w:val="000000"/>
    </w:rPr>
  </w:style>
  <w:style w:type="paragraph" w:customStyle="1" w:styleId="85711cfb-78c2-43d1-bd01-f71dfe2ba567">
    <w:name w:val="85711cfb-78c2-43d1-bd01-f71dfe2ba567"/>
    <w:basedOn w:val="Normal"/>
    <w:next w:val="Normal"/>
    <w:rPr>
      <w:color w:val="000000"/>
    </w:rPr>
  </w:style>
  <w:style w:type="paragraph" w:customStyle="1" w:styleId="e34ca65a-c558-4d2d-ae4f-0ecd8a063783">
    <w:name w:val="e34ca65a-c558-4d2d-ae4f-0ecd8a063783"/>
    <w:basedOn w:val="Normal"/>
    <w:next w:val="Normal"/>
    <w:rPr>
      <w:color w:val="000000"/>
    </w:rPr>
  </w:style>
  <w:style w:type="paragraph" w:customStyle="1" w:styleId="e6805b98-daee-450d-9143-cc5580e1a84d">
    <w:name w:val="e6805b98-daee-450d-9143-cc5580e1a84d"/>
    <w:basedOn w:val="Normal"/>
    <w:next w:val="Normal"/>
    <w:rPr>
      <w:color w:val="000000"/>
    </w:rPr>
  </w:style>
  <w:style w:type="paragraph" w:customStyle="1" w:styleId="9274011a-f10f-4572-ab5c-a671f1e5ec8b">
    <w:name w:val="9274011a-f10f-4572-ab5c-a671f1e5ec8b"/>
    <w:basedOn w:val="Normal"/>
    <w:next w:val="Normal"/>
    <w:rPr>
      <w:color w:val="000000"/>
    </w:rPr>
  </w:style>
  <w:style w:type="paragraph" w:customStyle="1" w:styleId="defe1d77-a6f7-425d-95cb-35499c16df5f">
    <w:name w:val="defe1d77-a6f7-425d-95cb-35499c16df5f"/>
    <w:basedOn w:val="Normal"/>
    <w:next w:val="Normal"/>
    <w:rPr>
      <w:color w:val="000000"/>
    </w:rPr>
  </w:style>
  <w:style w:type="paragraph" w:customStyle="1" w:styleId="9548a9fb-1aa1-4a07-855a-0d3ef26873cc">
    <w:name w:val="9548a9fb-1aa1-4a07-855a-0d3ef26873cc"/>
    <w:basedOn w:val="Normal"/>
    <w:next w:val="Normal"/>
    <w:rPr>
      <w:color w:val="000000"/>
    </w:rPr>
  </w:style>
  <w:style w:type="paragraph" w:customStyle="1" w:styleId="6ed3d27b-e1f4-4d05-b9bc-bb0119553ca2">
    <w:name w:val="6ed3d27b-e1f4-4d05-b9bc-bb0119553ca2"/>
    <w:basedOn w:val="Normal"/>
    <w:next w:val="Normal"/>
    <w:rPr>
      <w:color w:val="000000"/>
    </w:rPr>
  </w:style>
  <w:style w:type="paragraph" w:customStyle="1" w:styleId="36d59aac-d886-4b96-8b9e-1a625930623d">
    <w:name w:val="36d59aac-d886-4b96-8b9e-1a625930623d"/>
    <w:basedOn w:val="Normal"/>
    <w:next w:val="Normal"/>
    <w:rPr>
      <w:color w:val="000000"/>
    </w:rPr>
  </w:style>
  <w:style w:type="paragraph" w:customStyle="1" w:styleId="e2897c9c-9fce-4fd2-9fc7-c66a376143a6">
    <w:name w:val="e2897c9c-9fce-4fd2-9fc7-c66a376143a6"/>
    <w:basedOn w:val="Normal"/>
    <w:next w:val="Normal"/>
    <w:rPr>
      <w:color w:val="000000"/>
    </w:rPr>
  </w:style>
  <w:style w:type="paragraph" w:customStyle="1" w:styleId="abd8f0ce-8576-4986-9398-e4a7c0d71cd1">
    <w:name w:val="abd8f0ce-8576-4986-9398-e4a7c0d71cd1"/>
    <w:basedOn w:val="Normal"/>
    <w:next w:val="Normal"/>
    <w:rPr>
      <w:color w:val="000000"/>
    </w:rPr>
  </w:style>
  <w:style w:type="paragraph" w:customStyle="1" w:styleId="29f4827f-6398-447a-bced-ca274a212219">
    <w:name w:val="29f4827f-6398-447a-bced-ca274a212219"/>
    <w:basedOn w:val="Normal"/>
    <w:next w:val="Normal"/>
    <w:rPr>
      <w:color w:val="000000"/>
    </w:rPr>
  </w:style>
  <w:style w:type="paragraph" w:customStyle="1" w:styleId="4a636528-ea43-450b-b6d5-0c9918f45a42">
    <w:name w:val="4a636528-ea43-450b-b6d5-0c9918f45a42"/>
    <w:basedOn w:val="Normal"/>
    <w:next w:val="Normal"/>
    <w:rPr>
      <w:color w:val="000000"/>
    </w:rPr>
  </w:style>
  <w:style w:type="paragraph" w:customStyle="1" w:styleId="d6dbadcf-f7a5-409f-b661-7d3a29c23bd5">
    <w:name w:val="d6dbadcf-f7a5-409f-b661-7d3a29c23bd5"/>
    <w:basedOn w:val="Normal"/>
    <w:next w:val="Normal"/>
    <w:rPr>
      <w:color w:val="000000"/>
    </w:rPr>
  </w:style>
  <w:style w:type="paragraph" w:customStyle="1" w:styleId="bca42b77-c368-40c7-88c6-c9196fc041cc">
    <w:name w:val="bca42b77-c368-40c7-88c6-c9196fc041cc"/>
    <w:basedOn w:val="Normal"/>
    <w:next w:val="Normal"/>
    <w:rPr>
      <w:color w:val="000000"/>
    </w:rPr>
  </w:style>
  <w:style w:type="paragraph" w:customStyle="1" w:styleId="95b31d99-4864-4fe0-81cc-1708ee639a3f">
    <w:name w:val="95b31d99-4864-4fe0-81cc-1708ee639a3f"/>
    <w:basedOn w:val="Normal"/>
    <w:next w:val="Normal"/>
    <w:rPr>
      <w:color w:val="000000"/>
    </w:rPr>
  </w:style>
  <w:style w:type="paragraph" w:customStyle="1" w:styleId="5bd0a473-5215-415d-94be-afb1d756971e">
    <w:name w:val="5bd0a473-5215-415d-94be-afb1d756971e"/>
    <w:basedOn w:val="Normal"/>
    <w:next w:val="Normal"/>
    <w:rPr>
      <w:color w:val="000000"/>
    </w:rPr>
  </w:style>
  <w:style w:type="paragraph" w:customStyle="1" w:styleId="dca17183-1529-49d2-aa4d-131023cb89cc">
    <w:name w:val="dca17183-1529-49d2-aa4d-131023cb89cc"/>
    <w:basedOn w:val="Normal"/>
    <w:next w:val="Normal"/>
    <w:rPr>
      <w:color w:val="000000"/>
    </w:rPr>
  </w:style>
  <w:style w:type="paragraph" w:customStyle="1" w:styleId="c503c183-b9ea-45f2-a773-0c4b9800c044">
    <w:name w:val="c503c183-b9ea-45f2-a773-0c4b9800c044"/>
    <w:basedOn w:val="Normal"/>
    <w:next w:val="Normal"/>
    <w:rPr>
      <w:color w:val="000000"/>
    </w:rPr>
  </w:style>
  <w:style w:type="paragraph" w:customStyle="1" w:styleId="e858ae4b-10e4-41cd-8644-e56ccc43c734">
    <w:name w:val="e858ae4b-10e4-41cd-8644-e56ccc43c734"/>
    <w:basedOn w:val="Normal"/>
    <w:next w:val="Normal"/>
    <w:rPr>
      <w:color w:val="000000"/>
    </w:rPr>
  </w:style>
  <w:style w:type="paragraph" w:customStyle="1" w:styleId="7fc7da79-7018-4269-9bab-5d9bfac4c352">
    <w:name w:val="7fc7da79-7018-4269-9bab-5d9bfac4c352"/>
    <w:basedOn w:val="Normal"/>
    <w:next w:val="Normal"/>
    <w:rPr>
      <w:color w:val="000000"/>
    </w:rPr>
  </w:style>
  <w:style w:type="paragraph" w:customStyle="1" w:styleId="aa9a4208-1ba6-46b8-9318-d186132ed87e">
    <w:name w:val="aa9a4208-1ba6-46b8-9318-d186132ed87e"/>
    <w:basedOn w:val="Normal"/>
    <w:next w:val="Normal"/>
    <w:rPr>
      <w:color w:val="000000"/>
    </w:rPr>
  </w:style>
  <w:style w:type="paragraph" w:customStyle="1" w:styleId="5b2b5f3d-705d-4ee2-938a-43a8e17e1d66">
    <w:name w:val="5b2b5f3d-705d-4ee2-938a-43a8e17e1d66"/>
    <w:basedOn w:val="Normal"/>
    <w:next w:val="Normal"/>
    <w:rPr>
      <w:color w:val="000000"/>
    </w:rPr>
  </w:style>
  <w:style w:type="paragraph" w:customStyle="1" w:styleId="5d1b150b-4f0a-40b8-8a17-92b3fc568008">
    <w:name w:val="5d1b150b-4f0a-40b8-8a17-92b3fc568008"/>
    <w:basedOn w:val="Normal"/>
    <w:next w:val="Normal"/>
    <w:rPr>
      <w:color w:val="000000"/>
    </w:rPr>
  </w:style>
  <w:style w:type="paragraph" w:customStyle="1" w:styleId="3dbf0261-454f-4070-a3dd-de8a925a326f">
    <w:name w:val="3dbf0261-454f-4070-a3dd-de8a925a326f"/>
    <w:basedOn w:val="Normal"/>
    <w:next w:val="Normal"/>
    <w:rPr>
      <w:color w:val="000000"/>
    </w:rPr>
  </w:style>
  <w:style w:type="paragraph" w:customStyle="1" w:styleId="7b735c93-4d11-482d-aca9-b75f20bc1693">
    <w:name w:val="7b735c93-4d11-482d-aca9-b75f20bc1693"/>
    <w:basedOn w:val="Normal"/>
    <w:next w:val="Normal"/>
    <w:rPr>
      <w:color w:val="000000"/>
    </w:rPr>
  </w:style>
  <w:style w:type="paragraph" w:customStyle="1" w:styleId="9cc419f6-480f-46bd-b3b4-35ce7c2b6f8f">
    <w:name w:val="9cc419f6-480f-46bd-b3b4-35ce7c2b6f8f"/>
    <w:basedOn w:val="Normal"/>
    <w:next w:val="Normal"/>
    <w:rPr>
      <w:color w:val="000000"/>
    </w:rPr>
  </w:style>
  <w:style w:type="paragraph" w:customStyle="1" w:styleId="cd56de66-fa89-495f-8e2e-114b8051e3f4">
    <w:name w:val="cd56de66-fa89-495f-8e2e-114b8051e3f4"/>
    <w:basedOn w:val="Normal"/>
    <w:next w:val="Normal"/>
    <w:rPr>
      <w:color w:val="000000"/>
    </w:rPr>
  </w:style>
  <w:style w:type="paragraph" w:customStyle="1" w:styleId="c3c223af-71e1-4c4e-a51b-28a5eaf13b60">
    <w:name w:val="c3c223af-71e1-4c4e-a51b-28a5eaf13b60"/>
    <w:basedOn w:val="Normal"/>
    <w:next w:val="Normal"/>
    <w:rPr>
      <w:color w:val="000000"/>
    </w:rPr>
  </w:style>
  <w:style w:type="paragraph" w:customStyle="1" w:styleId="04a0f9c3-79fc-4dbe-9ebf-bf80f1ec31a3">
    <w:name w:val="04a0f9c3-79fc-4dbe-9ebf-bf80f1ec31a3"/>
    <w:basedOn w:val="Normal"/>
    <w:next w:val="Normal"/>
    <w:rPr>
      <w:color w:val="000000"/>
    </w:rPr>
  </w:style>
  <w:style w:type="paragraph" w:customStyle="1" w:styleId="20e2fcd9-7904-4d73-93d6-1df3e582f6b9">
    <w:name w:val="20e2fcd9-7904-4d73-93d6-1df3e582f6b9"/>
    <w:basedOn w:val="Normal"/>
    <w:next w:val="Normal"/>
    <w:rPr>
      <w:color w:val="000000"/>
    </w:rPr>
  </w:style>
  <w:style w:type="paragraph" w:customStyle="1" w:styleId="2e908880-99f6-4e24-848b-ecf48b3d8507">
    <w:name w:val="2e908880-99f6-4e24-848b-ecf48b3d8507"/>
    <w:basedOn w:val="Normal"/>
    <w:next w:val="Normal"/>
    <w:rPr>
      <w:color w:val="000000"/>
    </w:rPr>
  </w:style>
  <w:style w:type="paragraph" w:customStyle="1" w:styleId="6cb0a24c-9705-4cce-a698-3f2dff2443db">
    <w:name w:val="6cb0a24c-9705-4cce-a698-3f2dff2443db"/>
    <w:basedOn w:val="Normal"/>
    <w:next w:val="Normal"/>
    <w:rPr>
      <w:color w:val="000000"/>
    </w:rPr>
  </w:style>
  <w:style w:type="paragraph" w:customStyle="1" w:styleId="1032da46-5864-4ba7-a8db-95bd93162bf2">
    <w:name w:val="1032da46-5864-4ba7-a8db-95bd93162bf2"/>
    <w:basedOn w:val="Normal"/>
    <w:next w:val="Normal"/>
    <w:rPr>
      <w:color w:val="000000"/>
    </w:rPr>
  </w:style>
  <w:style w:type="paragraph" w:customStyle="1" w:styleId="2d175b97-b6de-4d5e-9d6c-c75bdae6e2ca">
    <w:name w:val="2d175b97-b6de-4d5e-9d6c-c75bdae6e2ca"/>
    <w:basedOn w:val="Normal"/>
    <w:next w:val="Normal"/>
    <w:rPr>
      <w:color w:val="000000"/>
    </w:rPr>
  </w:style>
  <w:style w:type="paragraph" w:customStyle="1" w:styleId="56349797-77fa-46fd-ba70-e325d1609d82">
    <w:name w:val="56349797-77fa-46fd-ba70-e325d1609d82"/>
    <w:basedOn w:val="Normal"/>
    <w:next w:val="Normal"/>
    <w:rPr>
      <w:color w:val="000000"/>
    </w:rPr>
  </w:style>
  <w:style w:type="paragraph" w:customStyle="1" w:styleId="c5ad7136-1fd4-4026-9285-015e42fb1935">
    <w:name w:val="c5ad7136-1fd4-4026-9285-015e42fb1935"/>
    <w:basedOn w:val="Normal"/>
    <w:next w:val="Normal"/>
    <w:rPr>
      <w:color w:val="000000"/>
    </w:rPr>
  </w:style>
  <w:style w:type="paragraph" w:customStyle="1" w:styleId="4f7ff8f6-7e19-4c65-a072-ecc8473e7e50">
    <w:name w:val="4f7ff8f6-7e19-4c65-a072-ecc8473e7e50"/>
    <w:basedOn w:val="Normal"/>
    <w:next w:val="Normal"/>
    <w:rPr>
      <w:color w:val="000000"/>
    </w:rPr>
  </w:style>
  <w:style w:type="paragraph" w:customStyle="1" w:styleId="06dd0a19-e98b-4dff-949a-e23cc11cbf32">
    <w:name w:val="06dd0a19-e98b-4dff-949a-e23cc11cbf32"/>
    <w:basedOn w:val="Normal"/>
    <w:next w:val="Normal"/>
    <w:rPr>
      <w:color w:val="000000"/>
    </w:rPr>
  </w:style>
  <w:style w:type="paragraph" w:customStyle="1" w:styleId="5f6bb67d-7966-4008-8b2f-ef484ba849b9">
    <w:name w:val="5f6bb67d-7966-4008-8b2f-ef484ba849b9"/>
    <w:basedOn w:val="Normal"/>
    <w:next w:val="Normal"/>
    <w:rPr>
      <w:color w:val="000000"/>
    </w:rPr>
  </w:style>
  <w:style w:type="paragraph" w:customStyle="1" w:styleId="15d52a35-750d-4a78-af56-122d19ea12a6">
    <w:name w:val="15d52a35-750d-4a78-af56-122d19ea12a6"/>
    <w:basedOn w:val="Normal"/>
    <w:next w:val="Normal"/>
    <w:rPr>
      <w:color w:val="000000"/>
    </w:rPr>
  </w:style>
  <w:style w:type="paragraph" w:customStyle="1" w:styleId="57a5d325-e217-4410-a9d5-1d7bdb4afba3">
    <w:name w:val="57a5d325-e217-4410-a9d5-1d7bdb4afba3"/>
    <w:basedOn w:val="Normal"/>
    <w:next w:val="Normal"/>
    <w:rPr>
      <w:color w:val="000000"/>
    </w:rPr>
  </w:style>
  <w:style w:type="paragraph" w:customStyle="1" w:styleId="103a37d8-cb24-431a-abb9-acbe3e03853c">
    <w:name w:val="103a37d8-cb24-431a-abb9-acbe3e03853c"/>
    <w:basedOn w:val="Normal"/>
    <w:next w:val="Normal"/>
    <w:rPr>
      <w:color w:val="000000"/>
    </w:rPr>
  </w:style>
  <w:style w:type="paragraph" w:customStyle="1" w:styleId="55dc66d4-ec2b-438a-851d-b582b9636579">
    <w:name w:val="55dc66d4-ec2b-438a-851d-b582b9636579"/>
    <w:basedOn w:val="Normal"/>
    <w:next w:val="Normal"/>
    <w:rPr>
      <w:color w:val="000000"/>
    </w:rPr>
  </w:style>
  <w:style w:type="paragraph" w:customStyle="1" w:styleId="067b667c-8d15-4a5b-b39c-0d89c82f0753">
    <w:name w:val="067b667c-8d15-4a5b-b39c-0d89c82f0753"/>
    <w:basedOn w:val="Normal"/>
    <w:next w:val="Normal"/>
    <w:rPr>
      <w:color w:val="000000"/>
    </w:rPr>
  </w:style>
  <w:style w:type="paragraph" w:customStyle="1" w:styleId="d622a88a-d3d6-422f-b9c3-bfb11bd97e73">
    <w:name w:val="d622a88a-d3d6-422f-b9c3-bfb11bd97e73"/>
    <w:basedOn w:val="Normal"/>
    <w:next w:val="Normal"/>
    <w:rPr>
      <w:color w:val="000000"/>
    </w:rPr>
  </w:style>
  <w:style w:type="paragraph" w:customStyle="1" w:styleId="188d28cc-ae56-4ec2-afe8-3652b1cf2d58">
    <w:name w:val="188d28cc-ae56-4ec2-afe8-3652b1cf2d58"/>
    <w:basedOn w:val="Normal"/>
    <w:next w:val="Normal"/>
    <w:rPr>
      <w:color w:val="000000"/>
    </w:rPr>
  </w:style>
  <w:style w:type="paragraph" w:customStyle="1" w:styleId="1d221510-fd63-4b5d-9a6c-65a02336f40d">
    <w:name w:val="1d221510-fd63-4b5d-9a6c-65a02336f40d"/>
    <w:basedOn w:val="Normal"/>
    <w:next w:val="Normal"/>
    <w:rPr>
      <w:color w:val="000000"/>
    </w:rPr>
  </w:style>
  <w:style w:type="paragraph" w:customStyle="1" w:styleId="21ca49a9-9959-4169-b047-abbaff24e25a">
    <w:name w:val="21ca49a9-9959-4169-b047-abbaff24e25a"/>
    <w:basedOn w:val="Normal"/>
    <w:next w:val="Normal"/>
    <w:rPr>
      <w:color w:val="000000"/>
    </w:rPr>
  </w:style>
  <w:style w:type="paragraph" w:customStyle="1" w:styleId="6050e1a4-bc04-4bd2-bbe0-3a747d990dea">
    <w:name w:val="6050e1a4-bc04-4bd2-bbe0-3a747d990dea"/>
    <w:basedOn w:val="Normal"/>
    <w:next w:val="Normal"/>
    <w:rPr>
      <w:color w:val="000000"/>
    </w:rPr>
  </w:style>
  <w:style w:type="paragraph" w:customStyle="1" w:styleId="eacbfb11-7398-4bc5-b8f9-6ff2755bf967">
    <w:name w:val="eacbfb11-7398-4bc5-b8f9-6ff2755bf967"/>
    <w:basedOn w:val="Normal"/>
    <w:next w:val="Normal"/>
    <w:rPr>
      <w:color w:val="000000"/>
    </w:rPr>
  </w:style>
  <w:style w:type="paragraph" w:customStyle="1" w:styleId="0aa94ce8-13d3-4760-bca1-dbbbc7722dec">
    <w:name w:val="0aa94ce8-13d3-4760-bca1-dbbbc7722dec"/>
    <w:basedOn w:val="Normal"/>
    <w:next w:val="Normal"/>
    <w:rPr>
      <w:color w:val="000000"/>
    </w:rPr>
  </w:style>
  <w:style w:type="paragraph" w:customStyle="1" w:styleId="9ed21be1-2d84-4292-88f5-967a2b5214d9">
    <w:name w:val="9ed21be1-2d84-4292-88f5-967a2b5214d9"/>
    <w:basedOn w:val="Normal"/>
    <w:next w:val="Normal"/>
    <w:rPr>
      <w:color w:val="000000"/>
    </w:rPr>
  </w:style>
  <w:style w:type="paragraph" w:customStyle="1" w:styleId="2c5862a2-6850-46bb-8950-73111d405d56">
    <w:name w:val="2c5862a2-6850-46bb-8950-73111d405d56"/>
    <w:basedOn w:val="Normal"/>
    <w:next w:val="Normal"/>
    <w:rPr>
      <w:color w:val="000000"/>
    </w:rPr>
  </w:style>
  <w:style w:type="paragraph" w:customStyle="1" w:styleId="3f8766f5-2751-4033-b864-6cfb4d1eecef">
    <w:name w:val="3f8766f5-2751-4033-b864-6cfb4d1eecef"/>
    <w:basedOn w:val="Normal"/>
    <w:next w:val="Normal"/>
    <w:rPr>
      <w:color w:val="000000"/>
    </w:rPr>
  </w:style>
  <w:style w:type="paragraph" w:customStyle="1" w:styleId="c172ce26-0abb-41a1-9a6a-0080bf1a55d1">
    <w:name w:val="c172ce26-0abb-41a1-9a6a-0080bf1a55d1"/>
    <w:basedOn w:val="Normal"/>
    <w:next w:val="Normal"/>
    <w:rPr>
      <w:color w:val="000000"/>
    </w:rPr>
  </w:style>
  <w:style w:type="paragraph" w:customStyle="1" w:styleId="c0794534-6633-4f8c-86b7-b0264a7aa57e">
    <w:name w:val="c0794534-6633-4f8c-86b7-b0264a7aa57e"/>
    <w:basedOn w:val="Normal"/>
    <w:next w:val="Normal"/>
    <w:rPr>
      <w:color w:val="000000"/>
    </w:rPr>
  </w:style>
  <w:style w:type="paragraph" w:customStyle="1" w:styleId="71918829-a5af-487d-96cc-e86eb0d321f1">
    <w:name w:val="71918829-a5af-487d-96cc-e86eb0d321f1"/>
    <w:basedOn w:val="Normal"/>
    <w:next w:val="Normal"/>
    <w:rPr>
      <w:color w:val="000000"/>
    </w:rPr>
  </w:style>
  <w:style w:type="paragraph" w:customStyle="1" w:styleId="82b211db-b6ad-4788-a7ff-a201bb899f9d">
    <w:name w:val="82b211db-b6ad-4788-a7ff-a201bb899f9d"/>
    <w:basedOn w:val="Normal"/>
    <w:next w:val="Normal"/>
    <w:rPr>
      <w:color w:val="000000"/>
    </w:rPr>
  </w:style>
  <w:style w:type="paragraph" w:customStyle="1" w:styleId="a3796c90-10dc-4753-a562-b749d5f63271">
    <w:name w:val="a3796c90-10dc-4753-a562-b749d5f63271"/>
    <w:basedOn w:val="Normal"/>
    <w:next w:val="Normal"/>
    <w:rPr>
      <w:color w:val="000000"/>
    </w:rPr>
  </w:style>
  <w:style w:type="paragraph" w:customStyle="1" w:styleId="d1db28a7-2015-46da-a76f-b58dda1e8c7b">
    <w:name w:val="d1db28a7-2015-46da-a76f-b58dda1e8c7b"/>
    <w:basedOn w:val="Normal"/>
    <w:next w:val="Normal"/>
    <w:rPr>
      <w:color w:val="000000"/>
    </w:rPr>
  </w:style>
  <w:style w:type="paragraph" w:customStyle="1" w:styleId="95f9b6c6-d722-48bc-9cbd-8bcb08ff06d7">
    <w:name w:val="95f9b6c6-d722-48bc-9cbd-8bcb08ff06d7"/>
    <w:basedOn w:val="Normal"/>
    <w:next w:val="Normal"/>
    <w:rPr>
      <w:color w:val="000000"/>
    </w:rPr>
  </w:style>
  <w:style w:type="paragraph" w:customStyle="1" w:styleId="a639c93e-f91f-486c-8bc6-e2cce2827f68">
    <w:name w:val="a639c93e-f91f-486c-8bc6-e2cce2827f68"/>
    <w:basedOn w:val="Normal"/>
    <w:next w:val="Normal"/>
    <w:rPr>
      <w:color w:val="000000"/>
    </w:rPr>
  </w:style>
  <w:style w:type="paragraph" w:customStyle="1" w:styleId="57bc91ec-df41-4fdd-b11f-a8afd585bb7d">
    <w:name w:val="57bc91ec-df41-4fdd-b11f-a8afd585bb7d"/>
    <w:basedOn w:val="Normal"/>
    <w:next w:val="Normal"/>
    <w:rPr>
      <w:color w:val="000000"/>
    </w:rPr>
  </w:style>
  <w:style w:type="paragraph" w:customStyle="1" w:styleId="1516dd03-a507-4991-a76a-7fa9da253f48">
    <w:name w:val="1516dd03-a507-4991-a76a-7fa9da253f48"/>
    <w:basedOn w:val="Normal"/>
    <w:next w:val="Normal"/>
    <w:rPr>
      <w:color w:val="000000"/>
    </w:rPr>
  </w:style>
  <w:style w:type="paragraph" w:customStyle="1" w:styleId="ba60789d-414a-4df6-993b-a0fb78e73fc2">
    <w:name w:val="ba60789d-414a-4df6-993b-a0fb78e73fc2"/>
    <w:basedOn w:val="Normal"/>
    <w:next w:val="Normal"/>
    <w:rPr>
      <w:color w:val="000000"/>
    </w:rPr>
  </w:style>
  <w:style w:type="paragraph" w:customStyle="1" w:styleId="68aa1433-c6e0-4150-a21a-dc8f9aea4812">
    <w:name w:val="68aa1433-c6e0-4150-a21a-dc8f9aea4812"/>
    <w:basedOn w:val="Normal"/>
    <w:next w:val="Normal"/>
    <w:rPr>
      <w:color w:val="000000"/>
    </w:rPr>
  </w:style>
  <w:style w:type="paragraph" w:customStyle="1" w:styleId="c17663e9-312f-40d2-92dc-434c6eb12d9a">
    <w:name w:val="c17663e9-312f-40d2-92dc-434c6eb12d9a"/>
    <w:basedOn w:val="Normal"/>
    <w:next w:val="Normal"/>
    <w:rPr>
      <w:color w:val="000000"/>
    </w:rPr>
  </w:style>
  <w:style w:type="paragraph" w:customStyle="1" w:styleId="58a680c8-06c8-439f-b5e5-a15255a7010a">
    <w:name w:val="58a680c8-06c8-439f-b5e5-a15255a7010a"/>
    <w:basedOn w:val="Normal"/>
    <w:next w:val="Normal"/>
    <w:rPr>
      <w:color w:val="000000"/>
    </w:rPr>
  </w:style>
  <w:style w:type="paragraph" w:customStyle="1" w:styleId="991f97e0-3896-4d2d-9ae2-365100e1382f">
    <w:name w:val="991f97e0-3896-4d2d-9ae2-365100e1382f"/>
    <w:basedOn w:val="Normal"/>
    <w:next w:val="Normal"/>
    <w:rPr>
      <w:color w:val="000000"/>
    </w:rPr>
  </w:style>
  <w:style w:type="paragraph" w:customStyle="1" w:styleId="b89b5495-3383-4980-9cf0-2da1daa4cfa2">
    <w:name w:val="b89b5495-3383-4980-9cf0-2da1daa4cfa2"/>
    <w:basedOn w:val="Normal"/>
    <w:next w:val="Normal"/>
    <w:rPr>
      <w:color w:val="000000"/>
    </w:rPr>
  </w:style>
  <w:style w:type="paragraph" w:customStyle="1" w:styleId="57b9cbd4-5511-4c76-bcb5-6e627e0573e5">
    <w:name w:val="57b9cbd4-5511-4c76-bcb5-6e627e0573e5"/>
    <w:basedOn w:val="Normal"/>
    <w:next w:val="Normal"/>
    <w:rPr>
      <w:color w:val="000000"/>
    </w:rPr>
  </w:style>
  <w:style w:type="paragraph" w:customStyle="1" w:styleId="95db7c64-b89a-4b97-9de1-a5329b629f06">
    <w:name w:val="95db7c64-b89a-4b97-9de1-a5329b629f06"/>
    <w:basedOn w:val="Normal"/>
    <w:next w:val="Normal"/>
    <w:rPr>
      <w:color w:val="000000"/>
    </w:rPr>
  </w:style>
  <w:style w:type="paragraph" w:customStyle="1" w:styleId="7abcb225-149b-4458-9efb-e3b8f4217a39">
    <w:name w:val="7abcb225-149b-4458-9efb-e3b8f4217a39"/>
    <w:basedOn w:val="Normal"/>
    <w:next w:val="Normal"/>
    <w:rPr>
      <w:color w:val="000000"/>
    </w:rPr>
  </w:style>
  <w:style w:type="paragraph" w:customStyle="1" w:styleId="180802df-5fae-4667-9146-3385d5c53ffc">
    <w:name w:val="180802df-5fae-4667-9146-3385d5c53ffc"/>
    <w:basedOn w:val="Normal"/>
    <w:next w:val="Normal"/>
    <w:rPr>
      <w:color w:val="000000"/>
    </w:rPr>
  </w:style>
  <w:style w:type="paragraph" w:customStyle="1" w:styleId="1a833ac3-632b-48b5-98bf-598e99c8be75">
    <w:name w:val="1a833ac3-632b-48b5-98bf-598e99c8be75"/>
    <w:basedOn w:val="Normal"/>
    <w:next w:val="Normal"/>
    <w:rPr>
      <w:color w:val="000000"/>
    </w:rPr>
  </w:style>
  <w:style w:type="paragraph" w:customStyle="1" w:styleId="649399ae-c9fa-41e0-b18d-7bfff71abbb9">
    <w:name w:val="649399ae-c9fa-41e0-b18d-7bfff71abbb9"/>
    <w:basedOn w:val="Normal"/>
    <w:next w:val="Normal"/>
    <w:rPr>
      <w:color w:val="000000"/>
    </w:rPr>
  </w:style>
  <w:style w:type="paragraph" w:customStyle="1" w:styleId="5c40d1a3-5483-4f55-9ef7-ff1be99249b7">
    <w:name w:val="5c40d1a3-5483-4f55-9ef7-ff1be99249b7"/>
    <w:basedOn w:val="Normal"/>
    <w:next w:val="Normal"/>
    <w:rPr>
      <w:color w:val="000000"/>
    </w:rPr>
  </w:style>
  <w:style w:type="paragraph" w:customStyle="1" w:styleId="a519f7aa-fcd6-478b-b936-6a766931d59a">
    <w:name w:val="a519f7aa-fcd6-478b-b936-6a766931d59a"/>
    <w:basedOn w:val="Normal"/>
    <w:next w:val="Normal"/>
    <w:rPr>
      <w:color w:val="000000"/>
    </w:rPr>
  </w:style>
  <w:style w:type="paragraph" w:customStyle="1" w:styleId="4047f7c9-7a1f-4439-8ea8-d1429648f666">
    <w:name w:val="4047f7c9-7a1f-4439-8ea8-d1429648f666"/>
    <w:basedOn w:val="Normal"/>
    <w:next w:val="Normal"/>
    <w:rPr>
      <w:color w:val="000000"/>
    </w:rPr>
  </w:style>
  <w:style w:type="paragraph" w:customStyle="1" w:styleId="d060b62d-7b2c-4bf6-8494-3e8dd1db8e45">
    <w:name w:val="d060b62d-7b2c-4bf6-8494-3e8dd1db8e45"/>
    <w:basedOn w:val="Normal"/>
    <w:next w:val="Normal"/>
    <w:rPr>
      <w:color w:val="000000"/>
    </w:rPr>
  </w:style>
  <w:style w:type="paragraph" w:customStyle="1" w:styleId="e84ee708-b546-4b81-bd70-f9f41a5caf60">
    <w:name w:val="e84ee708-b546-4b81-bd70-f9f41a5caf60"/>
    <w:basedOn w:val="Normal"/>
    <w:next w:val="Normal"/>
    <w:rPr>
      <w:color w:val="000000"/>
    </w:rPr>
  </w:style>
  <w:style w:type="paragraph" w:customStyle="1" w:styleId="59159ed5-c571-4504-b18e-673e630afd5a">
    <w:name w:val="59159ed5-c571-4504-b18e-673e630afd5a"/>
    <w:basedOn w:val="Normal"/>
    <w:next w:val="Normal"/>
    <w:rPr>
      <w:color w:val="000000"/>
    </w:rPr>
  </w:style>
  <w:style w:type="paragraph" w:customStyle="1" w:styleId="986aa75f-792a-43c0-b373-9363052eb6d6">
    <w:name w:val="986aa75f-792a-43c0-b373-9363052eb6d6"/>
    <w:basedOn w:val="Normal"/>
    <w:next w:val="Normal"/>
    <w:rPr>
      <w:color w:val="000000"/>
    </w:rPr>
  </w:style>
  <w:style w:type="paragraph" w:customStyle="1" w:styleId="2206d015-63cf-4fc4-a8b0-67dc2d40b233">
    <w:name w:val="2206d015-63cf-4fc4-a8b0-67dc2d40b233"/>
    <w:basedOn w:val="Normal"/>
    <w:next w:val="Normal"/>
    <w:rPr>
      <w:color w:val="000000"/>
    </w:rPr>
  </w:style>
  <w:style w:type="paragraph" w:customStyle="1" w:styleId="80883b08-64fe-444d-a3a7-787ca0773381">
    <w:name w:val="80883b08-64fe-444d-a3a7-787ca0773381"/>
    <w:basedOn w:val="Normal"/>
    <w:next w:val="Normal"/>
    <w:rPr>
      <w:color w:val="000000"/>
    </w:rPr>
  </w:style>
  <w:style w:type="paragraph" w:customStyle="1" w:styleId="6ddf5318-7d02-4f77-991b-93cd4980e2f5">
    <w:name w:val="6ddf5318-7d02-4f77-991b-93cd4980e2f5"/>
    <w:basedOn w:val="Normal"/>
    <w:next w:val="Normal"/>
    <w:rPr>
      <w:color w:val="000000"/>
    </w:rPr>
  </w:style>
  <w:style w:type="paragraph" w:customStyle="1" w:styleId="d5befe88-51cb-491c-9462-66293da5222a">
    <w:name w:val="d5befe88-51cb-491c-9462-66293da5222a"/>
    <w:basedOn w:val="Normal"/>
    <w:next w:val="Normal"/>
    <w:rPr>
      <w:color w:val="000000"/>
    </w:rPr>
  </w:style>
  <w:style w:type="paragraph" w:customStyle="1" w:styleId="cf22fb4a-7f4b-4cb3-b3e5-d2d62abba590">
    <w:name w:val="cf22fb4a-7f4b-4cb3-b3e5-d2d62abba590"/>
    <w:basedOn w:val="Normal"/>
    <w:next w:val="Normal"/>
    <w:rPr>
      <w:color w:val="000000"/>
    </w:rPr>
  </w:style>
  <w:style w:type="paragraph" w:customStyle="1" w:styleId="1e7dd6a1-f62d-443b-9edc-6ea0e1428a70">
    <w:name w:val="1e7dd6a1-f62d-443b-9edc-6ea0e1428a70"/>
    <w:basedOn w:val="Normal"/>
    <w:next w:val="Normal"/>
    <w:rPr>
      <w:color w:val="000000"/>
    </w:rPr>
  </w:style>
  <w:style w:type="paragraph" w:customStyle="1" w:styleId="0e956196-6aed-49b0-8211-7b4f6e129c3a">
    <w:name w:val="0e956196-6aed-49b0-8211-7b4f6e129c3a"/>
    <w:basedOn w:val="Normal"/>
    <w:next w:val="Normal"/>
    <w:rPr>
      <w:color w:val="000000"/>
    </w:rPr>
  </w:style>
  <w:style w:type="paragraph" w:customStyle="1" w:styleId="c79a231a-75de-4c61-9d15-bbf1de0d39ee">
    <w:name w:val="c79a231a-75de-4c61-9d15-bbf1de0d39ee"/>
    <w:basedOn w:val="Normal"/>
    <w:next w:val="Normal"/>
    <w:rPr>
      <w:color w:val="000000"/>
    </w:rPr>
  </w:style>
  <w:style w:type="paragraph" w:customStyle="1" w:styleId="778d47b1-2a9a-4520-94e3-f9bfc1aadca2">
    <w:name w:val="778d47b1-2a9a-4520-94e3-f9bfc1aadca2"/>
    <w:basedOn w:val="Normal"/>
    <w:next w:val="Normal"/>
    <w:rPr>
      <w:color w:val="000000"/>
    </w:rPr>
  </w:style>
  <w:style w:type="paragraph" w:customStyle="1" w:styleId="5dcfed9d-8e43-4a3a-8e7f-c597c8a4a3bc">
    <w:name w:val="5dcfed9d-8e43-4a3a-8e7f-c597c8a4a3bc"/>
    <w:basedOn w:val="Normal"/>
    <w:next w:val="Normal"/>
    <w:rPr>
      <w:color w:val="000000"/>
    </w:rPr>
  </w:style>
  <w:style w:type="paragraph" w:customStyle="1" w:styleId="b1fcab46-6cf2-4228-854b-b22261f5b837">
    <w:name w:val="b1fcab46-6cf2-4228-854b-b22261f5b837"/>
    <w:basedOn w:val="Normal"/>
    <w:next w:val="Normal"/>
    <w:rPr>
      <w:color w:val="000000"/>
    </w:rPr>
  </w:style>
  <w:style w:type="paragraph" w:customStyle="1" w:styleId="c5763a29-806a-4d1a-a8be-511c5e5b5982">
    <w:name w:val="c5763a29-806a-4d1a-a8be-511c5e5b5982"/>
    <w:basedOn w:val="Normal"/>
    <w:next w:val="Normal"/>
    <w:rPr>
      <w:color w:val="000000"/>
    </w:rPr>
  </w:style>
  <w:style w:type="paragraph" w:customStyle="1" w:styleId="fe3b81f9-ddf6-4a56-87d5-2cbef4a228b1">
    <w:name w:val="fe3b81f9-ddf6-4a56-87d5-2cbef4a228b1"/>
    <w:basedOn w:val="Normal"/>
    <w:next w:val="Normal"/>
    <w:rPr>
      <w:color w:val="000000"/>
    </w:rPr>
  </w:style>
  <w:style w:type="paragraph" w:customStyle="1" w:styleId="f0661069-8e4d-47ee-8ffd-1218379a66d9">
    <w:name w:val="f0661069-8e4d-47ee-8ffd-1218379a66d9"/>
    <w:basedOn w:val="Normal"/>
    <w:next w:val="Normal"/>
    <w:rPr>
      <w:color w:val="000000"/>
    </w:rPr>
  </w:style>
  <w:style w:type="paragraph" w:customStyle="1" w:styleId="3112e9d9-5834-4a17-9d2a-7f375bbc5403">
    <w:name w:val="3112e9d9-5834-4a17-9d2a-7f375bbc5403"/>
    <w:basedOn w:val="Normal"/>
    <w:next w:val="Normal"/>
    <w:rPr>
      <w:color w:val="000000"/>
    </w:rPr>
  </w:style>
  <w:style w:type="paragraph" w:customStyle="1" w:styleId="91628b00-8944-4cf7-9777-99f8b5e3db3f">
    <w:name w:val="91628b00-8944-4cf7-9777-99f8b5e3db3f"/>
    <w:basedOn w:val="Normal"/>
    <w:next w:val="Normal"/>
    <w:rPr>
      <w:color w:val="000000"/>
    </w:rPr>
  </w:style>
  <w:style w:type="paragraph" w:customStyle="1" w:styleId="e5ba0bb8-b47b-465f-8372-d03dc4a03a50">
    <w:name w:val="e5ba0bb8-b47b-465f-8372-d03dc4a03a50"/>
    <w:basedOn w:val="Normal"/>
    <w:next w:val="Normal"/>
    <w:rPr>
      <w:color w:val="000000"/>
    </w:rPr>
  </w:style>
  <w:style w:type="paragraph" w:customStyle="1" w:styleId="5dc133ca-25d9-4ef8-865e-f30fef9281c4">
    <w:name w:val="5dc133ca-25d9-4ef8-865e-f30fef9281c4"/>
    <w:basedOn w:val="Normal"/>
    <w:next w:val="Normal"/>
    <w:rPr>
      <w:color w:val="000000"/>
    </w:rPr>
  </w:style>
  <w:style w:type="paragraph" w:customStyle="1" w:styleId="bcd1001b-4520-465c-91a8-7c53d09aff3c">
    <w:name w:val="bcd1001b-4520-465c-91a8-7c53d09aff3c"/>
    <w:basedOn w:val="Normal"/>
    <w:next w:val="Normal"/>
    <w:rPr>
      <w:color w:val="000000"/>
    </w:rPr>
  </w:style>
  <w:style w:type="paragraph" w:customStyle="1" w:styleId="7d5c7349-cbf4-4161-b664-537af33cbd54">
    <w:name w:val="7d5c7349-cbf4-4161-b664-537af33cbd54"/>
    <w:basedOn w:val="Normal"/>
    <w:next w:val="Normal"/>
    <w:rPr>
      <w:color w:val="000000"/>
    </w:rPr>
  </w:style>
  <w:style w:type="paragraph" w:customStyle="1" w:styleId="cbbfa024-0747-4ff4-a0c9-a5d03c472c11">
    <w:name w:val="cbbfa024-0747-4ff4-a0c9-a5d03c472c11"/>
    <w:basedOn w:val="Normal"/>
    <w:next w:val="Normal"/>
    <w:rPr>
      <w:color w:val="000000"/>
    </w:rPr>
  </w:style>
  <w:style w:type="paragraph" w:customStyle="1" w:styleId="447332b9-b726-4bb1-b37b-66860010d44d">
    <w:name w:val="447332b9-b726-4bb1-b37b-66860010d44d"/>
    <w:basedOn w:val="Normal"/>
    <w:next w:val="Normal"/>
    <w:rPr>
      <w:color w:val="000000"/>
    </w:rPr>
  </w:style>
  <w:style w:type="paragraph" w:customStyle="1" w:styleId="e55037f5-8a5a-4b9a-8982-704de38bf39b">
    <w:name w:val="e55037f5-8a5a-4b9a-8982-704de38bf39b"/>
    <w:basedOn w:val="Normal"/>
    <w:next w:val="Normal"/>
    <w:rPr>
      <w:color w:val="000000"/>
    </w:rPr>
  </w:style>
  <w:style w:type="paragraph" w:customStyle="1" w:styleId="6fe144a4-4636-42ae-b3b9-7abb96a480fd">
    <w:name w:val="6fe144a4-4636-42ae-b3b9-7abb96a480fd"/>
    <w:basedOn w:val="Normal"/>
    <w:next w:val="Normal"/>
    <w:rPr>
      <w:color w:val="000000"/>
    </w:rPr>
  </w:style>
  <w:style w:type="paragraph" w:customStyle="1" w:styleId="9c210353-c13c-4997-8d55-81f6ca8c732d">
    <w:name w:val="9c210353-c13c-4997-8d55-81f6ca8c732d"/>
    <w:basedOn w:val="Normal"/>
    <w:next w:val="Normal"/>
    <w:rPr>
      <w:color w:val="000000"/>
    </w:rPr>
  </w:style>
  <w:style w:type="paragraph" w:customStyle="1" w:styleId="f52c6ab5-aab4-4e6d-88ff-bb3a48294056">
    <w:name w:val="f52c6ab5-aab4-4e6d-88ff-bb3a48294056"/>
    <w:basedOn w:val="Normal"/>
    <w:next w:val="Normal"/>
    <w:rPr>
      <w:color w:val="000000"/>
    </w:rPr>
  </w:style>
  <w:style w:type="paragraph" w:customStyle="1" w:styleId="70422b99-26c7-4e4c-aaac-6b48a91b3bb2">
    <w:name w:val="70422b99-26c7-4e4c-aaac-6b48a91b3bb2"/>
    <w:basedOn w:val="Normal"/>
    <w:next w:val="Normal"/>
    <w:rPr>
      <w:color w:val="000000"/>
    </w:rPr>
  </w:style>
  <w:style w:type="paragraph" w:customStyle="1" w:styleId="197a9f36-9498-4001-9ca0-0d4503308e97">
    <w:name w:val="197a9f36-9498-4001-9ca0-0d4503308e97"/>
    <w:basedOn w:val="Normal"/>
    <w:next w:val="Normal"/>
    <w:rPr>
      <w:color w:val="000000"/>
    </w:rPr>
  </w:style>
  <w:style w:type="paragraph" w:customStyle="1" w:styleId="a5f5ba42-3a26-44e9-a072-b12299b94cb6">
    <w:name w:val="a5f5ba42-3a26-44e9-a072-b12299b94cb6"/>
    <w:basedOn w:val="Normal"/>
    <w:next w:val="Normal"/>
    <w:rPr>
      <w:color w:val="000000"/>
    </w:rPr>
  </w:style>
  <w:style w:type="paragraph" w:customStyle="1" w:styleId="4502648f-9ed9-48b9-9e2a-4eabc10fa8d0">
    <w:name w:val="4502648f-9ed9-48b9-9e2a-4eabc10fa8d0"/>
    <w:basedOn w:val="Normal"/>
    <w:next w:val="Normal"/>
    <w:rPr>
      <w:color w:val="000000"/>
    </w:rPr>
  </w:style>
  <w:style w:type="paragraph" w:customStyle="1" w:styleId="79f4a954-f077-4af2-bcb4-9ca0b7aefce0">
    <w:name w:val="79f4a954-f077-4af2-bcb4-9ca0b7aefce0"/>
    <w:basedOn w:val="Normal"/>
    <w:next w:val="Normal"/>
    <w:rPr>
      <w:color w:val="000000"/>
    </w:rPr>
  </w:style>
  <w:style w:type="paragraph" w:customStyle="1" w:styleId="889f7870-7212-4814-ad16-d1a499389900">
    <w:name w:val="889f7870-7212-4814-ad16-d1a499389900"/>
    <w:basedOn w:val="Normal"/>
    <w:next w:val="Normal"/>
    <w:rPr>
      <w:color w:val="000000"/>
    </w:rPr>
  </w:style>
  <w:style w:type="paragraph" w:customStyle="1" w:styleId="4093efa5-4451-41eb-99bb-bb48ae659af0">
    <w:name w:val="4093efa5-4451-41eb-99bb-bb48ae659af0"/>
    <w:basedOn w:val="Normal"/>
    <w:next w:val="Normal"/>
    <w:rPr>
      <w:color w:val="000000"/>
    </w:rPr>
  </w:style>
  <w:style w:type="paragraph" w:customStyle="1" w:styleId="da0539d9-a040-4b79-96e5-1b79e89000f5">
    <w:name w:val="da0539d9-a040-4b79-96e5-1b79e89000f5"/>
    <w:basedOn w:val="Normal"/>
    <w:next w:val="Normal"/>
    <w:rPr>
      <w:color w:val="000000"/>
    </w:rPr>
  </w:style>
  <w:style w:type="paragraph" w:customStyle="1" w:styleId="4a502102-1fba-4204-8b95-f4b050fe8c12">
    <w:name w:val="4a502102-1fba-4204-8b95-f4b050fe8c12"/>
    <w:basedOn w:val="Normal"/>
    <w:next w:val="Normal"/>
    <w:rPr>
      <w:color w:val="000000"/>
    </w:rPr>
  </w:style>
  <w:style w:type="paragraph" w:customStyle="1" w:styleId="f91610db-58b6-4505-97db-ba43244fd3e8">
    <w:name w:val="f91610db-58b6-4505-97db-ba43244fd3e8"/>
    <w:basedOn w:val="Normal"/>
    <w:next w:val="Normal"/>
    <w:rPr>
      <w:color w:val="000000"/>
    </w:rPr>
  </w:style>
  <w:style w:type="paragraph" w:customStyle="1" w:styleId="c612c2b8-8da8-41d3-b093-df27c756bace">
    <w:name w:val="c612c2b8-8da8-41d3-b093-df27c756bace"/>
    <w:basedOn w:val="Normal"/>
    <w:next w:val="Normal"/>
    <w:rPr>
      <w:color w:val="000000"/>
    </w:rPr>
  </w:style>
  <w:style w:type="paragraph" w:customStyle="1" w:styleId="1f8014eb-063e-4f01-b85e-9d07040670e4">
    <w:name w:val="1f8014eb-063e-4f01-b85e-9d07040670e4"/>
    <w:basedOn w:val="Normal"/>
    <w:next w:val="Normal"/>
    <w:rPr>
      <w:color w:val="000000"/>
    </w:rPr>
  </w:style>
  <w:style w:type="paragraph" w:customStyle="1" w:styleId="fb765d51-88b6-407d-a2d9-de9a9dce6095">
    <w:name w:val="fb765d51-88b6-407d-a2d9-de9a9dce6095"/>
    <w:basedOn w:val="Normal"/>
    <w:next w:val="Normal"/>
    <w:rPr>
      <w:color w:val="000000"/>
    </w:rPr>
  </w:style>
  <w:style w:type="paragraph" w:customStyle="1" w:styleId="ed1f815b-c14f-403d-8a2e-77b3de975da0">
    <w:name w:val="ed1f815b-c14f-403d-8a2e-77b3de975da0"/>
    <w:basedOn w:val="Normal"/>
    <w:next w:val="Normal"/>
    <w:rPr>
      <w:color w:val="000000"/>
    </w:rPr>
  </w:style>
  <w:style w:type="paragraph" w:customStyle="1" w:styleId="378a80a0-8810-4abb-b911-f671e94941cb">
    <w:name w:val="378a80a0-8810-4abb-b911-f671e94941cb"/>
    <w:basedOn w:val="Normal"/>
    <w:next w:val="Normal"/>
    <w:rPr>
      <w:color w:val="000000"/>
    </w:rPr>
  </w:style>
  <w:style w:type="paragraph" w:customStyle="1" w:styleId="7c92c552-a14d-468a-af8f-38ba236929bf">
    <w:name w:val="7c92c552-a14d-468a-af8f-38ba236929bf"/>
    <w:basedOn w:val="Normal"/>
    <w:next w:val="Normal"/>
    <w:rPr>
      <w:color w:val="000000"/>
    </w:rPr>
  </w:style>
  <w:style w:type="paragraph" w:customStyle="1" w:styleId="c3a1c31e-fd68-404f-a5f2-11da6ae1f2c2">
    <w:name w:val="c3a1c31e-fd68-404f-a5f2-11da6ae1f2c2"/>
    <w:basedOn w:val="Normal"/>
    <w:next w:val="Normal"/>
    <w:rPr>
      <w:color w:val="000000"/>
    </w:rPr>
  </w:style>
  <w:style w:type="paragraph" w:customStyle="1" w:styleId="1e2255be-c5a4-498c-86a9-493f53601297">
    <w:name w:val="1e2255be-c5a4-498c-86a9-493f53601297"/>
    <w:basedOn w:val="Normal"/>
    <w:next w:val="Normal"/>
    <w:rPr>
      <w:color w:val="000000"/>
    </w:rPr>
  </w:style>
  <w:style w:type="paragraph" w:customStyle="1" w:styleId="daa96965-fb2a-421c-b364-8ea6d0ec5843">
    <w:name w:val="daa96965-fb2a-421c-b364-8ea6d0ec5843"/>
    <w:basedOn w:val="Normal"/>
    <w:next w:val="Normal"/>
    <w:rPr>
      <w:color w:val="000000"/>
    </w:rPr>
  </w:style>
  <w:style w:type="paragraph" w:customStyle="1" w:styleId="b0fc30fe-515b-4f06-bc22-73c4f8af9b24">
    <w:name w:val="b0fc30fe-515b-4f06-bc22-73c4f8af9b24"/>
    <w:basedOn w:val="Normal"/>
    <w:next w:val="Normal"/>
    <w:rPr>
      <w:color w:val="000000"/>
    </w:rPr>
  </w:style>
  <w:style w:type="paragraph" w:customStyle="1" w:styleId="a8822d80-bae4-4429-8ebb-aa8d84c684f1">
    <w:name w:val="a8822d80-bae4-4429-8ebb-aa8d84c684f1"/>
    <w:basedOn w:val="Normal"/>
    <w:next w:val="Normal"/>
    <w:rPr>
      <w:color w:val="000000"/>
    </w:rPr>
  </w:style>
  <w:style w:type="paragraph" w:customStyle="1" w:styleId="caa705c2-c45b-47f8-99e0-f165a070a906">
    <w:name w:val="caa705c2-c45b-47f8-99e0-f165a070a906"/>
    <w:basedOn w:val="Normal"/>
    <w:next w:val="Normal"/>
    <w:rPr>
      <w:color w:val="000000"/>
    </w:rPr>
  </w:style>
  <w:style w:type="paragraph" w:customStyle="1" w:styleId="05aeaeca-5713-4cb9-90a8-eccada7f3bce">
    <w:name w:val="05aeaeca-5713-4cb9-90a8-eccada7f3bce"/>
    <w:basedOn w:val="Normal"/>
    <w:next w:val="Normal"/>
    <w:rPr>
      <w:color w:val="000000"/>
    </w:rPr>
  </w:style>
  <w:style w:type="paragraph" w:customStyle="1" w:styleId="7674217a-9bf1-493f-a0db-cfbab779c34b">
    <w:name w:val="7674217a-9bf1-493f-a0db-cfbab779c34b"/>
    <w:basedOn w:val="Normal"/>
    <w:next w:val="Normal"/>
    <w:rPr>
      <w:color w:val="000000"/>
    </w:rPr>
  </w:style>
  <w:style w:type="paragraph" w:customStyle="1" w:styleId="b64accef-9d4f-4879-affa-56a8b0b2639d">
    <w:name w:val="b64accef-9d4f-4879-affa-56a8b0b2639d"/>
    <w:basedOn w:val="Normal"/>
    <w:next w:val="Normal"/>
    <w:rPr>
      <w:color w:val="000000"/>
    </w:rPr>
  </w:style>
  <w:style w:type="paragraph" w:customStyle="1" w:styleId="9e2532de-1320-4b86-b0c3-3cdd08abd19e">
    <w:name w:val="9e2532de-1320-4b86-b0c3-3cdd08abd19e"/>
    <w:basedOn w:val="Normal"/>
    <w:next w:val="Normal"/>
    <w:rPr>
      <w:color w:val="000000"/>
    </w:rPr>
  </w:style>
  <w:style w:type="paragraph" w:customStyle="1" w:styleId="f7801a9e-6ff2-4e0f-b624-f90e4257b7a1">
    <w:name w:val="f7801a9e-6ff2-4e0f-b624-f90e4257b7a1"/>
    <w:basedOn w:val="Normal"/>
    <w:next w:val="Normal"/>
    <w:rPr>
      <w:color w:val="000000"/>
    </w:rPr>
  </w:style>
  <w:style w:type="paragraph" w:customStyle="1" w:styleId="04103bae-ffad-4d5e-9be2-958ae19aab59">
    <w:name w:val="04103bae-ffad-4d5e-9be2-958ae19aab59"/>
    <w:basedOn w:val="Normal"/>
    <w:next w:val="Normal"/>
    <w:rPr>
      <w:color w:val="000000"/>
    </w:rPr>
  </w:style>
  <w:style w:type="paragraph" w:customStyle="1" w:styleId="409419f3-b65d-4eef-9f6d-7f24ca0c5624">
    <w:name w:val="409419f3-b65d-4eef-9f6d-7f24ca0c5624"/>
    <w:basedOn w:val="Normal"/>
    <w:next w:val="Normal"/>
    <w:rPr>
      <w:color w:val="000000"/>
    </w:rPr>
  </w:style>
  <w:style w:type="paragraph" w:customStyle="1" w:styleId="c1d0c128-759e-463b-8822-7d24e35beaac">
    <w:name w:val="c1d0c128-759e-463b-8822-7d24e35beaac"/>
    <w:basedOn w:val="Normal"/>
    <w:next w:val="Normal"/>
    <w:rPr>
      <w:color w:val="000000"/>
    </w:rPr>
  </w:style>
  <w:style w:type="paragraph" w:customStyle="1" w:styleId="0c54c526-a578-4a0b-8473-c4f6df288a69">
    <w:name w:val="0c54c526-a578-4a0b-8473-c4f6df288a69"/>
    <w:basedOn w:val="Normal"/>
    <w:next w:val="Normal"/>
    <w:rPr>
      <w:color w:val="000000"/>
    </w:rPr>
  </w:style>
  <w:style w:type="paragraph" w:customStyle="1" w:styleId="3aa92212-06d5-4ee8-a373-22bdc3fa2e65">
    <w:name w:val="3aa92212-06d5-4ee8-a373-22bdc3fa2e65"/>
    <w:basedOn w:val="Normal"/>
    <w:next w:val="Normal"/>
    <w:rPr>
      <w:color w:val="000000"/>
    </w:rPr>
  </w:style>
  <w:style w:type="paragraph" w:customStyle="1" w:styleId="020e0051-8924-4dcf-8659-071787ce18c7">
    <w:name w:val="020e0051-8924-4dcf-8659-071787ce18c7"/>
    <w:basedOn w:val="Normal"/>
    <w:next w:val="Normal"/>
    <w:rPr>
      <w:color w:val="000000"/>
    </w:rPr>
  </w:style>
  <w:style w:type="paragraph" w:customStyle="1" w:styleId="df16e904-3620-4d0a-b925-40be0e305c3f">
    <w:name w:val="df16e904-3620-4d0a-b925-40be0e305c3f"/>
    <w:basedOn w:val="Normal"/>
    <w:next w:val="Normal"/>
    <w:rPr>
      <w:color w:val="000000"/>
    </w:rPr>
  </w:style>
  <w:style w:type="paragraph" w:customStyle="1" w:styleId="c3ae09e4-513d-436c-b81a-826f3a668c1c">
    <w:name w:val="c3ae09e4-513d-436c-b81a-826f3a668c1c"/>
    <w:basedOn w:val="Normal"/>
    <w:next w:val="Normal"/>
    <w:rPr>
      <w:color w:val="000000"/>
    </w:rPr>
  </w:style>
  <w:style w:type="paragraph" w:customStyle="1" w:styleId="e8434edc-fd2f-4825-a95a-fc888f4b2d4f">
    <w:name w:val="e8434edc-fd2f-4825-a95a-fc888f4b2d4f"/>
    <w:basedOn w:val="Normal"/>
    <w:next w:val="Normal"/>
    <w:rPr>
      <w:color w:val="000000"/>
    </w:rPr>
  </w:style>
  <w:style w:type="paragraph" w:customStyle="1" w:styleId="69a31bad-ba46-4c8a-8189-8c54dad2ddb9">
    <w:name w:val="69a31bad-ba46-4c8a-8189-8c54dad2ddb9"/>
    <w:basedOn w:val="Normal"/>
    <w:next w:val="Normal"/>
    <w:rPr>
      <w:color w:val="000000"/>
    </w:rPr>
  </w:style>
  <w:style w:type="paragraph" w:customStyle="1" w:styleId="4700870c-a91c-4213-a548-690be5952fc2">
    <w:name w:val="4700870c-a91c-4213-a548-690be5952fc2"/>
    <w:basedOn w:val="Normal"/>
    <w:next w:val="Normal"/>
    <w:rPr>
      <w:color w:val="000000"/>
    </w:rPr>
  </w:style>
  <w:style w:type="paragraph" w:customStyle="1" w:styleId="e5e4aeb2-2490-4d75-9fb8-efd45afd0162">
    <w:name w:val="e5e4aeb2-2490-4d75-9fb8-efd45afd0162"/>
    <w:basedOn w:val="Normal"/>
    <w:next w:val="Normal"/>
    <w:rPr>
      <w:color w:val="000000"/>
    </w:rPr>
  </w:style>
  <w:style w:type="paragraph" w:customStyle="1" w:styleId="94a39311-ef23-4705-9573-7c721c6a24ba">
    <w:name w:val="94a39311-ef23-4705-9573-7c721c6a24ba"/>
    <w:basedOn w:val="Normal"/>
    <w:next w:val="Normal"/>
    <w:rPr>
      <w:color w:val="000000"/>
    </w:rPr>
  </w:style>
  <w:style w:type="paragraph" w:customStyle="1" w:styleId="ac8ee4f2-f295-4a82-8792-8e14ef12d613">
    <w:name w:val="ac8ee4f2-f295-4a82-8792-8e14ef12d613"/>
    <w:basedOn w:val="Normal"/>
    <w:next w:val="Normal"/>
    <w:rPr>
      <w:color w:val="000000"/>
    </w:rPr>
  </w:style>
  <w:style w:type="paragraph" w:customStyle="1" w:styleId="f121650c-e241-43c7-a5e6-41935746e40d">
    <w:name w:val="f121650c-e241-43c7-a5e6-41935746e40d"/>
    <w:basedOn w:val="Normal"/>
    <w:next w:val="Normal"/>
    <w:rPr>
      <w:color w:val="000000"/>
    </w:rPr>
  </w:style>
  <w:style w:type="paragraph" w:customStyle="1" w:styleId="036690ea-e111-4853-8860-954bda9db2f1">
    <w:name w:val="036690ea-e111-4853-8860-954bda9db2f1"/>
    <w:basedOn w:val="Normal"/>
    <w:next w:val="Normal"/>
    <w:rPr>
      <w:color w:val="000000"/>
    </w:rPr>
  </w:style>
  <w:style w:type="paragraph" w:customStyle="1" w:styleId="07114445-8b23-427c-b18a-07ec2a161ef7">
    <w:name w:val="07114445-8b23-427c-b18a-07ec2a161ef7"/>
    <w:basedOn w:val="Normal"/>
    <w:next w:val="Normal"/>
    <w:rPr>
      <w:color w:val="000000"/>
    </w:rPr>
  </w:style>
  <w:style w:type="paragraph" w:customStyle="1" w:styleId="d5776e54-d0cd-41f1-8e69-ce0179cb2ec3">
    <w:name w:val="d5776e54-d0cd-41f1-8e69-ce0179cb2ec3"/>
    <w:basedOn w:val="Normal"/>
    <w:next w:val="Normal"/>
    <w:rPr>
      <w:color w:val="000000"/>
    </w:rPr>
  </w:style>
  <w:style w:type="paragraph" w:customStyle="1" w:styleId="0045dbd1-5ce7-4b2b-b297-5d8877b1a38c">
    <w:name w:val="0045dbd1-5ce7-4b2b-b297-5d8877b1a38c"/>
    <w:basedOn w:val="Normal"/>
    <w:next w:val="Normal"/>
    <w:rPr>
      <w:color w:val="000000"/>
    </w:rPr>
  </w:style>
  <w:style w:type="paragraph" w:customStyle="1" w:styleId="68f2b83d-5f0b-43ef-9fc5-e9894aecdeb6">
    <w:name w:val="68f2b83d-5f0b-43ef-9fc5-e9894aecdeb6"/>
    <w:basedOn w:val="Normal"/>
    <w:next w:val="Normal"/>
    <w:rPr>
      <w:color w:val="000000"/>
    </w:rPr>
  </w:style>
  <w:style w:type="paragraph" w:customStyle="1" w:styleId="76c98ea7-d500-4785-a846-0cb00c8f4042">
    <w:name w:val="76c98ea7-d500-4785-a846-0cb00c8f4042"/>
    <w:basedOn w:val="Normal"/>
    <w:next w:val="Normal"/>
    <w:rPr>
      <w:color w:val="000000"/>
    </w:rPr>
  </w:style>
  <w:style w:type="paragraph" w:customStyle="1" w:styleId="f64b7290-7f4e-4986-95da-9ed35ff39657">
    <w:name w:val="f64b7290-7f4e-4986-95da-9ed35ff39657"/>
    <w:basedOn w:val="Normal"/>
    <w:next w:val="Normal"/>
    <w:rPr>
      <w:color w:val="000000"/>
    </w:rPr>
  </w:style>
  <w:style w:type="paragraph" w:customStyle="1" w:styleId="e26002ab-391e-4798-877b-05cde93ff28b">
    <w:name w:val="e26002ab-391e-4798-877b-05cde93ff28b"/>
    <w:basedOn w:val="Normal"/>
    <w:next w:val="Normal"/>
    <w:rPr>
      <w:color w:val="000000"/>
    </w:rPr>
  </w:style>
  <w:style w:type="paragraph" w:customStyle="1" w:styleId="226fd73d-82cc-49a9-ad12-4a601ac42de8">
    <w:name w:val="226fd73d-82cc-49a9-ad12-4a601ac42de8"/>
    <w:basedOn w:val="Normal"/>
    <w:next w:val="Normal"/>
    <w:rPr>
      <w:color w:val="000000"/>
    </w:rPr>
  </w:style>
  <w:style w:type="paragraph" w:customStyle="1" w:styleId="0dc3f042-6472-4868-a4e0-0c3ccd371520">
    <w:name w:val="0dc3f042-6472-4868-a4e0-0c3ccd371520"/>
    <w:basedOn w:val="Normal"/>
    <w:next w:val="Normal"/>
    <w:rPr>
      <w:color w:val="000000"/>
    </w:rPr>
  </w:style>
  <w:style w:type="paragraph" w:customStyle="1" w:styleId="f98c4453-c953-49da-9a0d-74e09f1e2db0">
    <w:name w:val="f98c4453-c953-49da-9a0d-74e09f1e2db0"/>
    <w:basedOn w:val="Normal"/>
    <w:next w:val="Normal"/>
    <w:rPr>
      <w:color w:val="000000"/>
    </w:rPr>
  </w:style>
  <w:style w:type="paragraph" w:customStyle="1" w:styleId="d7b0cace-a5ca-4a88-8ab6-a0f464054f21">
    <w:name w:val="d7b0cace-a5ca-4a88-8ab6-a0f464054f21"/>
    <w:basedOn w:val="Normal"/>
    <w:next w:val="Normal"/>
    <w:rPr>
      <w:color w:val="000000"/>
    </w:rPr>
  </w:style>
  <w:style w:type="paragraph" w:customStyle="1" w:styleId="9cb48158-140e-4de5-bbc9-5ee1d42a2f31">
    <w:name w:val="9cb48158-140e-4de5-bbc9-5ee1d42a2f31"/>
    <w:basedOn w:val="Normal"/>
    <w:next w:val="Normal"/>
    <w:rPr>
      <w:color w:val="000000"/>
    </w:rPr>
  </w:style>
  <w:style w:type="paragraph" w:customStyle="1" w:styleId="b6c05e0d-d851-4f53-a4c8-0e2b7e590b8a">
    <w:name w:val="b6c05e0d-d851-4f53-a4c8-0e2b7e590b8a"/>
    <w:basedOn w:val="Normal"/>
    <w:next w:val="Normal"/>
    <w:rPr>
      <w:color w:val="000000"/>
    </w:rPr>
  </w:style>
  <w:style w:type="paragraph" w:customStyle="1" w:styleId="39fceea0-24c3-450f-a543-b51d8b8e92b6">
    <w:name w:val="39fceea0-24c3-450f-a543-b51d8b8e92b6"/>
    <w:basedOn w:val="Normal"/>
    <w:next w:val="Normal"/>
    <w:rPr>
      <w:color w:val="000000"/>
    </w:rPr>
  </w:style>
  <w:style w:type="paragraph" w:customStyle="1" w:styleId="57a2e430-a933-4c85-b723-beba9f4e589f">
    <w:name w:val="57a2e430-a933-4c85-b723-beba9f4e589f"/>
    <w:basedOn w:val="Normal"/>
    <w:next w:val="Normal"/>
    <w:rPr>
      <w:color w:val="000000"/>
    </w:rPr>
  </w:style>
  <w:style w:type="paragraph" w:customStyle="1" w:styleId="e6b658ca-f133-46ce-8ea8-7d35d7aebf3c">
    <w:name w:val="e6b658ca-f133-46ce-8ea8-7d35d7aebf3c"/>
    <w:basedOn w:val="Normal"/>
    <w:next w:val="Normal"/>
    <w:rPr>
      <w:color w:val="000000"/>
    </w:rPr>
  </w:style>
  <w:style w:type="paragraph" w:customStyle="1" w:styleId="419b0503-af8b-4fdf-bdbf-9ab391dfe47f">
    <w:name w:val="419b0503-af8b-4fdf-bdbf-9ab391dfe47f"/>
    <w:basedOn w:val="Normal"/>
    <w:next w:val="Normal"/>
    <w:rPr>
      <w:color w:val="000000"/>
    </w:rPr>
  </w:style>
  <w:style w:type="paragraph" w:customStyle="1" w:styleId="7f1515d2-246e-4d3d-bb58-988129bea4ae">
    <w:name w:val="7f1515d2-246e-4d3d-bb58-988129bea4ae"/>
    <w:basedOn w:val="Normal"/>
    <w:next w:val="Normal"/>
    <w:rPr>
      <w:color w:val="000000"/>
    </w:rPr>
  </w:style>
  <w:style w:type="paragraph" w:customStyle="1" w:styleId="625b262b-5a83-4860-bf3b-16e5e3fb5522">
    <w:name w:val="625b262b-5a83-4860-bf3b-16e5e3fb5522"/>
    <w:basedOn w:val="Normal"/>
    <w:next w:val="Normal"/>
    <w:rPr>
      <w:color w:val="000000"/>
    </w:rPr>
  </w:style>
  <w:style w:type="paragraph" w:customStyle="1" w:styleId="a1dc8443-5ce0-4aac-9791-b9c20a4a6ffb">
    <w:name w:val="a1dc8443-5ce0-4aac-9791-b9c20a4a6ffb"/>
    <w:basedOn w:val="Normal"/>
    <w:next w:val="Normal"/>
    <w:rPr>
      <w:color w:val="000000"/>
    </w:rPr>
  </w:style>
  <w:style w:type="paragraph" w:customStyle="1" w:styleId="8c6b25d2-6c45-4f8b-a64e-3d7ef56e2be9">
    <w:name w:val="8c6b25d2-6c45-4f8b-a64e-3d7ef56e2be9"/>
    <w:basedOn w:val="Normal"/>
    <w:next w:val="Normal"/>
    <w:rPr>
      <w:color w:val="000000"/>
    </w:rPr>
  </w:style>
  <w:style w:type="paragraph" w:customStyle="1" w:styleId="a3a359b3-a217-4984-aa81-835d6e46a80c">
    <w:name w:val="a3a359b3-a217-4984-aa81-835d6e46a80c"/>
    <w:basedOn w:val="Normal"/>
    <w:next w:val="Normal"/>
    <w:rPr>
      <w:color w:val="000000"/>
    </w:rPr>
  </w:style>
  <w:style w:type="paragraph" w:customStyle="1" w:styleId="e7100fab-6bd3-4e7b-8f46-5cca11b59c7a">
    <w:name w:val="e7100fab-6bd3-4e7b-8f46-5cca11b59c7a"/>
    <w:basedOn w:val="Normal"/>
    <w:next w:val="Normal"/>
    <w:rPr>
      <w:color w:val="000000"/>
    </w:rPr>
  </w:style>
  <w:style w:type="paragraph" w:customStyle="1" w:styleId="b29b19f5-6a86-4fd7-836e-67cf350dd7c2">
    <w:name w:val="b29b19f5-6a86-4fd7-836e-67cf350dd7c2"/>
    <w:basedOn w:val="Normal"/>
    <w:next w:val="Normal"/>
    <w:rPr>
      <w:color w:val="000000"/>
    </w:rPr>
  </w:style>
  <w:style w:type="paragraph" w:styleId="Header">
    <w:name w:val="header"/>
    <w:basedOn w:val="Normal"/>
    <w:link w:val="HeaderChar"/>
    <w:rsid w:val="00C95C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C95C2D"/>
    <w:rPr>
      <w:noProof/>
      <w:sz w:val="18"/>
      <w:szCs w:val="18"/>
    </w:rPr>
  </w:style>
  <w:style w:type="paragraph" w:customStyle="1" w:styleId="4f0b790a-802f-4337-a88f-3e9e726f2ae2">
    <w:name w:val="4f0b790a-802f-4337-a88f-3e9e726f2ae2"/>
    <w:basedOn w:val="Normal"/>
    <w:next w:val="Normal"/>
    <w:rsid w:val="004846F0"/>
    <w:rPr>
      <w:color w:val="000000"/>
    </w:rPr>
  </w:style>
  <w:style w:type="paragraph" w:customStyle="1" w:styleId="5f2f83ee-7361-421c-875a-48280ba90f54">
    <w:name w:val="5f2f83ee-7361-421c-875a-48280ba90f54"/>
    <w:basedOn w:val="Normal"/>
    <w:next w:val="Normal"/>
    <w:rsid w:val="00122DAB"/>
    <w:rPr>
      <w:color w:val="000000"/>
    </w:rPr>
  </w:style>
  <w:style w:type="paragraph" w:customStyle="1" w:styleId="91dee793-16b1-4580-b5d1-4241e35dced7">
    <w:name w:val="91dee793-16b1-4580-b5d1-4241e35dced7"/>
    <w:basedOn w:val="Normal"/>
    <w:next w:val="Normal"/>
    <w:rsid w:val="00122DAB"/>
    <w:rPr>
      <w:color w:val="000000"/>
    </w:rPr>
  </w:style>
  <w:style w:type="paragraph" w:customStyle="1" w:styleId="e25e561c-394d-4b64-8bf1-1da58eb6dca8">
    <w:name w:val="e25e561c-394d-4b64-8bf1-1da58eb6dca8"/>
    <w:basedOn w:val="Normal"/>
    <w:next w:val="Normal"/>
    <w:rsid w:val="00122DAB"/>
    <w:rPr>
      <w:color w:val="000000"/>
    </w:rPr>
  </w:style>
  <w:style w:type="paragraph" w:customStyle="1" w:styleId="1bf9e92a-df51-44a2-acdb-f723f793d6af">
    <w:name w:val="1bf9e92a-df51-44a2-acdb-f723f793d6af"/>
    <w:basedOn w:val="Normal"/>
    <w:next w:val="Normal"/>
    <w:rsid w:val="0094683E"/>
    <w:rPr>
      <w:color w:val="000000"/>
    </w:rPr>
  </w:style>
  <w:style w:type="paragraph" w:customStyle="1" w:styleId="df971a02-5fbd-4648-9a10-eafbd274abb0">
    <w:name w:val="df971a02-5fbd-4648-9a10-eafbd274abb0"/>
    <w:basedOn w:val="Normal"/>
    <w:next w:val="Normal"/>
    <w:rsid w:val="0094683E"/>
    <w:rPr>
      <w:color w:val="000000"/>
    </w:rPr>
  </w:style>
  <w:style w:type="paragraph" w:customStyle="1" w:styleId="94bb2a48-cd04-4f0f-898a-fdc26ba52ebe">
    <w:name w:val="94bb2a48-cd04-4f0f-898a-fdc26ba52ebe"/>
    <w:basedOn w:val="Normal"/>
    <w:next w:val="Normal"/>
    <w:rsid w:val="0094683E"/>
    <w:rPr>
      <w:color w:val="000000"/>
    </w:rPr>
  </w:style>
  <w:style w:type="paragraph" w:customStyle="1" w:styleId="00b5695c-6d89-45c6-9654-942fb122ee9d">
    <w:name w:val="00b5695c-6d89-45c6-9654-942fb122ee9d"/>
    <w:basedOn w:val="Normal"/>
    <w:next w:val="Normal"/>
    <w:rsid w:val="0094683E"/>
    <w:rPr>
      <w:color w:val="000000"/>
    </w:rPr>
  </w:style>
  <w:style w:type="paragraph" w:customStyle="1" w:styleId="809fe88e-2df4-4879-88f6-7b4f90ea324f">
    <w:name w:val="809fe88e-2df4-4879-88f6-7b4f90ea324f"/>
    <w:basedOn w:val="Normal"/>
    <w:next w:val="Normal"/>
    <w:rsid w:val="0094683E"/>
    <w:rPr>
      <w:color w:val="000000"/>
    </w:rPr>
  </w:style>
  <w:style w:type="paragraph" w:customStyle="1" w:styleId="afdc1384-e106-44c5-b942-f8c08bc3280b">
    <w:name w:val="afdc1384-e106-44c5-b942-f8c08bc3280b"/>
    <w:basedOn w:val="Normal"/>
    <w:next w:val="Normal"/>
    <w:rsid w:val="000827DF"/>
    <w:rPr>
      <w:color w:val="000000"/>
    </w:rPr>
  </w:style>
  <w:style w:type="paragraph" w:customStyle="1" w:styleId="fde4dfcd-6f3f-4f51-994b-e13b1c5e2ebe">
    <w:name w:val="fde4dfcd-6f3f-4f51-994b-e13b1c5e2ebe"/>
    <w:basedOn w:val="Normal"/>
    <w:next w:val="Normal"/>
    <w:rsid w:val="00252BC1"/>
    <w:rPr>
      <w:color w:val="000000"/>
    </w:rPr>
  </w:style>
  <w:style w:type="paragraph" w:customStyle="1" w:styleId="895066a3-d2fa-4cda-a223-58d935b0a7b0">
    <w:name w:val="895066a3-d2fa-4cda-a223-58d935b0a7b0"/>
    <w:basedOn w:val="Normal"/>
    <w:next w:val="Normal"/>
    <w:rsid w:val="00252BC1"/>
    <w:rPr>
      <w:color w:val="000000"/>
    </w:rPr>
  </w:style>
  <w:style w:type="paragraph" w:customStyle="1" w:styleId="5afbcc66-ec4a-4f41-ab11-1b2f6b2d532d">
    <w:name w:val="5afbcc66-ec4a-4f41-ab11-1b2f6b2d532d"/>
    <w:basedOn w:val="Normal"/>
    <w:next w:val="Normal"/>
    <w:rsid w:val="00252BC1"/>
    <w:rPr>
      <w:color w:val="000000"/>
    </w:rPr>
  </w:style>
  <w:style w:type="paragraph" w:customStyle="1" w:styleId="b7ae9035-1d92-4b5d-ad25-dee8ff2e5fd7">
    <w:name w:val="b7ae9035-1d92-4b5d-ad25-dee8ff2e5fd7"/>
    <w:basedOn w:val="Normal"/>
    <w:next w:val="Normal"/>
    <w:rsid w:val="00252BC1"/>
    <w:rPr>
      <w:color w:val="000000"/>
    </w:rPr>
  </w:style>
  <w:style w:type="paragraph" w:customStyle="1" w:styleId="7889089b-9292-43e1-b6af-11e6d9d02618">
    <w:name w:val="7889089b-9292-43e1-b6af-11e6d9d02618"/>
    <w:basedOn w:val="Normal"/>
    <w:next w:val="Normal"/>
    <w:rsid w:val="00252BC1"/>
    <w:rPr>
      <w:color w:val="000000"/>
    </w:rPr>
  </w:style>
  <w:style w:type="paragraph" w:customStyle="1" w:styleId="16d7fd7b-c8f4-46ed-b078-4bd290447e37">
    <w:name w:val="16d7fd7b-c8f4-46ed-b078-4bd290447e37"/>
    <w:basedOn w:val="Normal"/>
    <w:next w:val="Normal"/>
    <w:rsid w:val="00252BC1"/>
    <w:rPr>
      <w:color w:val="000000"/>
    </w:rPr>
  </w:style>
  <w:style w:type="paragraph" w:customStyle="1" w:styleId="6df703cb-e644-465b-9163-406164b5f000">
    <w:name w:val="6df703cb-e644-465b-9163-406164b5f000"/>
    <w:basedOn w:val="Normal"/>
    <w:next w:val="Normal"/>
    <w:rsid w:val="00252BC1"/>
    <w:rPr>
      <w:color w:val="000000"/>
    </w:rPr>
  </w:style>
  <w:style w:type="paragraph" w:customStyle="1" w:styleId="39b4b935-4ae0-4d8d-83fb-5f2d49ffb7ea">
    <w:name w:val="39b4b935-4ae0-4d8d-83fb-5f2d49ffb7ea"/>
    <w:basedOn w:val="Normal"/>
    <w:next w:val="Normal"/>
    <w:rsid w:val="00252BC1"/>
    <w:rPr>
      <w:color w:val="000000"/>
    </w:rPr>
  </w:style>
  <w:style w:type="paragraph" w:customStyle="1" w:styleId="58a12532-8304-4ba4-b71f-bdc290fa0a7f">
    <w:name w:val="58a12532-8304-4ba4-b71f-bdc290fa0a7f"/>
    <w:basedOn w:val="Normal"/>
    <w:next w:val="Normal"/>
    <w:rsid w:val="00252BC1"/>
    <w:rPr>
      <w:color w:val="000000"/>
    </w:rPr>
  </w:style>
  <w:style w:type="paragraph" w:customStyle="1" w:styleId="8a06487f-19bf-459b-afd0-0149ee177ae4">
    <w:name w:val="8a06487f-19bf-459b-afd0-0149ee177ae4"/>
    <w:basedOn w:val="Normal"/>
    <w:next w:val="Normal"/>
    <w:rsid w:val="00AE77D6"/>
    <w:rPr>
      <w:color w:val="000000"/>
    </w:rPr>
  </w:style>
  <w:style w:type="paragraph" w:customStyle="1" w:styleId="9c58f1e1-56a6-454d-a8bf-e180307708ac">
    <w:name w:val="9c58f1e1-56a6-454d-a8bf-e180307708ac"/>
    <w:basedOn w:val="Normal"/>
    <w:next w:val="Normal"/>
    <w:rsid w:val="00AE77D6"/>
    <w:rPr>
      <w:color w:val="000000"/>
    </w:rPr>
  </w:style>
  <w:style w:type="paragraph" w:customStyle="1" w:styleId="5b7f0563-7e8d-4cc8-90fa-c8f356686de0">
    <w:name w:val="5b7f0563-7e8d-4cc8-90fa-c8f356686de0"/>
    <w:basedOn w:val="Normal"/>
    <w:next w:val="Normal"/>
    <w:rsid w:val="00AE77D6"/>
    <w:rPr>
      <w:color w:val="000000"/>
    </w:rPr>
  </w:style>
  <w:style w:type="paragraph" w:customStyle="1" w:styleId="0fb84d09-b067-4a47-b302-8601adbfb4ee">
    <w:name w:val="0fb84d09-b067-4a47-b302-8601adbfb4ee"/>
    <w:basedOn w:val="Normal"/>
    <w:next w:val="Normal"/>
    <w:rsid w:val="00AE77D6"/>
    <w:rPr>
      <w:color w:val="000000"/>
    </w:rPr>
  </w:style>
  <w:style w:type="paragraph" w:customStyle="1" w:styleId="11a208bf-b390-480e-b4bc-8c0a3789abd0">
    <w:name w:val="11a208bf-b390-480e-b4bc-8c0a3789abd0"/>
    <w:basedOn w:val="Normal"/>
    <w:next w:val="Normal"/>
    <w:rsid w:val="00AE77D6"/>
    <w:rPr>
      <w:color w:val="000000"/>
    </w:rPr>
  </w:style>
  <w:style w:type="paragraph" w:customStyle="1" w:styleId="2866072c-5fd8-401f-b829-953f8ffb09b8">
    <w:name w:val="2866072c-5fd8-401f-b829-953f8ffb09b8"/>
    <w:basedOn w:val="Normal"/>
    <w:next w:val="Normal"/>
    <w:rsid w:val="00AE77D6"/>
    <w:rPr>
      <w:color w:val="000000"/>
    </w:rPr>
  </w:style>
  <w:style w:type="paragraph" w:customStyle="1" w:styleId="7b528fd6-c299-4270-a570-0e8d068118fe">
    <w:name w:val="7b528fd6-c299-4270-a570-0e8d068118fe"/>
    <w:basedOn w:val="Normal"/>
    <w:next w:val="Normal"/>
    <w:rsid w:val="00AE77D6"/>
    <w:rPr>
      <w:color w:val="000000"/>
    </w:rPr>
  </w:style>
  <w:style w:type="paragraph" w:customStyle="1" w:styleId="d2ffd53f-4e4c-4c2d-a8a8-cada57d33a9e">
    <w:name w:val="d2ffd53f-4e4c-4c2d-a8a8-cada57d33a9e"/>
    <w:basedOn w:val="Normal"/>
    <w:next w:val="Normal"/>
    <w:rsid w:val="00AE77D6"/>
    <w:rPr>
      <w:color w:val="000000"/>
    </w:rPr>
  </w:style>
  <w:style w:type="paragraph" w:customStyle="1" w:styleId="dca627fd-f358-4828-b345-572299374c82">
    <w:name w:val="dca627fd-f358-4828-b345-572299374c82"/>
    <w:basedOn w:val="Normal"/>
    <w:next w:val="Normal"/>
    <w:rsid w:val="00AE77D6"/>
    <w:rPr>
      <w:color w:val="000000"/>
    </w:rPr>
  </w:style>
  <w:style w:type="paragraph" w:customStyle="1" w:styleId="fda1a078-7b08-484b-b248-cc14013f8857">
    <w:name w:val="fda1a078-7b08-484b-b248-cc14013f8857"/>
    <w:basedOn w:val="Normal"/>
    <w:next w:val="Normal"/>
    <w:rsid w:val="00AE77D6"/>
    <w:rPr>
      <w:color w:val="000000"/>
    </w:rPr>
  </w:style>
  <w:style w:type="paragraph" w:customStyle="1" w:styleId="6c7f6c99-50b9-4120-b6dc-bc7fb7978714">
    <w:name w:val="6c7f6c99-50b9-4120-b6dc-bc7fb7978714"/>
    <w:basedOn w:val="Normal"/>
    <w:next w:val="Normal"/>
    <w:rsid w:val="008C5A4C"/>
    <w:rPr>
      <w:color w:val="000000"/>
    </w:rPr>
  </w:style>
  <w:style w:type="paragraph" w:customStyle="1" w:styleId="f52be897-ba26-4662-a844-1161f58f1119">
    <w:name w:val="f52be897-ba26-4662-a844-1161f58f1119"/>
    <w:basedOn w:val="Normal"/>
    <w:next w:val="Normal"/>
    <w:rsid w:val="001254F5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leiming/Documents/bit_exams/2017&#19979;/100&#38754;&#21521;&#23545;&#35937;&#31243;&#24207;&#35774;&#35745;/79&#38754;&#21521;&#23545;&#35937;&#31243;&#24207;&#35774;&#35745;_&#22266;&#23450;&#35797;&#21367;&#27169;&#25311;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79面向对象程序设计_固定试卷模拟2.dotx</Template>
  <TotalTime>40</TotalTime>
  <Pages>3</Pages>
  <Words>880</Words>
  <Characters>5017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69</cp:revision>
  <cp:lastPrinted>2017-12-14T05:00:00Z</cp:lastPrinted>
  <dcterms:created xsi:type="dcterms:W3CDTF">2017-12-14T14:45:00Z</dcterms:created>
  <dcterms:modified xsi:type="dcterms:W3CDTF">2017-12-15T15:46:00Z</dcterms:modified>
</cp:coreProperties>
</file>