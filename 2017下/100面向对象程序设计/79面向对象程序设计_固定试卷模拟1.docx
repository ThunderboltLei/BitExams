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E4598" w14:textId="77777777" w:rsidR="00A366FC" w:rsidRDefault="00A366FC">
      <w:pPr>
        <w:pStyle w:val="8d787058-0311-4066-bf3c-c6aa1269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t>79</w:t>
      </w:r>
      <w:r>
        <w:t>面向对象程序设计</w:t>
      </w:r>
      <w:r>
        <w:t>_</w:t>
      </w:r>
      <w:r>
        <w:t>固定试卷模拟</w:t>
      </w:r>
      <w:r>
        <w:t>1</w:t>
      </w:r>
    </w:p>
    <w:p w14:paraId="62E0B474" w14:textId="77777777" w:rsidR="00A366FC" w:rsidRDefault="00A366FC">
      <w:pPr>
        <w:pStyle w:val="fc4969e8-d624-4903-b267-77e2dd26e6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6177B6FB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48B3AA27" w14:textId="77777777" w:rsidR="00A366FC" w:rsidRPr="00A72B89" w:rsidRDefault="00A366FC">
      <w:pPr>
        <w:rPr>
          <w:szCs w:val="21"/>
        </w:rPr>
      </w:pPr>
      <w:r w:rsidRPr="00A72B89">
        <w:rPr>
          <w:color w:val="000000"/>
          <w:szCs w:val="21"/>
        </w:rPr>
        <w:t xml:space="preserve">1. </w:t>
      </w:r>
      <w:r w:rsidRPr="00A72B89">
        <w:rPr>
          <w:color w:val="000000"/>
          <w:szCs w:val="21"/>
        </w:rPr>
        <w:t>下列符号中能够作为</w:t>
      </w:r>
      <w:r w:rsidRPr="00A72B89">
        <w:rPr>
          <w:color w:val="000000"/>
          <w:szCs w:val="21"/>
        </w:rPr>
        <w:t>C++</w:t>
      </w:r>
      <w:r w:rsidRPr="00A72B89">
        <w:rPr>
          <w:color w:val="000000"/>
          <w:szCs w:val="21"/>
        </w:rPr>
        <w:t>标识符的是</w:t>
      </w:r>
      <w:r w:rsidRPr="00A72B89">
        <w:rPr>
          <w:color w:val="000000"/>
          <w:szCs w:val="21"/>
        </w:rPr>
        <w:t xml:space="preserve"> </w:t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="00A72B89">
        <w:rPr>
          <w:rFonts w:hint="eastAsia"/>
          <w:color w:val="000000"/>
          <w:szCs w:val="21"/>
        </w:rPr>
        <w:tab/>
      </w:r>
      <w:r w:rsidRPr="00A72B89">
        <w:rPr>
          <w:color w:val="000000"/>
          <w:szCs w:val="21"/>
        </w:rPr>
        <w:t>（</w:t>
      </w:r>
      <w:r w:rsidR="005136DF">
        <w:rPr>
          <w:color w:val="000000"/>
          <w:szCs w:val="21"/>
        </w:rPr>
        <w:t>D</w:t>
      </w:r>
      <w:r w:rsidRPr="00A72B89">
        <w:rPr>
          <w:color w:val="000000"/>
          <w:szCs w:val="21"/>
        </w:rPr>
        <w:t>）</w:t>
      </w:r>
    </w:p>
    <w:p w14:paraId="2F937462" w14:textId="77777777" w:rsidR="00A366FC" w:rsidRPr="00A72B89" w:rsidRDefault="00A366FC">
      <w:pPr>
        <w:pStyle w:val="aeb7d93e-844c-4346-b3a3-49f0face57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A.4p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B.how many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C.friend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D._256          </w:t>
      </w:r>
    </w:p>
    <w:p w14:paraId="46E4A1C0" w14:textId="77777777" w:rsidR="00A366FC" w:rsidRPr="00A72B89" w:rsidRDefault="00A366FC">
      <w:pPr>
        <w:pStyle w:val="ef1b46ee-6164-4c08-ae7e-c973fcb0083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C1E2DE6" w14:textId="77777777" w:rsidR="00A366FC" w:rsidRPr="00A72B89" w:rsidRDefault="00A366FC">
      <w:pPr>
        <w:pStyle w:val="972a2d24-40b7-4279-83b4-415a30423c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2. </w:t>
      </w:r>
      <w:r w:rsidRPr="00A72B89">
        <w:rPr>
          <w:szCs w:val="21"/>
        </w:rPr>
        <w:t>为了解决程序中函数调用的效率问题，可以将一些函数体代码不是很大，但被频繁调用的函数定义为</w:t>
      </w: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3CD3A0A7" w14:textId="77777777" w:rsidR="00A366FC" w:rsidRPr="00A72B89" w:rsidRDefault="00A366FC">
      <w:pPr>
        <w:pStyle w:val="6e64a640-b8a2-49c1-abe0-6a66b370fe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重载函数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内联函数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递归函数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友元函数</w:t>
      </w:r>
      <w:r w:rsidRPr="00A72B89">
        <w:rPr>
          <w:szCs w:val="21"/>
        </w:rPr>
        <w:t xml:space="preserve">      </w:t>
      </w:r>
    </w:p>
    <w:p w14:paraId="1DC7072E" w14:textId="77777777" w:rsidR="00A366FC" w:rsidRPr="00A72B89" w:rsidRDefault="00A366FC">
      <w:pPr>
        <w:pStyle w:val="43ed8d2c-04b2-4985-818c-ae64f65f72e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76B2163" w14:textId="77777777" w:rsidR="00A366FC" w:rsidRPr="00A72B89" w:rsidRDefault="00A366FC">
      <w:pPr>
        <w:pStyle w:val="25e7e5f4-68b0-4b21-8c16-e35478121b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3. </w:t>
      </w:r>
      <w:r w:rsidRPr="00A72B89">
        <w:rPr>
          <w:szCs w:val="21"/>
        </w:rPr>
        <w:t>抽象类至少包含一个</w:t>
      </w: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63ECBD36" w14:textId="77777777" w:rsidR="00A366FC" w:rsidRPr="00A72B89" w:rsidRDefault="00A366FC">
      <w:pPr>
        <w:pStyle w:val="c17af452-933c-4bb8-a996-f12ffcbbab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静态函数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虚析构函数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纯虚函数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友元函数</w:t>
      </w:r>
      <w:r w:rsidRPr="00A72B89">
        <w:rPr>
          <w:szCs w:val="21"/>
        </w:rPr>
        <w:t xml:space="preserve">      </w:t>
      </w:r>
    </w:p>
    <w:p w14:paraId="0C23B057" w14:textId="77777777" w:rsidR="00A366FC" w:rsidRPr="00A72B89" w:rsidRDefault="00A366FC">
      <w:pPr>
        <w:pStyle w:val="850ac432-85a3-4e3f-80a2-e9d321bb1f4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030A669" w14:textId="77777777" w:rsidR="00A366FC" w:rsidRPr="00A72B89" w:rsidRDefault="00A366FC">
      <w:pPr>
        <w:pStyle w:val="8d972deb-ae10-4001-9544-83b27d207d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4. C++</w:t>
      </w:r>
      <w:r w:rsidRPr="00A72B89">
        <w:rPr>
          <w:szCs w:val="21"/>
        </w:rPr>
        <w:t>中重载的运算符</w:t>
      </w:r>
      <w:r w:rsidRPr="00A72B89">
        <w:rPr>
          <w:szCs w:val="21"/>
        </w:rPr>
        <w:t>&gt;&gt;</w:t>
      </w:r>
      <w:r w:rsidRPr="00A72B89">
        <w:rPr>
          <w:szCs w:val="21"/>
        </w:rPr>
        <w:t>是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</w:t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756CFBCF" w14:textId="77777777" w:rsidR="00A366FC" w:rsidRPr="00A72B89" w:rsidRDefault="00A366FC">
      <w:pPr>
        <w:pStyle w:val="3e92df42-cf9e-487f-a4c0-41e4a5ff94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用于输入操作的成员函数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用于输入操作的非成员函数</w:t>
      </w:r>
      <w:r w:rsidRPr="00A72B89">
        <w:rPr>
          <w:szCs w:val="21"/>
        </w:rPr>
        <w:t xml:space="preserve">    </w:t>
      </w:r>
    </w:p>
    <w:p w14:paraId="71052317" w14:textId="77777777" w:rsidR="00A366FC" w:rsidRPr="00A72B89" w:rsidRDefault="00A366FC">
      <w:pPr>
        <w:pStyle w:val="214d474e-b34c-4158-8c78-653fdc9bd4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用于输出操作的成员函数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用于输出操作的非成员函数</w:t>
      </w:r>
      <w:r w:rsidRPr="00A72B89">
        <w:rPr>
          <w:szCs w:val="21"/>
        </w:rPr>
        <w:t xml:space="preserve">    </w:t>
      </w:r>
    </w:p>
    <w:p w14:paraId="6D2022F6" w14:textId="77777777" w:rsidR="00A366FC" w:rsidRPr="00A72B89" w:rsidRDefault="00A366FC">
      <w:pPr>
        <w:pStyle w:val="2741ded8-4a92-4b30-8bf2-a9447c6129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4EA3015" w14:textId="77777777" w:rsidR="00A366FC" w:rsidRPr="00A72B89" w:rsidRDefault="00A366FC">
      <w:pPr>
        <w:pStyle w:val="a6033599-89f9-49f0-bd71-483c219593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5. </w:t>
      </w:r>
      <w:r w:rsidR="00A72B89">
        <w:rPr>
          <w:szCs w:val="21"/>
        </w:rPr>
        <w:t>下列函数中，具有隐含</w:t>
      </w:r>
      <w:r w:rsidRPr="00A72B89">
        <w:rPr>
          <w:szCs w:val="21"/>
        </w:rPr>
        <w:t>this</w:t>
      </w:r>
      <w:r w:rsidRPr="00A72B89">
        <w:rPr>
          <w:szCs w:val="21"/>
        </w:rPr>
        <w:t>指针的是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 w:rsidRPr="00A72B89">
        <w:rPr>
          <w:szCs w:val="21"/>
        </w:rPr>
        <w:t>（</w:t>
      </w:r>
      <w:r w:rsidR="005136DF">
        <w:rPr>
          <w:szCs w:val="21"/>
        </w:rPr>
        <w:t>B</w:t>
      </w:r>
      <w:r w:rsidR="00A72B89" w:rsidRPr="00A72B89">
        <w:rPr>
          <w:szCs w:val="21"/>
        </w:rPr>
        <w:t>）</w:t>
      </w:r>
    </w:p>
    <w:p w14:paraId="27433AB8" w14:textId="77777777" w:rsidR="00A366FC" w:rsidRPr="00A72B89" w:rsidRDefault="00A366FC" w:rsidP="00A72B89">
      <w:pPr>
        <w:pStyle w:val="25136537-f717-4c2c-aa18-aaa10663cf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class MyClass{</w:t>
      </w:r>
    </w:p>
    <w:p w14:paraId="59307B4F" w14:textId="77777777" w:rsidR="00A366FC" w:rsidRPr="00A72B89" w:rsidRDefault="00A366FC" w:rsidP="00A72B89">
      <w:pPr>
        <w:pStyle w:val="d8bc3ed6-bb01-489e-a3ac-cf08cf2f79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public:</w:t>
      </w:r>
    </w:p>
    <w:p w14:paraId="33F77711" w14:textId="77777777" w:rsidR="00A366FC" w:rsidRPr="00A72B89" w:rsidRDefault="00A366FC">
      <w:pPr>
        <w:pStyle w:val="b8bf74d4-a874-437c-8c2e-163480366d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MyClass();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//</w:t>
      </w:r>
      <w:r w:rsidR="00A72B89">
        <w:rPr>
          <w:rFonts w:ascii="宋体" w:hAnsi="宋体" w:hint="eastAsia"/>
          <w:szCs w:val="21"/>
        </w:rPr>
        <w:t>①</w:t>
      </w:r>
    </w:p>
    <w:p w14:paraId="379F9A32" w14:textId="77777777" w:rsidR="00A366FC" w:rsidRPr="00A72B89" w:rsidRDefault="00A366FC" w:rsidP="00A72B89">
      <w:pPr>
        <w:pStyle w:val="ab41c0c9-c4cc-4a65-91ca-33de8def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friend void fun2();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//</w:t>
      </w:r>
      <w:r w:rsidR="00A72B89">
        <w:rPr>
          <w:rFonts w:ascii="宋体" w:hAnsi="宋体" w:hint="eastAsia"/>
          <w:szCs w:val="21"/>
        </w:rPr>
        <w:t>②</w:t>
      </w:r>
    </w:p>
    <w:p w14:paraId="00EB53E6" w14:textId="77777777" w:rsidR="00A366FC" w:rsidRPr="00A72B89" w:rsidRDefault="00A366FC" w:rsidP="00A72B89">
      <w:pPr>
        <w:pStyle w:val="8471605e-a9f9-48d8-892d-4a6aa6b7b8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static int fun3(); 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//</w:t>
      </w:r>
      <w:r w:rsidR="00A72B89">
        <w:rPr>
          <w:rFonts w:ascii="宋体" w:hAnsi="宋体" w:hint="eastAsia"/>
          <w:szCs w:val="21"/>
        </w:rPr>
        <w:t>③</w:t>
      </w:r>
    </w:p>
    <w:p w14:paraId="5EFE48F6" w14:textId="77777777" w:rsidR="00A366FC" w:rsidRPr="00A72B89" w:rsidRDefault="00A366FC" w:rsidP="00A72B89">
      <w:pPr>
        <w:pStyle w:val="de4daf10-9fe7-4392-a455-ac22333117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private:</w:t>
      </w:r>
    </w:p>
    <w:p w14:paraId="5C41FE3A" w14:textId="77777777" w:rsidR="00A366FC" w:rsidRPr="00A72B89" w:rsidRDefault="00A366FC" w:rsidP="00A72B89">
      <w:pPr>
        <w:pStyle w:val="d363f2fb-02a8-418f-8af7-fe452384e2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A72B89">
        <w:rPr>
          <w:szCs w:val="21"/>
        </w:rPr>
        <w:t xml:space="preserve"> int count;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 xml:space="preserve"> //</w:t>
      </w:r>
      <w:r w:rsidR="00A72B89">
        <w:rPr>
          <w:rFonts w:ascii="宋体" w:hAnsi="宋体" w:hint="eastAsia"/>
          <w:szCs w:val="21"/>
        </w:rPr>
        <w:t>④</w:t>
      </w:r>
    </w:p>
    <w:p w14:paraId="6AC2DBD9" w14:textId="77777777" w:rsidR="00A366FC" w:rsidRPr="00A72B89" w:rsidRDefault="00A366FC" w:rsidP="00A72B89">
      <w:pPr>
        <w:pStyle w:val="328301df-6091-4f8d-a3d8-6cfed0177b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A72B89">
        <w:rPr>
          <w:szCs w:val="21"/>
        </w:rPr>
        <w:t xml:space="preserve"> }; </w:t>
      </w:r>
    </w:p>
    <w:p w14:paraId="5078F96F" w14:textId="77777777" w:rsidR="00A366FC" w:rsidRPr="00A72B89" w:rsidRDefault="00A366FC">
      <w:pPr>
        <w:pStyle w:val="8fded1cd-624c-43d2-859c-e25378a0b0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A. </w:t>
      </w:r>
      <w:r w:rsidR="00A72B89">
        <w:rPr>
          <w:rFonts w:ascii="宋体" w:hAnsi="宋体" w:hint="eastAsia"/>
          <w:szCs w:val="21"/>
        </w:rPr>
        <w:t>①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="00A72B89">
        <w:rPr>
          <w:rFonts w:ascii="宋体" w:hAnsi="宋体" w:hint="eastAsia"/>
          <w:szCs w:val="21"/>
        </w:rPr>
        <w:t>②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="00A72B89">
        <w:rPr>
          <w:rFonts w:ascii="宋体" w:hAnsi="宋体" w:hint="eastAsia"/>
          <w:szCs w:val="21"/>
        </w:rPr>
        <w:t>③</w:t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="00A72B8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="00A72B89">
        <w:rPr>
          <w:rFonts w:ascii="宋体" w:hAnsi="宋体" w:hint="eastAsia"/>
          <w:szCs w:val="21"/>
        </w:rPr>
        <w:t>④</w:t>
      </w:r>
      <w:r w:rsidRPr="00A72B89">
        <w:rPr>
          <w:szCs w:val="21"/>
        </w:rPr>
        <w:t xml:space="preserve">             </w:t>
      </w:r>
    </w:p>
    <w:p w14:paraId="4C05FCDA" w14:textId="77777777" w:rsidR="00A366FC" w:rsidRPr="00A72B89" w:rsidRDefault="00A366FC">
      <w:pPr>
        <w:pStyle w:val="0e18432e-a5ba-464f-9544-8c8a75822fb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CC215C2" w14:textId="77777777" w:rsidR="00A366FC" w:rsidRPr="00A72B89" w:rsidRDefault="00A366FC">
      <w:pPr>
        <w:pStyle w:val="9d89fee3-a7e1-49e1-971b-1e8d2d5db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6. </w:t>
      </w:r>
      <w:r w:rsidRPr="00A72B89">
        <w:rPr>
          <w:szCs w:val="21"/>
        </w:rPr>
        <w:t>已知函数</w:t>
      </w:r>
      <w:r w:rsidRPr="00A72B89">
        <w:rPr>
          <w:szCs w:val="21"/>
        </w:rPr>
        <w:t>f</w:t>
      </w:r>
      <w:r w:rsidRPr="00A72B89">
        <w:rPr>
          <w:szCs w:val="21"/>
        </w:rPr>
        <w:t>的原型是</w:t>
      </w:r>
      <w:r w:rsidRPr="00A72B89">
        <w:rPr>
          <w:szCs w:val="21"/>
        </w:rPr>
        <w:t>void f(int &amp;x, int y);</w:t>
      </w:r>
      <w:r w:rsidRPr="00A72B89">
        <w:rPr>
          <w:szCs w:val="21"/>
        </w:rPr>
        <w:t>，变量</w:t>
      </w:r>
      <w:r w:rsidRPr="00A72B89">
        <w:rPr>
          <w:szCs w:val="21"/>
        </w:rPr>
        <w:t>v1</w:t>
      </w:r>
      <w:r w:rsidRPr="00A72B89">
        <w:rPr>
          <w:szCs w:val="21"/>
        </w:rPr>
        <w:t>、</w:t>
      </w:r>
      <w:r w:rsidRPr="00A72B89">
        <w:rPr>
          <w:szCs w:val="21"/>
        </w:rPr>
        <w:t>v2</w:t>
      </w:r>
      <w:r w:rsidRPr="00A72B89">
        <w:rPr>
          <w:szCs w:val="21"/>
        </w:rPr>
        <w:t>的定义是：</w:t>
      </w:r>
      <w:r w:rsidRPr="00A72B89">
        <w:rPr>
          <w:szCs w:val="21"/>
        </w:rPr>
        <w:t>int v1, v2;</w:t>
      </w:r>
      <w:r w:rsidRPr="00A72B89">
        <w:rPr>
          <w:szCs w:val="21"/>
        </w:rPr>
        <w:t>，下列调用语句中，正确的是</w:t>
      </w:r>
      <w:r w:rsidRPr="00A72B89">
        <w:rPr>
          <w:szCs w:val="21"/>
        </w:rPr>
        <w:t xml:space="preserve"> 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5CC96FCB" w14:textId="77777777" w:rsidR="00A366FC" w:rsidRPr="00A72B89" w:rsidRDefault="00A366FC" w:rsidP="00586D5B">
      <w:pPr>
        <w:pStyle w:val="7194e76d-8efc-4876-a3f4-acc2d99c7b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A.f(v1,&amp;v2);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B.f(v1,v2);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>C.f(&amp;v1,v2);</w:t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="00586D5B">
        <w:rPr>
          <w:rFonts w:hint="eastAsia"/>
          <w:szCs w:val="21"/>
        </w:rPr>
        <w:tab/>
      </w:r>
      <w:r w:rsidRPr="00A72B89">
        <w:rPr>
          <w:szCs w:val="21"/>
        </w:rPr>
        <w:t xml:space="preserve">D.f(&amp;v1,&amp;v2);                 </w:t>
      </w:r>
    </w:p>
    <w:p w14:paraId="36D2A10E" w14:textId="77777777" w:rsidR="00A366FC" w:rsidRPr="00A72B89" w:rsidRDefault="00A366FC">
      <w:pPr>
        <w:pStyle w:val="b4de2651-697b-442e-8f7e-22495014c4f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79558D" w14:textId="77777777" w:rsidR="007B0B0B" w:rsidRPr="005F30E1" w:rsidRDefault="007B0B0B" w:rsidP="007B0B0B">
      <w:pPr>
        <w:pStyle w:val="d524fa1e-f0c3-4da0-a7c6-a1773269666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>
        <w:rPr>
          <w:rFonts w:hint="eastAsia"/>
          <w:szCs w:val="21"/>
        </w:rPr>
        <w:t>7</w:t>
      </w:r>
      <w:r w:rsidRPr="005F30E1">
        <w:rPr>
          <w:szCs w:val="21"/>
        </w:rPr>
        <w:t xml:space="preserve">. </w:t>
      </w:r>
      <w:r w:rsidRPr="005F30E1">
        <w:rPr>
          <w:szCs w:val="21"/>
        </w:rPr>
        <w:t>下列有关继承和派生的描述中，错误的是</w:t>
      </w:r>
      <w:r w:rsidRPr="005F30E1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F30E1">
        <w:rPr>
          <w:szCs w:val="21"/>
        </w:rPr>
        <w:t>（</w:t>
      </w:r>
      <w:r w:rsidR="005136DF">
        <w:rPr>
          <w:szCs w:val="21"/>
        </w:rPr>
        <w:t>C</w:t>
      </w:r>
      <w:r w:rsidRPr="005F30E1">
        <w:rPr>
          <w:szCs w:val="21"/>
        </w:rPr>
        <w:t>）</w:t>
      </w:r>
    </w:p>
    <w:p w14:paraId="4ED3D64B" w14:textId="77777777" w:rsidR="00DE3E8E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A.</w:t>
      </w:r>
      <w:r w:rsidR="00DE3E8E" w:rsidRPr="00C62EA4">
        <w:rPr>
          <w:szCs w:val="21"/>
        </w:rPr>
        <w:t>派生类要向基类的构造函数传递参数</w:t>
      </w:r>
      <w:r w:rsidRPr="00C62EA4">
        <w:rPr>
          <w:rFonts w:hint="eastAsia"/>
          <w:szCs w:val="21"/>
        </w:rPr>
        <w:tab/>
      </w:r>
      <w:r w:rsidRPr="00C62EA4">
        <w:rPr>
          <w:rFonts w:hint="eastAsia"/>
          <w:szCs w:val="21"/>
        </w:rPr>
        <w:tab/>
      </w:r>
      <w:r w:rsidRPr="00C62EA4">
        <w:rPr>
          <w:rFonts w:hint="eastAsia"/>
          <w:szCs w:val="21"/>
        </w:rPr>
        <w:tab/>
      </w:r>
    </w:p>
    <w:p w14:paraId="2FD0CD72" w14:textId="77777777" w:rsidR="007B0B0B" w:rsidRPr="00C62EA4" w:rsidRDefault="007B0B0B" w:rsidP="007B0B0B">
      <w:pPr>
        <w:pStyle w:val="c4d00d21-d303-4ee6-adf8-96345c718c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B.</w:t>
      </w:r>
      <w:r w:rsidR="00DE3E8E" w:rsidRPr="00DE3E8E">
        <w:rPr>
          <w:szCs w:val="21"/>
        </w:rPr>
        <w:t xml:space="preserve"> </w:t>
      </w:r>
      <w:r w:rsidR="00DE3E8E" w:rsidRPr="00C62EA4">
        <w:rPr>
          <w:szCs w:val="21"/>
        </w:rPr>
        <w:t>多继承时可能产生二义性</w:t>
      </w:r>
    </w:p>
    <w:p w14:paraId="78664BDA" w14:textId="77777777" w:rsidR="00DE3E8E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C.</w:t>
      </w:r>
      <w:r w:rsidR="00DE3E8E" w:rsidRPr="00DE3E8E">
        <w:rPr>
          <w:rFonts w:hint="eastAsia"/>
          <w:color w:val="auto"/>
        </w:rPr>
        <w:t xml:space="preserve"> </w:t>
      </w:r>
      <w:r w:rsidR="00DE3E8E" w:rsidRPr="00DE3E8E">
        <w:rPr>
          <w:rFonts w:hint="eastAsia"/>
          <w:szCs w:val="21"/>
        </w:rPr>
        <w:t>派生类可以访问基类的所有数据成员，也能调用基类的所有成员函数</w:t>
      </w:r>
    </w:p>
    <w:p w14:paraId="0778E84E" w14:textId="77777777" w:rsidR="007B0B0B" w:rsidRDefault="007B0B0B" w:rsidP="007B0B0B">
      <w:pPr>
        <w:pStyle w:val="043e6991-a77a-4dff-be64-b8e0bb9337f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C62EA4">
        <w:rPr>
          <w:szCs w:val="21"/>
        </w:rPr>
        <w:t>D.</w:t>
      </w:r>
      <w:r w:rsidR="00DE3E8E">
        <w:rPr>
          <w:rFonts w:hint="eastAsia"/>
          <w:szCs w:val="21"/>
        </w:rPr>
        <w:t xml:space="preserve"> </w:t>
      </w:r>
      <w:r w:rsidR="00DE3E8E" w:rsidRPr="00DE3E8E">
        <w:rPr>
          <w:rFonts w:hint="eastAsia"/>
          <w:szCs w:val="21"/>
        </w:rPr>
        <w:t>一个基类可以有多个派生类，一个派生类可以有多个基类</w:t>
      </w:r>
    </w:p>
    <w:p w14:paraId="4474A06C" w14:textId="77777777" w:rsidR="00A366FC" w:rsidRPr="00A72B89" w:rsidRDefault="00A366FC">
      <w:pPr>
        <w:pStyle w:val="8c219c32-6844-42aa-9526-4ef2886b2f6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3B2FE4" w14:textId="77777777" w:rsidR="002E5210" w:rsidRPr="006E7416" w:rsidRDefault="002E5210" w:rsidP="002E5210">
      <w:pPr>
        <w:pStyle w:val="4172d766-90d7-45a1-917c-e2a1e2675c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>
        <w:rPr>
          <w:rFonts w:hint="eastAsia"/>
          <w:color w:val="auto"/>
          <w:szCs w:val="21"/>
        </w:rPr>
        <w:t>8</w:t>
      </w:r>
      <w:r w:rsidRPr="006E7416">
        <w:rPr>
          <w:color w:val="auto"/>
          <w:szCs w:val="21"/>
        </w:rPr>
        <w:t xml:space="preserve">. </w:t>
      </w:r>
      <w:r w:rsidRPr="006E7416">
        <w:rPr>
          <w:rFonts w:hint="eastAsia"/>
          <w:color w:val="auto"/>
          <w:szCs w:val="21"/>
        </w:rPr>
        <w:t>下列语句中，会产生编译错误的是</w:t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>
        <w:rPr>
          <w:rFonts w:hint="eastAsia"/>
          <w:color w:val="auto"/>
          <w:szCs w:val="21"/>
        </w:rPr>
        <w:tab/>
      </w:r>
      <w:r w:rsidRPr="006E7416">
        <w:rPr>
          <w:color w:val="auto"/>
          <w:szCs w:val="21"/>
        </w:rPr>
        <w:t>（</w:t>
      </w:r>
      <w:r w:rsidR="005136DF">
        <w:rPr>
          <w:color w:val="auto"/>
          <w:szCs w:val="21"/>
        </w:rPr>
        <w:t>B</w:t>
      </w:r>
      <w:r>
        <w:rPr>
          <w:rFonts w:hint="eastAsia"/>
          <w:color w:val="auto"/>
          <w:szCs w:val="21"/>
        </w:rPr>
        <w:t>）</w:t>
      </w:r>
    </w:p>
    <w:p w14:paraId="7EA923CD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i=0,</w:t>
      </w:r>
      <w:r w:rsidRPr="006E7416">
        <w:rPr>
          <w:rFonts w:hint="eastAsia"/>
          <w:szCs w:val="21"/>
        </w:rPr>
        <w:t xml:space="preserve"> </w:t>
      </w:r>
      <w:r w:rsidRPr="006E7416">
        <w:rPr>
          <w:szCs w:val="21"/>
        </w:rPr>
        <w:t>j=1;</w:t>
      </w:r>
      <w:r w:rsidRPr="006E7416">
        <w:rPr>
          <w:szCs w:val="21"/>
        </w:rPr>
        <w:tab/>
      </w:r>
    </w:p>
    <w:p w14:paraId="39CF77D8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&amp;r=i;</w:t>
      </w:r>
      <w:r>
        <w:rPr>
          <w:szCs w:val="21"/>
        </w:rPr>
        <w:tab/>
      </w:r>
      <w:r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①</w:t>
      </w:r>
    </w:p>
    <w:p w14:paraId="6735636C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</w:r>
      <w:r>
        <w:rPr>
          <w:rFonts w:hint="eastAsia"/>
          <w:szCs w:val="21"/>
        </w:rPr>
        <w:t>&amp;</w:t>
      </w:r>
      <w:r w:rsidRPr="006E7416">
        <w:rPr>
          <w:szCs w:val="21"/>
        </w:rPr>
        <w:t>r=j;</w:t>
      </w:r>
      <w:r w:rsidRPr="006E7416">
        <w:rPr>
          <w:szCs w:val="21"/>
        </w:rPr>
        <w:tab/>
      </w:r>
      <w:r w:rsidRPr="006E7416">
        <w:rPr>
          <w:szCs w:val="21"/>
        </w:rPr>
        <w:tab/>
      </w:r>
      <w:r>
        <w:rPr>
          <w:szCs w:val="21"/>
        </w:rPr>
        <w:t>//</w:t>
      </w:r>
      <w:r w:rsidRPr="005D3EFC">
        <w:rPr>
          <w:rFonts w:ascii="宋体" w:hAnsi="宋体" w:hint="eastAsia"/>
          <w:szCs w:val="21"/>
        </w:rPr>
        <w:t>②</w:t>
      </w:r>
    </w:p>
    <w:p w14:paraId="06340ACB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r=r+5;</w:t>
      </w:r>
      <w:r w:rsidRPr="006E7416">
        <w:rPr>
          <w:szCs w:val="21"/>
        </w:rPr>
        <w:tab/>
      </w:r>
      <w:r w:rsidRPr="006E7416"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③</w:t>
      </w:r>
    </w:p>
    <w:p w14:paraId="158EB815" w14:textId="77777777" w:rsidR="002E5210" w:rsidRPr="006E7416" w:rsidRDefault="002E5210" w:rsidP="002E5210">
      <w:pPr>
        <w:pStyle w:val="0af47de5-36ff-422f-96e3-813d39cfa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7416">
        <w:rPr>
          <w:szCs w:val="21"/>
        </w:rPr>
        <w:tab/>
        <w:t>int *p=&amp;i;</w:t>
      </w:r>
      <w:r w:rsidRPr="006E7416">
        <w:rPr>
          <w:szCs w:val="21"/>
        </w:rPr>
        <w:tab/>
        <w:t>//</w:t>
      </w:r>
      <w:r w:rsidRPr="005D3EFC">
        <w:rPr>
          <w:rFonts w:ascii="宋体" w:hAnsi="宋体" w:hint="eastAsia"/>
          <w:szCs w:val="21"/>
        </w:rPr>
        <w:t>④</w:t>
      </w:r>
    </w:p>
    <w:p w14:paraId="1F38C929" w14:textId="77777777" w:rsidR="002E5210" w:rsidRPr="005D3EFC" w:rsidRDefault="002E5210" w:rsidP="002E5210">
      <w:pPr>
        <w:pStyle w:val="86a538ea-3288-45e4-b629-8572f6ede0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D3EFC">
        <w:rPr>
          <w:szCs w:val="21"/>
        </w:rPr>
        <w:t>A.</w:t>
      </w:r>
      <w:r w:rsidRPr="005D3EFC">
        <w:rPr>
          <w:rFonts w:ascii="宋体" w:hAnsi="宋体" w:hint="eastAsia"/>
          <w:szCs w:val="21"/>
        </w:rPr>
        <w:t>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B.</w:t>
      </w:r>
      <w:r w:rsidRPr="005D3EFC">
        <w:rPr>
          <w:rFonts w:ascii="宋体" w:hAnsi="宋体" w:hint="eastAsia"/>
          <w:szCs w:val="21"/>
        </w:rPr>
        <w:t>②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C.</w:t>
      </w:r>
      <w:r w:rsidRPr="005D3EFC">
        <w:rPr>
          <w:rFonts w:ascii="宋体" w:hAnsi="宋体" w:hint="eastAsia"/>
          <w:szCs w:val="21"/>
        </w:rPr>
        <w:t>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D3EFC">
        <w:rPr>
          <w:szCs w:val="21"/>
        </w:rPr>
        <w:t>D.</w:t>
      </w:r>
      <w:r w:rsidRPr="005D3EFC">
        <w:rPr>
          <w:rFonts w:ascii="宋体" w:hAnsi="宋体" w:hint="eastAsia"/>
          <w:szCs w:val="21"/>
        </w:rPr>
        <w:t>④</w:t>
      </w:r>
    </w:p>
    <w:p w14:paraId="6089E0F7" w14:textId="77777777" w:rsidR="00A366FC" w:rsidRPr="00A72B89" w:rsidRDefault="00A366FC" w:rsidP="007B0B0B">
      <w:pPr>
        <w:pStyle w:val="3ea983db-99ba-4308-b790-33d8b3c3003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8850FA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>
        <w:rPr>
          <w:rFonts w:hint="eastAsia"/>
          <w:szCs w:val="21"/>
        </w:rPr>
        <w:lastRenderedPageBreak/>
        <w:t>9</w:t>
      </w:r>
      <w:r w:rsidRPr="00342F64">
        <w:rPr>
          <w:szCs w:val="21"/>
        </w:rPr>
        <w:t>.</w:t>
      </w:r>
      <w:r w:rsidRPr="00212958">
        <w:rPr>
          <w:rFonts w:hint="eastAsia"/>
          <w:noProof w:val="0"/>
          <w:sz w:val="24"/>
        </w:rPr>
        <w:t xml:space="preserve"> </w:t>
      </w:r>
      <w:r w:rsidRPr="00212958">
        <w:rPr>
          <w:rFonts w:hint="eastAsia"/>
          <w:szCs w:val="21"/>
        </w:rPr>
        <w:t>下列语句中，会产生编译错误的是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="005136DF">
        <w:rPr>
          <w:szCs w:val="21"/>
        </w:rPr>
        <w:t>B</w:t>
      </w:r>
      <w:r w:rsidRPr="00342F64">
        <w:rPr>
          <w:szCs w:val="21"/>
        </w:rPr>
        <w:t>）</w:t>
      </w:r>
    </w:p>
    <w:p w14:paraId="1C975A38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212958">
        <w:rPr>
          <w:szCs w:val="21"/>
        </w:rPr>
        <w:t>A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int x=5; int &amp;ref=x;</w:t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12958">
        <w:rPr>
          <w:szCs w:val="21"/>
        </w:rPr>
        <w:t>B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const int size;</w:t>
      </w:r>
    </w:p>
    <w:p w14:paraId="756CD02F" w14:textId="77777777" w:rsidR="00416FB8" w:rsidRPr="00212958" w:rsidRDefault="00416FB8" w:rsidP="00416FB8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212958">
        <w:rPr>
          <w:szCs w:val="21"/>
        </w:rPr>
        <w:t>C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int x=5; int &amp;ref=x; x++;</w:t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 w:rsidRPr="0021295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212958">
        <w:rPr>
          <w:szCs w:val="21"/>
        </w:rPr>
        <w:t>D</w:t>
      </w:r>
      <w:r>
        <w:rPr>
          <w:rFonts w:hint="eastAsia"/>
          <w:szCs w:val="21"/>
        </w:rPr>
        <w:t>.</w:t>
      </w:r>
      <w:r w:rsidRPr="00212958">
        <w:rPr>
          <w:rFonts w:hint="eastAsia"/>
          <w:szCs w:val="21"/>
        </w:rPr>
        <w:t>const int size=100;</w:t>
      </w:r>
    </w:p>
    <w:p w14:paraId="6A7BA3F7" w14:textId="77777777" w:rsidR="00A366FC" w:rsidRPr="00A72B89" w:rsidRDefault="00A366FC">
      <w:pPr>
        <w:pStyle w:val="0238362d-b541-4876-bd93-14b46fbb70f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4E358A" w14:textId="77777777" w:rsidR="00A366FC" w:rsidRPr="00A72B89" w:rsidRDefault="00A366FC" w:rsidP="005E6682">
      <w:pPr>
        <w:pStyle w:val="4e946869-acaf-4cbf-b31f-276d856d17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10. </w:t>
      </w:r>
      <w:r w:rsidRPr="00A72B89">
        <w:rPr>
          <w:szCs w:val="21"/>
        </w:rPr>
        <w:t>不论派生类以何种方式继承基类，都不能使用基类的</w:t>
      </w:r>
      <w:r w:rsidRPr="00A72B89">
        <w:rPr>
          <w:szCs w:val="21"/>
        </w:rPr>
        <w:t xml:space="preserve"> 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6768BDCE" w14:textId="77777777" w:rsidR="00A366FC" w:rsidRPr="00A72B89" w:rsidRDefault="00A366FC" w:rsidP="00416FB8">
      <w:pPr>
        <w:pStyle w:val="d9b22925-8d4b-4dc3-9237-9b5b4ab109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保护成员和私有成员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公有成员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私有成员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保护成员</w:t>
      </w:r>
      <w:r w:rsidRPr="00A72B89">
        <w:rPr>
          <w:szCs w:val="21"/>
        </w:rPr>
        <w:t xml:space="preserve">                    </w:t>
      </w:r>
    </w:p>
    <w:p w14:paraId="38467D66" w14:textId="77777777" w:rsidR="00A366FC" w:rsidRPr="00A72B89" w:rsidRDefault="00A366FC">
      <w:pPr>
        <w:pStyle w:val="8c1c765d-5e5c-41a4-8acc-25204bb0a9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3458BAC" w14:textId="77777777" w:rsidR="00A366FC" w:rsidRPr="00A72B89" w:rsidRDefault="00A366FC">
      <w:pPr>
        <w:pStyle w:val="9da3c47a-0503-44fe-8262-508949c96a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11. </w:t>
      </w:r>
      <w:r w:rsidRPr="00A72B89">
        <w:rPr>
          <w:szCs w:val="21"/>
        </w:rPr>
        <w:t>下列关于类和对象的描述中，错误的是</w:t>
      </w:r>
      <w:r w:rsidRPr="00A72B89">
        <w:rPr>
          <w:szCs w:val="21"/>
        </w:rPr>
        <w:t xml:space="preserve"> 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1E0C0241" w14:textId="77777777" w:rsidR="00A366FC" w:rsidRPr="00A72B89" w:rsidRDefault="00A366FC">
      <w:pPr>
        <w:pStyle w:val="6ca97700-3caa-4a16-834a-9c7886bbb0b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类是创建对象的模板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一个类只能有一个对象</w:t>
      </w:r>
      <w:r w:rsidRPr="00A72B89">
        <w:rPr>
          <w:szCs w:val="21"/>
        </w:rPr>
        <w:t xml:space="preserve">        </w:t>
      </w:r>
    </w:p>
    <w:p w14:paraId="4DBF3701" w14:textId="77777777" w:rsidR="00A366FC" w:rsidRPr="00A72B89" w:rsidRDefault="00A366FC">
      <w:pPr>
        <w:pStyle w:val="ef769f05-c84b-42e4-9215-dbd51667e4e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一个对象一定属于某个类</w:t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="00416FB8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对象是状态和操作的封装体</w:t>
      </w:r>
      <w:r w:rsidRPr="00A72B89">
        <w:rPr>
          <w:szCs w:val="21"/>
        </w:rPr>
        <w:t xml:space="preserve">    </w:t>
      </w:r>
    </w:p>
    <w:p w14:paraId="3BAE0578" w14:textId="77777777" w:rsidR="00A366FC" w:rsidRPr="00A72B89" w:rsidRDefault="00A366FC">
      <w:pPr>
        <w:pStyle w:val="64596c63-0cb9-4f68-8370-bc13902c261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E1499D9" w14:textId="77777777" w:rsidR="00DE3E8E" w:rsidRPr="00342F64" w:rsidRDefault="00DE3E8E" w:rsidP="00DE3E8E">
      <w:pPr>
        <w:pStyle w:val="77fa3e35-f2a9-4e4c-bb6f-c14532e6fd89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342F64">
        <w:rPr>
          <w:szCs w:val="21"/>
        </w:rPr>
        <w:t xml:space="preserve">2. </w:t>
      </w:r>
      <w:r w:rsidRPr="00342F64">
        <w:rPr>
          <w:szCs w:val="21"/>
        </w:rPr>
        <w:t>如果</w:t>
      </w:r>
      <w:r w:rsidRPr="00342F64">
        <w:rPr>
          <w:szCs w:val="21"/>
        </w:rPr>
        <w:t>'-'</w:t>
      </w:r>
      <w:r w:rsidRPr="00342F64">
        <w:rPr>
          <w:szCs w:val="21"/>
        </w:rPr>
        <w:t>作为友元函数重载，在使用显式函数调用时，表达式</w:t>
      </w:r>
      <w:r w:rsidRPr="00342F64">
        <w:rPr>
          <w:szCs w:val="21"/>
        </w:rPr>
        <w:t>x-y</w:t>
      </w:r>
      <w:r w:rsidRPr="00342F64">
        <w:rPr>
          <w:szCs w:val="21"/>
        </w:rPr>
        <w:t>可</w:t>
      </w:r>
      <w:r>
        <w:rPr>
          <w:rFonts w:hint="eastAsia"/>
          <w:szCs w:val="21"/>
        </w:rPr>
        <w:t>以</w:t>
      </w:r>
      <w:r w:rsidRPr="00342F64">
        <w:rPr>
          <w:szCs w:val="21"/>
        </w:rPr>
        <w:t>表示为</w:t>
      </w:r>
      <w:r w:rsidRPr="00342F6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="005136DF">
        <w:rPr>
          <w:szCs w:val="21"/>
        </w:rPr>
        <w:t>A</w:t>
      </w:r>
      <w:r w:rsidRPr="00342F64">
        <w:rPr>
          <w:szCs w:val="21"/>
        </w:rPr>
        <w:t>）</w:t>
      </w:r>
    </w:p>
    <w:p w14:paraId="175ED7BA" w14:textId="77777777" w:rsidR="00DE3E8E" w:rsidRPr="00342F64" w:rsidRDefault="00DE3E8E" w:rsidP="00DE3E8E">
      <w:pPr>
        <w:pStyle w:val="efd20f32-2d63-403d-be07-f8be0b4fd5c4"/>
        <w:pBdr>
          <w:top w:val="none" w:sz="0" w:space="0" w:color="000000"/>
          <w:left w:val="none" w:sz="0" w:space="2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A.x.operator-(y)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B.operator-(x,y)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2F64">
        <w:rPr>
          <w:szCs w:val="21"/>
        </w:rPr>
        <w:t>C.y.operator-(x)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2F64">
        <w:rPr>
          <w:szCs w:val="21"/>
        </w:rPr>
        <w:t xml:space="preserve">D.operator-(y,x)              </w:t>
      </w:r>
    </w:p>
    <w:p w14:paraId="2C86AF65" w14:textId="77777777" w:rsidR="00A366FC" w:rsidRPr="00A72B89" w:rsidRDefault="00A366FC">
      <w:pPr>
        <w:pStyle w:val="80e9368d-77dc-47a7-b306-36112575cd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60391B4" w14:textId="77777777" w:rsidR="00DE3E8E" w:rsidRPr="003451A0" w:rsidRDefault="00DE3E8E" w:rsidP="00DE3E8E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3451A0">
        <w:rPr>
          <w:color w:val="auto"/>
          <w:szCs w:val="21"/>
        </w:rPr>
        <w:t>1</w:t>
      </w:r>
      <w:r>
        <w:rPr>
          <w:rFonts w:hint="eastAsia"/>
          <w:color w:val="auto"/>
          <w:szCs w:val="21"/>
        </w:rPr>
        <w:t>3</w:t>
      </w:r>
      <w:r w:rsidRPr="003451A0">
        <w:rPr>
          <w:color w:val="auto"/>
          <w:szCs w:val="21"/>
        </w:rPr>
        <w:t xml:space="preserve">. </w:t>
      </w:r>
      <w:r w:rsidRPr="003451A0">
        <w:rPr>
          <w:rFonts w:hint="eastAsia"/>
          <w:color w:val="auto"/>
          <w:szCs w:val="21"/>
        </w:rPr>
        <w:t>已知函数原型如下：</w:t>
      </w:r>
      <w:r w:rsidRPr="003451A0">
        <w:rPr>
          <w:rFonts w:hint="eastAsia"/>
          <w:color w:val="auto"/>
          <w:szCs w:val="21"/>
        </w:rPr>
        <w:t>int Fun(int x, int y=2, int z=3)</w:t>
      </w:r>
      <w:r w:rsidRPr="003451A0">
        <w:rPr>
          <w:rFonts w:hint="eastAsia"/>
          <w:color w:val="auto"/>
          <w:szCs w:val="21"/>
        </w:rPr>
        <w:t>，则下列函数调用错误的是</w:t>
      </w:r>
      <w:r w:rsidRPr="003451A0">
        <w:rPr>
          <w:rFonts w:hint="eastAsia"/>
          <w:color w:val="auto"/>
          <w:szCs w:val="21"/>
        </w:rPr>
        <w:tab/>
      </w:r>
      <w:r w:rsidRPr="003451A0">
        <w:rPr>
          <w:rFonts w:hint="eastAsia"/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Pr="003451A0">
        <w:rPr>
          <w:rFonts w:hint="eastAsia"/>
          <w:color w:val="auto"/>
          <w:szCs w:val="21"/>
        </w:rPr>
        <w:t>）</w:t>
      </w:r>
    </w:p>
    <w:p w14:paraId="11F98255" w14:textId="77777777" w:rsidR="00DE3E8E" w:rsidRPr="003451A0" w:rsidRDefault="00DE3E8E" w:rsidP="00DE3E8E">
      <w:pPr>
        <w:rPr>
          <w:szCs w:val="21"/>
        </w:rPr>
      </w:pPr>
      <w:r w:rsidRPr="003451A0">
        <w:rPr>
          <w:rFonts w:hint="eastAsia"/>
          <w:szCs w:val="21"/>
        </w:rPr>
        <w:t>A.Fun(4,5,6);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B.Fun(1,2);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C.Fun(1);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80DBC">
        <w:rPr>
          <w:rFonts w:hint="eastAsia"/>
          <w:szCs w:val="21"/>
        </w:rPr>
        <w:tab/>
      </w:r>
      <w:r w:rsidRPr="003451A0">
        <w:rPr>
          <w:rFonts w:hint="eastAsia"/>
          <w:szCs w:val="21"/>
        </w:rPr>
        <w:t>D.Fun("1");</w:t>
      </w:r>
    </w:p>
    <w:p w14:paraId="2C09A57C" w14:textId="77777777" w:rsidR="00A366FC" w:rsidRPr="00A72B89" w:rsidRDefault="00A366FC">
      <w:pPr>
        <w:pStyle w:val="198d2820-efb5-4214-ab0b-703fa6bc16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91E5F24" w14:textId="77777777" w:rsidR="00487F1B" w:rsidRPr="00487F1B" w:rsidRDefault="00A366FC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color w:val="auto"/>
          <w:szCs w:val="21"/>
        </w:rPr>
        <w:t xml:space="preserve">14. </w:t>
      </w:r>
      <w:r w:rsidR="00487F1B" w:rsidRPr="00487F1B">
        <w:rPr>
          <w:rFonts w:hint="eastAsia"/>
          <w:color w:val="auto"/>
          <w:szCs w:val="21"/>
        </w:rPr>
        <w:t>下列关于友元的描述中，错误的是</w:t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>
        <w:rPr>
          <w:rFonts w:hint="eastAsia"/>
          <w:color w:val="auto"/>
          <w:szCs w:val="21"/>
        </w:rPr>
        <w:tab/>
      </w:r>
      <w:r w:rsidR="00487F1B" w:rsidRPr="00487F1B">
        <w:rPr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="00487F1B" w:rsidRPr="00487F1B">
        <w:rPr>
          <w:color w:val="auto"/>
          <w:szCs w:val="21"/>
        </w:rPr>
        <w:t>）</w:t>
      </w:r>
    </w:p>
    <w:p w14:paraId="6D349A6D" w14:textId="77777777" w:rsidR="00487F1B" w:rsidRPr="00487F1B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rFonts w:hint="eastAsia"/>
          <w:color w:val="auto"/>
          <w:szCs w:val="21"/>
        </w:rPr>
        <w:t>A.</w:t>
      </w:r>
      <w:r w:rsidRPr="00487F1B">
        <w:rPr>
          <w:rFonts w:hint="eastAsia"/>
          <w:color w:val="auto"/>
          <w:szCs w:val="21"/>
        </w:rPr>
        <w:t>关键字</w:t>
      </w:r>
      <w:r w:rsidRPr="00487F1B">
        <w:rPr>
          <w:rFonts w:hint="eastAsia"/>
          <w:color w:val="auto"/>
          <w:szCs w:val="21"/>
        </w:rPr>
        <w:t>friend</w:t>
      </w:r>
      <w:r w:rsidRPr="00487F1B">
        <w:rPr>
          <w:rFonts w:hint="eastAsia"/>
          <w:color w:val="auto"/>
          <w:szCs w:val="21"/>
        </w:rPr>
        <w:t>用于声明友元</w:t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  <w:t>B.</w:t>
      </w:r>
      <w:r w:rsidRPr="00487F1B">
        <w:rPr>
          <w:rFonts w:hint="eastAsia"/>
          <w:color w:val="auto"/>
          <w:szCs w:val="21"/>
        </w:rPr>
        <w:t>一个类的成员函数可以是另一个类的友元</w:t>
      </w:r>
    </w:p>
    <w:p w14:paraId="16154A33" w14:textId="77777777" w:rsidR="00487F1B" w:rsidRPr="00487F1B" w:rsidRDefault="00487F1B" w:rsidP="00487F1B">
      <w:pPr>
        <w:pStyle w:val="05319db2-7464-4c84-a51a-9f0f2e798d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487F1B">
        <w:rPr>
          <w:color w:val="auto"/>
          <w:szCs w:val="21"/>
        </w:rPr>
        <w:t>C</w:t>
      </w:r>
      <w:r w:rsidRPr="00487F1B">
        <w:rPr>
          <w:rFonts w:hint="eastAsia"/>
          <w:color w:val="auto"/>
          <w:szCs w:val="21"/>
        </w:rPr>
        <w:t>.</w:t>
      </w:r>
      <w:r w:rsidRPr="00487F1B">
        <w:rPr>
          <w:rFonts w:hint="eastAsia"/>
          <w:color w:val="auto"/>
          <w:szCs w:val="21"/>
        </w:rPr>
        <w:t>友元函数访问对象的成员不受访问特性影响</w:t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rFonts w:hint="eastAsia"/>
          <w:color w:val="auto"/>
          <w:szCs w:val="21"/>
        </w:rPr>
        <w:tab/>
      </w:r>
      <w:r w:rsidRPr="00487F1B">
        <w:rPr>
          <w:color w:val="auto"/>
          <w:szCs w:val="21"/>
        </w:rPr>
        <w:t>D</w:t>
      </w:r>
      <w:r w:rsidRPr="00487F1B">
        <w:rPr>
          <w:rFonts w:hint="eastAsia"/>
          <w:color w:val="auto"/>
          <w:szCs w:val="21"/>
        </w:rPr>
        <w:t>.</w:t>
      </w:r>
      <w:r w:rsidRPr="00487F1B">
        <w:rPr>
          <w:rFonts w:hint="eastAsia"/>
          <w:color w:val="auto"/>
          <w:szCs w:val="21"/>
        </w:rPr>
        <w:t>友元函数也是成员函数</w:t>
      </w:r>
    </w:p>
    <w:p w14:paraId="49CC5115" w14:textId="77777777" w:rsidR="00A366FC" w:rsidRPr="00A72B89" w:rsidRDefault="00A366FC">
      <w:pPr>
        <w:pStyle w:val="df27ec1f-d900-4667-b6f4-81da6a975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E4F6234" w14:textId="77777777" w:rsidR="00080DBC" w:rsidRPr="00080DBC" w:rsidRDefault="00A366FC" w:rsidP="005E668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080DBC">
        <w:rPr>
          <w:color w:val="auto"/>
          <w:szCs w:val="21"/>
        </w:rPr>
        <w:t xml:space="preserve">15. </w:t>
      </w:r>
      <w:r w:rsidR="00080DBC" w:rsidRPr="00080DBC">
        <w:rPr>
          <w:rFonts w:hint="eastAsia"/>
          <w:color w:val="auto"/>
          <w:szCs w:val="21"/>
        </w:rPr>
        <w:t>在</w:t>
      </w:r>
      <w:r w:rsidR="00080DBC" w:rsidRPr="00080DBC">
        <w:rPr>
          <w:rFonts w:hint="eastAsia"/>
          <w:color w:val="auto"/>
          <w:szCs w:val="21"/>
        </w:rPr>
        <w:t>C++</w:t>
      </w:r>
      <w:r w:rsidR="00080DBC" w:rsidRPr="00080DBC">
        <w:rPr>
          <w:rFonts w:hint="eastAsia"/>
          <w:color w:val="auto"/>
          <w:szCs w:val="21"/>
        </w:rPr>
        <w:t>中，要实现动态联编，调用虚函数时必须使用</w:t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rFonts w:hint="eastAsia"/>
          <w:color w:val="auto"/>
          <w:szCs w:val="21"/>
        </w:rPr>
        <w:tab/>
      </w:r>
      <w:r w:rsidR="00080DBC" w:rsidRPr="00080DBC">
        <w:rPr>
          <w:color w:val="auto"/>
          <w:szCs w:val="21"/>
        </w:rPr>
        <w:t>（</w:t>
      </w:r>
      <w:r w:rsidR="005136DF">
        <w:rPr>
          <w:color w:val="auto"/>
          <w:szCs w:val="21"/>
        </w:rPr>
        <w:t>B</w:t>
      </w:r>
      <w:r w:rsidR="00080DBC" w:rsidRPr="00080DBC">
        <w:rPr>
          <w:color w:val="auto"/>
          <w:szCs w:val="21"/>
        </w:rPr>
        <w:t>）</w:t>
      </w:r>
    </w:p>
    <w:p w14:paraId="06773AFD" w14:textId="77777777" w:rsidR="00080DBC" w:rsidRPr="00080DBC" w:rsidRDefault="00080DBC" w:rsidP="00080DBC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  <w:lang w:val="es-ES"/>
        </w:rPr>
      </w:pPr>
      <w:r w:rsidRPr="00080DBC">
        <w:rPr>
          <w:rFonts w:hint="eastAsia"/>
          <w:color w:val="auto"/>
          <w:szCs w:val="21"/>
        </w:rPr>
        <w:t>A.</w:t>
      </w:r>
      <w:r w:rsidRPr="00080DBC">
        <w:rPr>
          <w:rFonts w:hint="eastAsia"/>
          <w:color w:val="auto"/>
          <w:szCs w:val="21"/>
        </w:rPr>
        <w:t>派生类指针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  <w:t>B.</w:t>
      </w:r>
      <w:r w:rsidRPr="00080DBC">
        <w:rPr>
          <w:rFonts w:hint="eastAsia"/>
          <w:color w:val="auto"/>
          <w:szCs w:val="21"/>
        </w:rPr>
        <w:t>基类指针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  <w:lang w:val="es-ES"/>
        </w:rPr>
        <w:t>C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类</w:t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  <w:t>D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对象</w:t>
      </w:r>
    </w:p>
    <w:p w14:paraId="271EA413" w14:textId="77777777" w:rsidR="00A366FC" w:rsidRPr="00A72B89" w:rsidRDefault="00A366FC">
      <w:pPr>
        <w:pStyle w:val="4ea17375-ece5-4422-b1fe-23c77c9241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D892E2A" w14:textId="77777777" w:rsidR="00E37743" w:rsidRPr="006802B7" w:rsidRDefault="00E37743" w:rsidP="00E37743">
      <w:pPr>
        <w:pStyle w:val="dfccdfd2-f1db-4859-9b22-90d9c0b81c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6802B7">
        <w:rPr>
          <w:color w:val="auto"/>
          <w:szCs w:val="21"/>
        </w:rPr>
        <w:t xml:space="preserve">16. </w:t>
      </w:r>
      <w:r w:rsidRPr="00976C18">
        <w:rPr>
          <w:rFonts w:hint="eastAsia"/>
          <w:color w:val="auto"/>
          <w:szCs w:val="21"/>
        </w:rPr>
        <w:t>在下列函数原型中，可以作为类</w:t>
      </w:r>
      <w:r w:rsidRPr="00976C18">
        <w:rPr>
          <w:rFonts w:hint="eastAsia"/>
          <w:color w:val="auto"/>
          <w:szCs w:val="21"/>
        </w:rPr>
        <w:t>A</w:t>
      </w:r>
      <w:r w:rsidRPr="00976C18">
        <w:rPr>
          <w:rFonts w:hint="eastAsia"/>
          <w:color w:val="auto"/>
          <w:szCs w:val="21"/>
        </w:rPr>
        <w:t>构造函数的是</w:t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rFonts w:hint="eastAsia"/>
          <w:color w:val="auto"/>
          <w:szCs w:val="21"/>
        </w:rPr>
        <w:tab/>
      </w:r>
      <w:r w:rsidRPr="006802B7">
        <w:rPr>
          <w:color w:val="auto"/>
          <w:szCs w:val="21"/>
        </w:rPr>
        <w:t>（</w:t>
      </w:r>
      <w:r w:rsidR="005136DF">
        <w:rPr>
          <w:color w:val="auto"/>
          <w:szCs w:val="21"/>
        </w:rPr>
        <w:t>D</w:t>
      </w:r>
      <w:r w:rsidRPr="006802B7">
        <w:rPr>
          <w:color w:val="auto"/>
          <w:szCs w:val="21"/>
        </w:rPr>
        <w:t>）</w:t>
      </w:r>
    </w:p>
    <w:p w14:paraId="72BCE31D" w14:textId="77777777" w:rsidR="00E37743" w:rsidRPr="00976C18" w:rsidRDefault="00E37743" w:rsidP="00E37743">
      <w:pPr>
        <w:pStyle w:val="82d99c7a-c76e-4b51-a5f6-0e48ef0c90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976C18">
        <w:rPr>
          <w:rFonts w:hint="eastAsia"/>
          <w:szCs w:val="21"/>
        </w:rPr>
        <w:t>A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void A(int);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B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int A();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C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A(int) const;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76C18">
        <w:rPr>
          <w:rFonts w:hint="eastAsia"/>
          <w:szCs w:val="21"/>
        </w:rPr>
        <w:t>D</w:t>
      </w:r>
      <w:r>
        <w:rPr>
          <w:rFonts w:hint="eastAsia"/>
          <w:szCs w:val="21"/>
        </w:rPr>
        <w:t>.</w:t>
      </w:r>
      <w:r w:rsidRPr="00976C18">
        <w:rPr>
          <w:rFonts w:hint="eastAsia"/>
          <w:szCs w:val="21"/>
        </w:rPr>
        <w:t>A(int);</w:t>
      </w:r>
    </w:p>
    <w:p w14:paraId="5361B1EA" w14:textId="77777777" w:rsidR="00A366FC" w:rsidRPr="00A72B89" w:rsidRDefault="00A366FC">
      <w:pPr>
        <w:pStyle w:val="74a320b6-8151-4a40-9f1b-471ff0e4ed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5F34AE0" w14:textId="77777777" w:rsidR="00A366FC" w:rsidRPr="00A72B89" w:rsidRDefault="00A366FC" w:rsidP="005E6682">
      <w:pPr>
        <w:pStyle w:val="20bcc207-914c-4c37-9e4a-0043863e7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17. </w:t>
      </w:r>
      <w:r w:rsidRPr="00A72B89">
        <w:rPr>
          <w:szCs w:val="21"/>
        </w:rPr>
        <w:t>下列关于常类型的描述中，正确的是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418C70A8" w14:textId="77777777" w:rsidR="00A366FC" w:rsidRPr="00A72B89" w:rsidRDefault="00A366FC" w:rsidP="00E83299">
      <w:pPr>
        <w:pStyle w:val="52707061-bd7a-4e27-bdf4-f2bc3839cc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可以通过成员函数修改常对象的状态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通过常对象可以调用一般成员函数</w:t>
      </w:r>
    </w:p>
    <w:p w14:paraId="43CAAB7B" w14:textId="77777777" w:rsidR="00A366FC" w:rsidRPr="00A72B89" w:rsidRDefault="00A366FC" w:rsidP="00E83299">
      <w:pPr>
        <w:pStyle w:val="40620b22-1999-4520-8d26-16215e093c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C.</w:t>
      </w:r>
      <w:r w:rsidRPr="00A72B89">
        <w:rPr>
          <w:szCs w:val="21"/>
        </w:rPr>
        <w:t>必须使用成员初始化列表初始化常数据成员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常对象中的成员函数都是常成员函数</w:t>
      </w:r>
    </w:p>
    <w:p w14:paraId="51216E57" w14:textId="77777777" w:rsidR="00A366FC" w:rsidRPr="00A72B89" w:rsidRDefault="00A366FC">
      <w:pPr>
        <w:pStyle w:val="d9a84922-9395-41ae-9a65-ff3ca82bc9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A92E596" w14:textId="77777777" w:rsidR="00A366FC" w:rsidRPr="00A72B89" w:rsidRDefault="00A366FC" w:rsidP="005E6682">
      <w:pPr>
        <w:pStyle w:val="762b47ce-1ea9-4294-bb20-765ece10d0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72B89">
        <w:rPr>
          <w:szCs w:val="21"/>
        </w:rPr>
        <w:t xml:space="preserve">18. </w:t>
      </w:r>
      <w:r w:rsidRPr="00A72B89">
        <w:rPr>
          <w:szCs w:val="21"/>
        </w:rPr>
        <w:t>释放一个类的对象时，系统自动调用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B</w:t>
      </w:r>
      <w:r w:rsidRPr="00A72B89">
        <w:rPr>
          <w:szCs w:val="21"/>
        </w:rPr>
        <w:t>）</w:t>
      </w:r>
    </w:p>
    <w:p w14:paraId="407E6723" w14:textId="77777777" w:rsidR="00A366FC" w:rsidRPr="00A72B89" w:rsidRDefault="00A366FC" w:rsidP="00E83299">
      <w:pPr>
        <w:pStyle w:val="708ef6b7-2130-41c4-9ca0-f7d273aacc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构造函数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析构函数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成员函数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</w:t>
      </w:r>
      <w:r w:rsidR="00E83299">
        <w:rPr>
          <w:rFonts w:hint="eastAsia"/>
          <w:szCs w:val="21"/>
        </w:rPr>
        <w:t>.</w:t>
      </w:r>
      <w:r w:rsidRPr="00A72B89">
        <w:rPr>
          <w:szCs w:val="21"/>
        </w:rPr>
        <w:t>友元函数</w:t>
      </w:r>
    </w:p>
    <w:p w14:paraId="4C4773AB" w14:textId="77777777" w:rsidR="00A366FC" w:rsidRPr="00A72B89" w:rsidRDefault="00A366FC">
      <w:pPr>
        <w:pStyle w:val="5a6c7a46-3472-4439-87a4-cff9449b22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C2D4BAC" w14:textId="77777777" w:rsidR="00A366FC" w:rsidRPr="00A72B89" w:rsidRDefault="00A366FC">
      <w:pPr>
        <w:pStyle w:val="41af4491-3f7b-4fc8-ba76-e79b457baa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19. </w:t>
      </w:r>
      <w:r w:rsidRPr="00A72B89">
        <w:rPr>
          <w:szCs w:val="21"/>
        </w:rPr>
        <w:t>当一个派生类继承自一个基类时，基类中的所有公有成员都成为派生类的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20BCFC8C" w14:textId="77777777" w:rsidR="00A366FC" w:rsidRPr="00A72B89" w:rsidRDefault="00A366FC">
      <w:pPr>
        <w:pStyle w:val="d39e4dd4-5a21-46c4-a75a-c79ef6193e4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可访问成员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公有成员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私有成员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保护成员</w:t>
      </w:r>
      <w:r w:rsidRPr="00A72B89">
        <w:rPr>
          <w:szCs w:val="21"/>
        </w:rPr>
        <w:t xml:space="preserve">      </w:t>
      </w:r>
    </w:p>
    <w:p w14:paraId="0D315277" w14:textId="77777777" w:rsidR="00A366FC" w:rsidRPr="00A72B89" w:rsidRDefault="00A366FC">
      <w:pPr>
        <w:pStyle w:val="91881594-3164-4b80-898d-e9cea28045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8355D46" w14:textId="77777777" w:rsidR="00A366FC" w:rsidRPr="00A72B89" w:rsidRDefault="00A366FC">
      <w:pPr>
        <w:pStyle w:val="0cf47b2f-da51-4c02-92b7-6a72e7b23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20. </w:t>
      </w:r>
      <w:r w:rsidRPr="00A72B89">
        <w:rPr>
          <w:szCs w:val="21"/>
        </w:rPr>
        <w:t>下列描述中，作为重载函数调用时选择依据的是</w:t>
      </w:r>
      <w:r w:rsidRPr="00A72B89">
        <w:rPr>
          <w:szCs w:val="21"/>
        </w:rPr>
        <w:t xml:space="preserve"> 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（</w:t>
      </w:r>
      <w:r w:rsidR="005136DF">
        <w:rPr>
          <w:szCs w:val="21"/>
        </w:rPr>
        <w:t>C</w:t>
      </w:r>
      <w:r w:rsidRPr="00A72B89">
        <w:rPr>
          <w:szCs w:val="21"/>
        </w:rPr>
        <w:t>）</w:t>
      </w:r>
    </w:p>
    <w:p w14:paraId="72480930" w14:textId="77777777" w:rsidR="00A366FC" w:rsidRPr="00A72B89" w:rsidRDefault="00A366FC">
      <w:pPr>
        <w:pStyle w:val="67d90b61-38af-4c92-b7e7-fdf80353e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>A.</w:t>
      </w:r>
      <w:r w:rsidRPr="00A72B89">
        <w:rPr>
          <w:szCs w:val="21"/>
        </w:rPr>
        <w:t>参数名字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B.</w:t>
      </w:r>
      <w:r w:rsidRPr="00A72B89">
        <w:rPr>
          <w:szCs w:val="21"/>
        </w:rPr>
        <w:t>函数体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C.</w:t>
      </w:r>
      <w:r w:rsidRPr="00A72B89">
        <w:rPr>
          <w:szCs w:val="21"/>
        </w:rPr>
        <w:t>函数名字</w:t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="00E83299">
        <w:rPr>
          <w:rFonts w:hint="eastAsia"/>
          <w:szCs w:val="21"/>
        </w:rPr>
        <w:tab/>
      </w:r>
      <w:r w:rsidRPr="00A72B89">
        <w:rPr>
          <w:szCs w:val="21"/>
        </w:rPr>
        <w:t>D.</w:t>
      </w:r>
      <w:r w:rsidRPr="00A72B89">
        <w:rPr>
          <w:szCs w:val="21"/>
        </w:rPr>
        <w:t>返回类型</w:t>
      </w:r>
      <w:r w:rsidRPr="00A72B89">
        <w:rPr>
          <w:szCs w:val="21"/>
        </w:rPr>
        <w:t xml:space="preserve">      </w:t>
      </w:r>
    </w:p>
    <w:p w14:paraId="50957092" w14:textId="77777777" w:rsidR="00A366FC" w:rsidRPr="00A72B89" w:rsidRDefault="00A366FC">
      <w:pPr>
        <w:pStyle w:val="c68c01c0-97fa-4422-b6d3-f49f19e225e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00C6DE1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47E0063D" w14:textId="77777777" w:rsidR="00075144" w:rsidRPr="0078137C" w:rsidRDefault="00075144" w:rsidP="00075144">
      <w:pPr>
        <w:pStyle w:val="e8e10c4b-466f-4cb4-8f37-3f7f1b95c48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类成员的访问权限分为</w:t>
      </w:r>
      <w:r w:rsidR="000A73EB">
        <w:rPr>
          <w:rFonts w:hint="eastAsia"/>
          <w:szCs w:val="21"/>
        </w:rPr>
        <w:t>公有继承</w:t>
      </w:r>
      <w:r w:rsidRPr="0078137C">
        <w:rPr>
          <w:szCs w:val="21"/>
        </w:rPr>
        <w:t>、</w:t>
      </w:r>
      <w:r w:rsidR="000A73EB">
        <w:rPr>
          <w:rFonts w:hint="eastAsia"/>
          <w:szCs w:val="21"/>
        </w:rPr>
        <w:t>私有继承</w:t>
      </w:r>
      <w:r w:rsidRPr="0078137C">
        <w:rPr>
          <w:szCs w:val="21"/>
        </w:rPr>
        <w:t>和</w:t>
      </w:r>
      <w:r w:rsidR="000A73EB">
        <w:rPr>
          <w:rFonts w:hint="eastAsia"/>
          <w:szCs w:val="21"/>
        </w:rPr>
        <w:t>保护继承</w:t>
      </w:r>
      <w:r w:rsidRPr="0078137C">
        <w:rPr>
          <w:szCs w:val="21"/>
        </w:rPr>
        <w:t>三类。</w:t>
      </w:r>
      <w:r w:rsidRPr="0078137C">
        <w:rPr>
          <w:szCs w:val="21"/>
        </w:rPr>
        <w:t xml:space="preserve"> </w:t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785C2028" w14:textId="77777777" w:rsidR="00A366FC" w:rsidRPr="00A72B89" w:rsidRDefault="00A366FC">
      <w:pPr>
        <w:pStyle w:val="9d1d55c2-b0d9-4a03-a767-32e5be9e7f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14AA21C" w14:textId="77777777" w:rsidR="00075144" w:rsidRDefault="00A366FC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2. </w:t>
      </w:r>
      <w:r w:rsidRPr="00A72B89">
        <w:rPr>
          <w:szCs w:val="21"/>
        </w:rPr>
        <w:t>下列语句序列执行后输出</w:t>
      </w:r>
      <w:r w:rsidRPr="00A72B89">
        <w:rPr>
          <w:szCs w:val="21"/>
        </w:rPr>
        <w:t>10</w:t>
      </w:r>
      <w:r w:rsidRPr="00A72B89">
        <w:rPr>
          <w:szCs w:val="21"/>
        </w:rPr>
        <w:t>，请将划线处的语句补充完整。</w:t>
      </w:r>
    </w:p>
    <w:p w14:paraId="2739BE27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szCs w:val="21"/>
        </w:rPr>
        <w:t xml:space="preserve">class MyClass </w:t>
      </w:r>
      <w:r w:rsidRPr="00075144">
        <w:rPr>
          <w:rFonts w:hint="eastAsia"/>
          <w:szCs w:val="21"/>
        </w:rPr>
        <w:t>{</w:t>
      </w:r>
      <w:r w:rsidRPr="00075144">
        <w:rPr>
          <w:szCs w:val="21"/>
        </w:rPr>
        <w:t xml:space="preserve"> </w:t>
      </w:r>
    </w:p>
    <w:p w14:paraId="6D409790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szCs w:val="21"/>
        </w:rPr>
        <w:t>p</w:t>
      </w:r>
      <w:r w:rsidRPr="00075144">
        <w:rPr>
          <w:rFonts w:hint="eastAsia"/>
          <w:szCs w:val="21"/>
        </w:rPr>
        <w:t>ublic</w:t>
      </w:r>
      <w:r w:rsidRPr="00075144">
        <w:rPr>
          <w:szCs w:val="21"/>
        </w:rPr>
        <w:t xml:space="preserve">: </w:t>
      </w:r>
    </w:p>
    <w:p w14:paraId="620359E5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MyClass(int x):val(x) { }</w:t>
      </w:r>
    </w:p>
    <w:p w14:paraId="359CA20D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075144">
        <w:rPr>
          <w:rFonts w:hint="eastAsia"/>
          <w:szCs w:val="21"/>
        </w:rPr>
        <w:lastRenderedPageBreak/>
        <w:tab/>
      </w: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  <w:lang w:val="fr-FR"/>
        </w:rPr>
        <w:t>void Print();</w:t>
      </w:r>
    </w:p>
    <w:p w14:paraId="550189DD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  <w:lang w:val="fr-FR"/>
        </w:rPr>
        <w:tab/>
      </w:r>
      <w:r w:rsidRPr="00075144">
        <w:rPr>
          <w:rFonts w:hint="eastAsia"/>
          <w:szCs w:val="21"/>
        </w:rPr>
        <w:t>private</w:t>
      </w:r>
      <w:r w:rsidRPr="00075144">
        <w:rPr>
          <w:szCs w:val="21"/>
        </w:rPr>
        <w:t> </w:t>
      </w:r>
      <w:r w:rsidRPr="00075144">
        <w:rPr>
          <w:rFonts w:hint="eastAsia"/>
          <w:szCs w:val="21"/>
        </w:rPr>
        <w:t>:</w:t>
      </w:r>
    </w:p>
    <w:p w14:paraId="3712C584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int val</w:t>
      </w:r>
      <w:r w:rsidRPr="00075144">
        <w:rPr>
          <w:szCs w:val="21"/>
        </w:rPr>
        <w:t> </w:t>
      </w:r>
      <w:r w:rsidRPr="00075144">
        <w:rPr>
          <w:rFonts w:hint="eastAsia"/>
          <w:szCs w:val="21"/>
        </w:rPr>
        <w:t>;</w:t>
      </w:r>
    </w:p>
    <w:p w14:paraId="663037C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  <w:t>};</w:t>
      </w:r>
    </w:p>
    <w:p w14:paraId="62D9FEC0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  <w:lang w:val="fr-FR"/>
        </w:rPr>
        <w:t xml:space="preserve">void </w:t>
      </w:r>
      <w:r w:rsidRPr="00075144">
        <w:rPr>
          <w:rFonts w:hint="eastAsia"/>
          <w:szCs w:val="21"/>
          <w:u w:val="single"/>
        </w:rPr>
        <w:t xml:space="preserve">　　　　</w:t>
      </w:r>
      <w:r w:rsidRPr="00075144">
        <w:rPr>
          <w:rFonts w:hint="eastAsia"/>
          <w:szCs w:val="21"/>
          <w:lang w:val="fr-FR"/>
        </w:rPr>
        <w:t>Print() { cout&lt;&lt;val&lt;&lt;endl; }</w:t>
      </w:r>
    </w:p>
    <w:p w14:paraId="600F03E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  <w:lang w:val="fr-FR"/>
        </w:rPr>
        <w:tab/>
      </w:r>
      <w:r w:rsidRPr="00075144">
        <w:rPr>
          <w:rFonts w:hint="eastAsia"/>
          <w:szCs w:val="21"/>
        </w:rPr>
        <w:t>int main() {</w:t>
      </w:r>
    </w:p>
    <w:p w14:paraId="3B16CF27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MyClass obj(10);</w:t>
      </w:r>
    </w:p>
    <w:p w14:paraId="7515D126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o</w:t>
      </w:r>
      <w:r w:rsidRPr="00075144">
        <w:rPr>
          <w:szCs w:val="21"/>
        </w:rPr>
        <w:t>bj.</w:t>
      </w:r>
      <w:r w:rsidRPr="00075144">
        <w:rPr>
          <w:rFonts w:hint="eastAsia"/>
          <w:szCs w:val="21"/>
        </w:rPr>
        <w:t>Print();</w:t>
      </w:r>
    </w:p>
    <w:p w14:paraId="610591AB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</w:r>
      <w:r w:rsidRPr="00075144">
        <w:rPr>
          <w:rFonts w:hint="eastAsia"/>
          <w:szCs w:val="21"/>
        </w:rPr>
        <w:tab/>
        <w:t>return 0;</w:t>
      </w:r>
    </w:p>
    <w:p w14:paraId="2DB2387F" w14:textId="77777777" w:rsidR="00075144" w:rsidRPr="00075144" w:rsidRDefault="00075144" w:rsidP="00075144">
      <w:pPr>
        <w:pStyle w:val="d41782a2-6530-4ab1-b5f5-f093bc51c3c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075144">
        <w:rPr>
          <w:rFonts w:hint="eastAsia"/>
          <w:szCs w:val="21"/>
        </w:rPr>
        <w:tab/>
        <w:t>}</w:t>
      </w:r>
    </w:p>
    <w:p w14:paraId="292E1EC7" w14:textId="77777777" w:rsidR="00A366FC" w:rsidRPr="00A72B89" w:rsidRDefault="00A366FC">
      <w:pPr>
        <w:pStyle w:val="477f2050-3254-4d4a-9ea8-5f17352580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95F8C6F" w14:textId="77777777" w:rsidR="00075144" w:rsidRPr="00B83C24" w:rsidRDefault="00075144" w:rsidP="00075144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有两个类</w:t>
      </w:r>
      <w:r w:rsidRPr="00B83C24">
        <w:rPr>
          <w:szCs w:val="21"/>
        </w:rPr>
        <w:t>M</w:t>
      </w:r>
      <w:r w:rsidRPr="00B83C24">
        <w:rPr>
          <w:szCs w:val="21"/>
        </w:rPr>
        <w:t>和</w:t>
      </w:r>
      <w:r w:rsidRPr="00B83C24">
        <w:rPr>
          <w:szCs w:val="21"/>
        </w:rPr>
        <w:t>C</w:t>
      </w:r>
      <w:r w:rsidRPr="00B83C24">
        <w:rPr>
          <w:szCs w:val="21"/>
        </w:rPr>
        <w:t>，其中类</w:t>
      </w:r>
      <w:r w:rsidRPr="00B83C24">
        <w:rPr>
          <w:szCs w:val="21"/>
        </w:rPr>
        <w:t>C</w:t>
      </w:r>
      <w:r w:rsidRPr="00B83C24">
        <w:rPr>
          <w:szCs w:val="21"/>
        </w:rPr>
        <w:t>定义如下：</w:t>
      </w:r>
      <w:r w:rsidRPr="00B83C24">
        <w:rPr>
          <w:szCs w:val="21"/>
        </w:rPr>
        <w:t>class C { public: M m;</w:t>
      </w:r>
      <w:r>
        <w:rPr>
          <w:rFonts w:hint="eastAsia"/>
          <w:szCs w:val="21"/>
        </w:rPr>
        <w:t>}</w:t>
      </w:r>
      <w:r w:rsidRPr="00B83C24">
        <w:rPr>
          <w:szCs w:val="21"/>
        </w:rPr>
        <w:t xml:space="preserve"> ;</w:t>
      </w:r>
      <w:r w:rsidRPr="00B83C24">
        <w:rPr>
          <w:szCs w:val="21"/>
        </w:rPr>
        <w:t>。若建立类</w:t>
      </w:r>
      <w:r w:rsidRPr="00B83C24">
        <w:rPr>
          <w:szCs w:val="21"/>
        </w:rPr>
        <w:t>C</w:t>
      </w:r>
      <w:r w:rsidRPr="00B83C24">
        <w:rPr>
          <w:szCs w:val="21"/>
        </w:rPr>
        <w:t>的对象</w:t>
      </w:r>
      <w:r w:rsidRPr="00B83C24">
        <w:rPr>
          <w:szCs w:val="21"/>
        </w:rPr>
        <w:t>object</w:t>
      </w:r>
      <w:r w:rsidRPr="00B83C24">
        <w:rPr>
          <w:szCs w:val="21"/>
        </w:rPr>
        <w:t>，则对象</w:t>
      </w:r>
      <w:r w:rsidRPr="00B83C24">
        <w:rPr>
          <w:szCs w:val="21"/>
        </w:rPr>
        <w:t>m</w:t>
      </w:r>
      <w:r w:rsidRPr="00B83C24">
        <w:rPr>
          <w:szCs w:val="21"/>
        </w:rPr>
        <w:t>和对象</w:t>
      </w:r>
      <w:r w:rsidRPr="00B83C24">
        <w:rPr>
          <w:szCs w:val="21"/>
        </w:rPr>
        <w:t>object</w:t>
      </w:r>
      <w:r w:rsidRPr="00B83C24">
        <w:rPr>
          <w:szCs w:val="21"/>
        </w:rPr>
        <w:t>中后被初始化的是对象</w:t>
      </w:r>
      <w:r w:rsidRPr="00B83C24">
        <w:rPr>
          <w:szCs w:val="21"/>
        </w:rPr>
        <w:t>_________________</w:t>
      </w:r>
      <w:r w:rsidRPr="00B83C24"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 xml:space="preserve"> </w:t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119B7DDB" w14:textId="77777777" w:rsidR="00A366FC" w:rsidRPr="00A72B89" w:rsidRDefault="00A366FC">
      <w:pPr>
        <w:pStyle w:val="bcf41f24-ecc0-4d66-9192-6d4ea9b482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537F3E2" w14:textId="77777777" w:rsidR="003F23D8" w:rsidRPr="003F23D8" w:rsidRDefault="00A366FC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 xml:space="preserve">4. </w:t>
      </w:r>
      <w:r w:rsidR="003F23D8" w:rsidRPr="003F23D8">
        <w:rPr>
          <w:rFonts w:hint="eastAsia"/>
          <w:color w:val="auto"/>
          <w:szCs w:val="21"/>
        </w:rPr>
        <w:t>下列语句序列执行后输出</w:t>
      </w:r>
      <w:r w:rsidR="003F23D8" w:rsidRPr="003F23D8">
        <w:rPr>
          <w:color w:val="auto"/>
          <w:szCs w:val="21"/>
        </w:rPr>
        <w:t>Hello</w:t>
      </w:r>
      <w:r w:rsidR="003F23D8" w:rsidRPr="003F23D8">
        <w:rPr>
          <w:rFonts w:hint="eastAsia"/>
          <w:color w:val="auto"/>
          <w:szCs w:val="21"/>
        </w:rPr>
        <w:t>，请将划线处的语句补充完整。</w:t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rFonts w:hint="eastAsia"/>
          <w:color w:val="auto"/>
          <w:szCs w:val="21"/>
        </w:rPr>
        <w:tab/>
      </w:r>
      <w:r w:rsidR="003F23D8" w:rsidRPr="003F23D8">
        <w:rPr>
          <w:color w:val="auto"/>
          <w:szCs w:val="21"/>
        </w:rPr>
        <w:t>（</w:t>
      </w:r>
      <w:r w:rsidR="003F23D8" w:rsidRPr="003F23D8">
        <w:rPr>
          <w:color w:val="auto"/>
          <w:szCs w:val="21"/>
        </w:rPr>
        <w:t>2</w:t>
      </w:r>
      <w:r w:rsidR="003F23D8" w:rsidRPr="003F23D8">
        <w:rPr>
          <w:color w:val="auto"/>
          <w:szCs w:val="21"/>
        </w:rPr>
        <w:t>分）</w:t>
      </w:r>
    </w:p>
    <w:p w14:paraId="1E93D6DB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 xml:space="preserve">class MyClass </w:t>
      </w:r>
      <w:r w:rsidRPr="003F23D8">
        <w:rPr>
          <w:rFonts w:hint="eastAsia"/>
          <w:color w:val="auto"/>
          <w:szCs w:val="21"/>
        </w:rPr>
        <w:t>{</w:t>
      </w:r>
      <w:r w:rsidRPr="003F23D8">
        <w:rPr>
          <w:color w:val="auto"/>
          <w:szCs w:val="21"/>
        </w:rPr>
        <w:t xml:space="preserve"> </w:t>
      </w:r>
    </w:p>
    <w:p w14:paraId="28A65A6A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p</w:t>
      </w:r>
      <w:r w:rsidRPr="003F23D8">
        <w:rPr>
          <w:rFonts w:hint="eastAsia"/>
          <w:color w:val="auto"/>
          <w:szCs w:val="21"/>
        </w:rPr>
        <w:t>ublic</w:t>
      </w:r>
      <w:r w:rsidRPr="003F23D8">
        <w:rPr>
          <w:color w:val="auto"/>
          <w:szCs w:val="21"/>
        </w:rPr>
        <w:t xml:space="preserve">: </w:t>
      </w:r>
    </w:p>
    <w:p w14:paraId="10E75998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void Print() const { cout&lt;&lt;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Hello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; }</w:t>
      </w:r>
    </w:p>
    <w:p w14:paraId="1664E1D4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};</w:t>
      </w:r>
    </w:p>
    <w:p w14:paraId="3738520A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int main() {</w:t>
      </w:r>
    </w:p>
    <w:p w14:paraId="06B0232D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  <w:t>MyClass* p = new MyClass();</w:t>
      </w:r>
    </w:p>
    <w:p w14:paraId="2E422B26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color w:val="auto"/>
          <w:szCs w:val="21"/>
          <w:u w:val="single"/>
        </w:rPr>
        <w:t xml:space="preserve">　　　　</w:t>
      </w:r>
      <w:r w:rsidRPr="003F23D8">
        <w:rPr>
          <w:rFonts w:hint="eastAsia"/>
          <w:bCs/>
          <w:color w:val="auto"/>
          <w:szCs w:val="21"/>
        </w:rPr>
        <w:t>Print();</w:t>
      </w:r>
    </w:p>
    <w:p w14:paraId="3B7E1451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r</w:t>
      </w:r>
      <w:r w:rsidRPr="003F23D8">
        <w:rPr>
          <w:color w:val="auto"/>
          <w:szCs w:val="21"/>
        </w:rPr>
        <w:t>eturn 0;</w:t>
      </w:r>
    </w:p>
    <w:p w14:paraId="6EDE3426" w14:textId="77777777" w:rsidR="003F23D8" w:rsidRPr="003F23D8" w:rsidRDefault="003F23D8" w:rsidP="003F23D8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}</w:t>
      </w:r>
    </w:p>
    <w:p w14:paraId="5D839601" w14:textId="77777777" w:rsidR="00A366FC" w:rsidRPr="00A72B89" w:rsidRDefault="00A366FC">
      <w:pPr>
        <w:pStyle w:val="866130e9-85c6-426c-bfaf-2e8fbc18b65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C1E9C7A" w14:textId="77777777" w:rsidR="00B94841" w:rsidRPr="00B83C24" w:rsidRDefault="00B94841" w:rsidP="00B94841">
      <w:pPr>
        <w:pStyle w:val="8943dac1-52a0-4be5-99e1-e99398c0d1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5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请在划线处填写正确内容，使类</w:t>
      </w:r>
      <w:r w:rsidRPr="00B83C24">
        <w:rPr>
          <w:szCs w:val="21"/>
        </w:rPr>
        <w:t>MyClass</w:t>
      </w:r>
      <w:r w:rsidRPr="00B83C24">
        <w:rPr>
          <w:szCs w:val="21"/>
        </w:rPr>
        <w:t>的复制构造函数的声明完整。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5D65AE50" w14:textId="77777777" w:rsidR="00B94841" w:rsidRPr="00B83C24" w:rsidRDefault="00B94841" w:rsidP="00B94841">
      <w:pPr>
        <w:pStyle w:val="70792a6a-ba34-456f-b18d-9204f855cf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B83C24">
        <w:rPr>
          <w:szCs w:val="21"/>
        </w:rPr>
        <w:t>class MyClass {</w:t>
      </w:r>
    </w:p>
    <w:p w14:paraId="20DD2388" w14:textId="77777777" w:rsidR="00B94841" w:rsidRPr="00B83C24" w:rsidRDefault="00B94841" w:rsidP="00B94841">
      <w:pPr>
        <w:pStyle w:val="7ae0334f-3db0-497e-99ec-1cb163ea69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B83C24">
        <w:rPr>
          <w:szCs w:val="21"/>
        </w:rPr>
        <w:t xml:space="preserve"> public:</w:t>
      </w:r>
    </w:p>
    <w:p w14:paraId="5EA8E488" w14:textId="77777777" w:rsidR="00B94841" w:rsidRPr="00B83C24" w:rsidRDefault="00B94841" w:rsidP="00B94841">
      <w:pPr>
        <w:pStyle w:val="f7b9aa15-e589-4a9b-8944-a13a9012a56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B83C24">
        <w:rPr>
          <w:szCs w:val="21"/>
        </w:rPr>
        <w:t xml:space="preserve"> My</w:t>
      </w:r>
      <w:r>
        <w:rPr>
          <w:szCs w:val="21"/>
        </w:rPr>
        <w:t>Class(const __________________</w:t>
      </w:r>
      <w:r w:rsidRPr="00B83C24">
        <w:rPr>
          <w:szCs w:val="21"/>
        </w:rPr>
        <w:t xml:space="preserve"> obj);</w:t>
      </w:r>
    </w:p>
    <w:p w14:paraId="1054243A" w14:textId="77777777" w:rsidR="00B94841" w:rsidRPr="00B83C24" w:rsidRDefault="00B94841" w:rsidP="00B94841">
      <w:pPr>
        <w:pStyle w:val="ef72e0d4-ecdf-4e4f-917c-68656fe9770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B83C24">
        <w:rPr>
          <w:szCs w:val="21"/>
        </w:rPr>
        <w:t xml:space="preserve"> }; </w:t>
      </w:r>
    </w:p>
    <w:p w14:paraId="06FE915A" w14:textId="77777777" w:rsidR="00A366FC" w:rsidRPr="00A72B89" w:rsidRDefault="00A366FC">
      <w:pPr>
        <w:pStyle w:val="156cf9e3-1294-4d5d-9750-dfb56ff10f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F1AD9B9" w14:textId="77777777" w:rsidR="00BC4A16" w:rsidRPr="0078137C" w:rsidRDefault="00BC4A16" w:rsidP="00BC4A16">
      <w:pPr>
        <w:pStyle w:val="fed8f16e-c2ba-4ade-980b-0759c26289d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6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为了解决多继承产生的</w:t>
      </w:r>
      <w:r w:rsidRPr="0078137C">
        <w:rPr>
          <w:szCs w:val="21"/>
        </w:rPr>
        <w:t>_</w:t>
      </w:r>
      <w:r w:rsidR="000A73EB">
        <w:rPr>
          <w:rFonts w:hint="eastAsia"/>
          <w:szCs w:val="21"/>
        </w:rPr>
        <w:t>二义性</w:t>
      </w:r>
      <w:r w:rsidRPr="0078137C">
        <w:rPr>
          <w:szCs w:val="21"/>
        </w:rPr>
        <w:t>__</w:t>
      </w:r>
      <w:r w:rsidRPr="0078137C">
        <w:rPr>
          <w:szCs w:val="21"/>
        </w:rPr>
        <w:t>问题，在</w:t>
      </w:r>
      <w:r w:rsidRPr="0078137C">
        <w:rPr>
          <w:szCs w:val="21"/>
        </w:rPr>
        <w:t>C++</w:t>
      </w:r>
      <w:r w:rsidRPr="0078137C">
        <w:rPr>
          <w:szCs w:val="21"/>
        </w:rPr>
        <w:t>中引入了虚基类。</w:t>
      </w:r>
      <w:r w:rsidR="00DA2B20">
        <w:rPr>
          <w:rFonts w:hint="eastAsia"/>
          <w:szCs w:val="21"/>
        </w:rPr>
        <w:tab/>
      </w:r>
      <w:r w:rsidR="00DA2B20">
        <w:rPr>
          <w:rFonts w:hint="eastAsia"/>
          <w:szCs w:val="21"/>
        </w:rPr>
        <w:tab/>
      </w:r>
      <w:r w:rsidR="00DA2B20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741F789A" w14:textId="77777777" w:rsidR="00A366FC" w:rsidRPr="00A72B89" w:rsidRDefault="00A366FC">
      <w:pPr>
        <w:pStyle w:val="75b87e19-6c25-4cde-b359-d57cd7ff81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662A972" w14:textId="643A9B22" w:rsidR="00F23707" w:rsidRPr="0078137C" w:rsidRDefault="00F23707" w:rsidP="00F23707">
      <w:pPr>
        <w:rPr>
          <w:szCs w:val="21"/>
        </w:rPr>
      </w:pPr>
      <w:r>
        <w:rPr>
          <w:rFonts w:hint="eastAsia"/>
          <w:color w:val="000000"/>
          <w:szCs w:val="21"/>
        </w:rPr>
        <w:t>7</w:t>
      </w:r>
      <w:r w:rsidRPr="0078137C">
        <w:rPr>
          <w:color w:val="000000"/>
          <w:szCs w:val="21"/>
        </w:rPr>
        <w:t xml:space="preserve">. </w:t>
      </w:r>
      <w:r w:rsidRPr="0078137C">
        <w:rPr>
          <w:color w:val="000000"/>
          <w:szCs w:val="21"/>
        </w:rPr>
        <w:t>派生新类的类称为</w:t>
      </w:r>
      <w:r w:rsidRPr="0078137C">
        <w:rPr>
          <w:color w:val="000000"/>
          <w:szCs w:val="21"/>
        </w:rPr>
        <w:t>__</w:t>
      </w:r>
      <w:r w:rsidR="006A21D3">
        <w:rPr>
          <w:rFonts w:hint="eastAsia"/>
          <w:color w:val="000000"/>
          <w:szCs w:val="21"/>
        </w:rPr>
        <w:t>父类</w:t>
      </w:r>
      <w:r w:rsidRPr="0078137C">
        <w:rPr>
          <w:color w:val="000000"/>
          <w:szCs w:val="21"/>
        </w:rPr>
        <w:t>__</w:t>
      </w:r>
      <w:r w:rsidRPr="0078137C">
        <w:rPr>
          <w:color w:val="000000"/>
          <w:szCs w:val="21"/>
        </w:rPr>
        <w:t>，而派生出的新类称</w:t>
      </w:r>
      <w:r w:rsidRPr="0078137C">
        <w:rPr>
          <w:color w:val="000000"/>
          <w:szCs w:val="21"/>
        </w:rPr>
        <w:t>__</w:t>
      </w:r>
      <w:r w:rsidR="006A21D3">
        <w:rPr>
          <w:rFonts w:hint="eastAsia"/>
          <w:color w:val="000000"/>
          <w:szCs w:val="21"/>
        </w:rPr>
        <w:t>子类</w:t>
      </w:r>
      <w:r w:rsidRPr="0078137C">
        <w:rPr>
          <w:color w:val="000000"/>
          <w:szCs w:val="21"/>
        </w:rPr>
        <w:t>_</w:t>
      </w:r>
      <w:r w:rsidRPr="0078137C">
        <w:rPr>
          <w:color w:val="000000"/>
          <w:szCs w:val="21"/>
        </w:rPr>
        <w:t>。（</w:t>
      </w:r>
      <w:r w:rsidRPr="0078137C">
        <w:rPr>
          <w:color w:val="000000"/>
          <w:szCs w:val="21"/>
        </w:rPr>
        <w:t>2</w:t>
      </w:r>
      <w:r w:rsidRPr="0078137C">
        <w:rPr>
          <w:color w:val="000000"/>
          <w:szCs w:val="21"/>
        </w:rPr>
        <w:t>分）</w:t>
      </w:r>
    </w:p>
    <w:p w14:paraId="420B8435" w14:textId="77777777" w:rsidR="00A366FC" w:rsidRPr="00A72B89" w:rsidRDefault="00A366FC">
      <w:pPr>
        <w:pStyle w:val="4b0be783-0360-468d-a915-80386f0cb92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EDBC097" w14:textId="76D8544C" w:rsidR="00877403" w:rsidRDefault="00877403" w:rsidP="00877403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8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运算符函数的函数名是由运算符前加关键字</w:t>
      </w:r>
      <w:r w:rsidRPr="00B83C24">
        <w:rPr>
          <w:szCs w:val="21"/>
        </w:rPr>
        <w:t>_</w:t>
      </w:r>
      <w:r w:rsidR="006A21D3">
        <w:rPr>
          <w:rFonts w:hint="eastAsia"/>
          <w:szCs w:val="21"/>
        </w:rPr>
        <w:t>op</w:t>
      </w:r>
      <w:r w:rsidR="006A21D3">
        <w:rPr>
          <w:szCs w:val="21"/>
        </w:rPr>
        <w:t>erator</w:t>
      </w:r>
      <w:r w:rsidRPr="00B83C24">
        <w:rPr>
          <w:szCs w:val="21"/>
        </w:rPr>
        <w:t>_</w:t>
      </w:r>
      <w:r w:rsidRPr="00B83C24">
        <w:rPr>
          <w:szCs w:val="21"/>
        </w:rPr>
        <w:t>构成的。</w:t>
      </w:r>
      <w:r w:rsidRPr="00B83C24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5F784ACD" w14:textId="77777777" w:rsidR="00A366FC" w:rsidRPr="00A72B89" w:rsidRDefault="00A366FC">
      <w:pPr>
        <w:pStyle w:val="67c27760-7e14-4427-9176-6632694492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DA9488" w14:textId="77777777" w:rsidR="007D01AA" w:rsidRDefault="00A366FC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72B89">
        <w:rPr>
          <w:szCs w:val="21"/>
        </w:rPr>
        <w:t xml:space="preserve">9. </w:t>
      </w:r>
      <w:r w:rsidRPr="00A72B89">
        <w:rPr>
          <w:szCs w:val="21"/>
        </w:rPr>
        <w:t>下列语句序列的输出结果是</w:t>
      </w:r>
      <w:r w:rsidRPr="00A72B89">
        <w:rPr>
          <w:szCs w:val="21"/>
        </w:rPr>
        <w:t>____________</w:t>
      </w:r>
      <w:r w:rsidRPr="00A72B89">
        <w:rPr>
          <w:szCs w:val="21"/>
        </w:rPr>
        <w:t>。</w:t>
      </w:r>
      <w:r w:rsidRPr="00A72B89">
        <w:rPr>
          <w:szCs w:val="21"/>
        </w:rPr>
        <w:t xml:space="preserve"> </w:t>
      </w:r>
      <w:r w:rsidR="003F23D8" w:rsidRPr="00B83C24">
        <w:rPr>
          <w:szCs w:val="21"/>
        </w:rPr>
        <w:t xml:space="preserve"> </w:t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>
        <w:rPr>
          <w:rFonts w:hint="eastAsia"/>
          <w:szCs w:val="21"/>
        </w:rPr>
        <w:tab/>
      </w:r>
      <w:r w:rsidR="003F23D8" w:rsidRPr="00B83C24">
        <w:rPr>
          <w:szCs w:val="21"/>
        </w:rPr>
        <w:t>（</w:t>
      </w:r>
      <w:r w:rsidR="003F23D8" w:rsidRPr="00B83C24">
        <w:rPr>
          <w:szCs w:val="21"/>
        </w:rPr>
        <w:t>2</w:t>
      </w:r>
      <w:r w:rsidR="003F23D8" w:rsidRPr="00B83C24">
        <w:rPr>
          <w:szCs w:val="21"/>
        </w:rPr>
        <w:t>分）</w:t>
      </w:r>
    </w:p>
    <w:p w14:paraId="7080FB1F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 xml:space="preserve">class MyClass { </w:t>
      </w:r>
    </w:p>
    <w:p w14:paraId="1F2ECCAC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>p</w:t>
      </w:r>
      <w:r w:rsidRPr="007D01AA">
        <w:rPr>
          <w:rFonts w:hint="eastAsia"/>
          <w:szCs w:val="21"/>
        </w:rPr>
        <w:t>ublic</w:t>
      </w:r>
      <w:r w:rsidRPr="007D01AA">
        <w:rPr>
          <w:szCs w:val="21"/>
        </w:rPr>
        <w:t xml:space="preserve">: </w:t>
      </w:r>
    </w:p>
    <w:p w14:paraId="616EB86D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szCs w:val="21"/>
        </w:rPr>
        <w:tab/>
      </w:r>
      <w:r w:rsidRPr="007D01AA">
        <w:rPr>
          <w:rFonts w:hint="eastAsia"/>
          <w:szCs w:val="21"/>
        </w:rPr>
        <w:tab/>
        <w:t>MyClass(int x) { cout&lt;&lt;x; }</w:t>
      </w:r>
    </w:p>
    <w:p w14:paraId="6FA6148C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~MyClass() { cout&lt;&lt;0; }</w:t>
      </w:r>
    </w:p>
    <w:p w14:paraId="516F2EBA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szCs w:val="21"/>
        </w:rPr>
        <w:t>};</w:t>
      </w:r>
    </w:p>
    <w:p w14:paraId="316076C1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  <w:t>int main() {</w:t>
      </w:r>
    </w:p>
    <w:p w14:paraId="5CB89424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MyClass obj1(1),obj2(obj1),&amp;ptr=obj1;</w:t>
      </w:r>
    </w:p>
    <w:p w14:paraId="3018149A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</w:r>
      <w:r w:rsidRPr="007D01AA">
        <w:rPr>
          <w:rFonts w:hint="eastAsia"/>
          <w:szCs w:val="21"/>
        </w:rPr>
        <w:tab/>
        <w:t>return 0;</w:t>
      </w:r>
    </w:p>
    <w:p w14:paraId="26DB2486" w14:textId="77777777" w:rsidR="007D01AA" w:rsidRPr="007D01AA" w:rsidRDefault="007D01AA" w:rsidP="007D01AA">
      <w:pPr>
        <w:pStyle w:val="b2b3295b-3708-44ba-9afc-c39e234905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D01AA">
        <w:rPr>
          <w:rFonts w:hint="eastAsia"/>
          <w:szCs w:val="21"/>
        </w:rPr>
        <w:tab/>
        <w:t>}</w:t>
      </w:r>
    </w:p>
    <w:p w14:paraId="4014F495" w14:textId="77777777" w:rsidR="00A366FC" w:rsidRPr="00A72B89" w:rsidRDefault="00A366FC">
      <w:pPr>
        <w:pStyle w:val="530c6ac1-d250-4496-ae7f-f0735ac5339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EF7D20A" w14:textId="1C5FF8D3" w:rsidR="00877403" w:rsidRPr="0078137C" w:rsidRDefault="00877403" w:rsidP="00877403">
      <w:pPr>
        <w:pStyle w:val="ffb86916-9613-4fa4-b2e5-390e72520f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10</w:t>
      </w:r>
      <w:r w:rsidRPr="0078137C">
        <w:rPr>
          <w:szCs w:val="21"/>
        </w:rPr>
        <w:t xml:space="preserve">. </w:t>
      </w:r>
      <w:r w:rsidRPr="0078137C">
        <w:rPr>
          <w:rFonts w:hint="eastAsia"/>
          <w:szCs w:val="21"/>
        </w:rPr>
        <w:t>所有在类内部定义的成员函数都是</w:t>
      </w:r>
      <w:r>
        <w:rPr>
          <w:rFonts w:hint="eastAsia"/>
          <w:szCs w:val="21"/>
          <w:u w:val="single"/>
        </w:rPr>
        <w:t xml:space="preserve"> </w:t>
      </w:r>
      <w:r w:rsidR="006A21D3">
        <w:rPr>
          <w:szCs w:val="21"/>
          <w:u w:val="single"/>
        </w:rPr>
        <w:t xml:space="preserve">  inline</w:t>
      </w:r>
      <w:bookmarkStart w:id="0" w:name="_GoBack"/>
      <w:bookmarkEnd w:id="0"/>
      <w:r>
        <w:rPr>
          <w:rFonts w:hint="eastAsia"/>
          <w:szCs w:val="21"/>
          <w:u w:val="single"/>
        </w:rPr>
        <w:t xml:space="preserve">   </w:t>
      </w:r>
      <w:r w:rsidRPr="0078137C">
        <w:rPr>
          <w:rFonts w:hint="eastAsia"/>
          <w:szCs w:val="21"/>
        </w:rPr>
        <w:t>函数。</w:t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0441C8A4" w14:textId="77777777" w:rsidR="00A366FC" w:rsidRPr="00A72B89" w:rsidRDefault="00A366FC">
      <w:pPr>
        <w:pStyle w:val="b7c526d6-770a-46e0-a7e7-0dccd98fd62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ABAEA8E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三、改错题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14:paraId="1FC54585" w14:textId="77777777" w:rsidR="001B4E2C" w:rsidRPr="001B4E2C" w:rsidRDefault="00A366FC">
      <w:pPr>
        <w:rPr>
          <w:color w:val="000000"/>
          <w:szCs w:val="21"/>
        </w:rPr>
      </w:pPr>
      <w:r w:rsidRPr="001B4E2C">
        <w:rPr>
          <w:color w:val="000000"/>
          <w:szCs w:val="21"/>
        </w:rPr>
        <w:t>下列程序中有三个错误，请改正错误（注意不要修改主函数），使程序的输出结果为：</w:t>
      </w:r>
      <w:r w:rsidRPr="001B4E2C">
        <w:rPr>
          <w:color w:val="000000"/>
          <w:szCs w:val="21"/>
        </w:rPr>
        <w:t xml:space="preserve"> </w:t>
      </w:r>
    </w:p>
    <w:p w14:paraId="6E08C36C" w14:textId="77777777" w:rsidR="001B4E2C" w:rsidRPr="001B4E2C" w:rsidRDefault="001B4E2C" w:rsidP="001B4E2C">
      <w:pPr>
        <w:ind w:firstLine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The point is (0,1)</w:t>
      </w:r>
    </w:p>
    <w:p w14:paraId="613E0AB5" w14:textId="77777777" w:rsidR="001B4E2C" w:rsidRPr="001B4E2C" w:rsidRDefault="001B4E2C" w:rsidP="001B4E2C">
      <w:pPr>
        <w:ind w:firstLine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The point is (3,5)</w:t>
      </w:r>
    </w:p>
    <w:p w14:paraId="242DA0FD" w14:textId="77777777" w:rsidR="001B4E2C" w:rsidRPr="001B4E2C" w:rsidRDefault="001B4E2C" w:rsidP="001B4E2C">
      <w:pPr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源文件清单如下：</w:t>
      </w:r>
    </w:p>
    <w:p w14:paraId="0585DE95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#include &lt;iostream</w:t>
      </w:r>
      <w:r w:rsidRPr="001B4E2C">
        <w:rPr>
          <w:rFonts w:hint="eastAsia"/>
          <w:color w:val="000000"/>
          <w:szCs w:val="21"/>
        </w:rPr>
        <w:t>.h</w:t>
      </w:r>
      <w:r w:rsidRPr="001B4E2C">
        <w:rPr>
          <w:color w:val="000000"/>
          <w:szCs w:val="21"/>
        </w:rPr>
        <w:t>&gt;</w:t>
      </w:r>
    </w:p>
    <w:p w14:paraId="7BB8B758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Line2: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 xml:space="preserve">class </w:t>
      </w:r>
      <w:r w:rsidRPr="001B4E2C">
        <w:rPr>
          <w:rFonts w:hint="eastAsia"/>
          <w:color w:val="000000"/>
          <w:szCs w:val="21"/>
        </w:rPr>
        <w:t>Point {</w:t>
      </w:r>
    </w:p>
    <w:p w14:paraId="785E942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Line3: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public:</w:t>
      </w:r>
    </w:p>
    <w:p w14:paraId="5F67105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Line4: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Point(int xx=0, int yy) : x(xx), y(yy) { }</w:t>
      </w:r>
    </w:p>
    <w:p w14:paraId="0FEB7211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Line5: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void Move(int xOff, int yOff) const {</w:t>
      </w:r>
    </w:p>
    <w:p w14:paraId="5683A514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Line6: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x+=xOff; y+=yOff;</w:t>
      </w:r>
    </w:p>
    <w:p w14:paraId="1360E53B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Line7: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}</w:t>
      </w:r>
    </w:p>
    <w:p w14:paraId="0746D0AB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Line8: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  <w:t>void Print() const</w:t>
      </w:r>
      <w:r w:rsidRPr="001B4E2C">
        <w:rPr>
          <w:rFonts w:hint="eastAsia"/>
          <w:color w:val="000000"/>
          <w:szCs w:val="21"/>
        </w:rPr>
        <w:t xml:space="preserve"> </w:t>
      </w:r>
    </w:p>
    <w:p w14:paraId="42BFE77E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Line9: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  <w:t>{ cout&lt;&lt;</w:t>
      </w:r>
      <w:r>
        <w:rPr>
          <w:rFonts w:hint="eastAsia"/>
          <w:color w:val="000000"/>
          <w:szCs w:val="21"/>
        </w:rPr>
        <w:t>"</w:t>
      </w:r>
      <w:r w:rsidRPr="001B4E2C">
        <w:rPr>
          <w:rFonts w:hint="eastAsia"/>
          <w:color w:val="000000"/>
          <w:szCs w:val="21"/>
        </w:rPr>
        <w:t xml:space="preserve">The point is </w:t>
      </w:r>
      <w:r w:rsidRPr="001B4E2C">
        <w:rPr>
          <w:color w:val="000000"/>
          <w:szCs w:val="21"/>
        </w:rPr>
        <w:t>(</w:t>
      </w:r>
      <w:r>
        <w:rPr>
          <w:rFonts w:hint="eastAsia"/>
          <w:color w:val="000000"/>
          <w:szCs w:val="21"/>
        </w:rPr>
        <w:t>"</w:t>
      </w:r>
      <w:r w:rsidRPr="001B4E2C">
        <w:rPr>
          <w:rFonts w:hint="eastAsia"/>
          <w:color w:val="000000"/>
          <w:szCs w:val="21"/>
        </w:rPr>
        <w:t>&lt;&lt;x&lt;&lt;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 xml:space="preserve">, 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&lt;&lt;y&lt;&lt;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'</w:t>
      </w:r>
      <w:r w:rsidRPr="001B4E2C">
        <w:rPr>
          <w:rFonts w:hint="eastAsia"/>
          <w:color w:val="000000"/>
          <w:szCs w:val="21"/>
        </w:rPr>
        <w:t>&lt;&lt;endl; }</w:t>
      </w:r>
    </w:p>
    <w:p w14:paraId="5720AF87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Line10: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private:</w:t>
      </w:r>
    </w:p>
    <w:p w14:paraId="1BFAB752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Line11: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 xml:space="preserve">int </w:t>
      </w:r>
      <w:r w:rsidRPr="001B4E2C">
        <w:rPr>
          <w:rFonts w:hint="eastAsia"/>
          <w:color w:val="000000"/>
          <w:szCs w:val="21"/>
        </w:rPr>
        <w:t>x,y=0</w:t>
      </w:r>
      <w:r w:rsidRPr="001B4E2C">
        <w:rPr>
          <w:color w:val="000000"/>
          <w:szCs w:val="21"/>
        </w:rPr>
        <w:t>;</w:t>
      </w:r>
    </w:p>
    <w:p w14:paraId="7C578021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Line12: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};</w:t>
      </w:r>
    </w:p>
    <w:p w14:paraId="43DB6CC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Line13: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int</w:t>
      </w:r>
      <w:r w:rsidRPr="001B4E2C">
        <w:rPr>
          <w:color w:val="000000"/>
          <w:szCs w:val="21"/>
        </w:rPr>
        <w:t xml:space="preserve"> main()</w:t>
      </w:r>
      <w:r w:rsidRPr="001B4E2C">
        <w:rPr>
          <w:rFonts w:hint="eastAsia"/>
          <w:color w:val="000000"/>
          <w:szCs w:val="21"/>
        </w:rPr>
        <w:t xml:space="preserve"> {</w:t>
      </w:r>
    </w:p>
    <w:p w14:paraId="53E99CDC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Line14: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Point p1,p2(2,1);</w:t>
      </w:r>
    </w:p>
    <w:p w14:paraId="44337A17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Line15: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p1.Print();</w:t>
      </w:r>
    </w:p>
    <w:p w14:paraId="05DF99D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Line16: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p2.Move(1,4);</w:t>
      </w:r>
    </w:p>
    <w:p w14:paraId="6E1DFD56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Line17: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p2.Print();</w:t>
      </w:r>
    </w:p>
    <w:p w14:paraId="0F8CAE7A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Line18:</w:t>
      </w:r>
      <w:r w:rsidRPr="001B4E2C"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rFonts w:hint="eastAsia"/>
          <w:color w:val="000000"/>
          <w:szCs w:val="21"/>
        </w:rPr>
        <w:t>return 0;</w:t>
      </w:r>
    </w:p>
    <w:p w14:paraId="230E36E5" w14:textId="77777777" w:rsidR="001B4E2C" w:rsidRPr="001B4E2C" w:rsidRDefault="001B4E2C" w:rsidP="001B4E2C">
      <w:pPr>
        <w:ind w:leftChars="200" w:left="420"/>
        <w:rPr>
          <w:color w:val="000000"/>
          <w:szCs w:val="21"/>
        </w:rPr>
      </w:pPr>
      <w:r w:rsidRPr="001B4E2C">
        <w:rPr>
          <w:rFonts w:hint="eastAsia"/>
          <w:color w:val="000000"/>
          <w:szCs w:val="21"/>
        </w:rPr>
        <w:t>Line19:</w:t>
      </w:r>
      <w:r w:rsidRPr="001B4E2C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1B4E2C">
        <w:rPr>
          <w:color w:val="000000"/>
          <w:szCs w:val="21"/>
        </w:rPr>
        <w:t>}</w:t>
      </w:r>
    </w:p>
    <w:p w14:paraId="735CA7FC" w14:textId="77777777" w:rsidR="001B4E2C" w:rsidRPr="001B4E2C" w:rsidRDefault="001B4E2C">
      <w:pPr>
        <w:rPr>
          <w:color w:val="000000"/>
          <w:szCs w:val="21"/>
        </w:rPr>
      </w:pPr>
    </w:p>
    <w:p w14:paraId="44A5629C" w14:textId="77777777" w:rsidR="001B4E2C" w:rsidRPr="001B4E2C" w:rsidRDefault="001B4E2C">
      <w:pPr>
        <w:rPr>
          <w:color w:val="000000"/>
          <w:szCs w:val="21"/>
        </w:rPr>
      </w:pPr>
    </w:p>
    <w:p w14:paraId="17C4E273" w14:textId="77777777" w:rsidR="00A366FC" w:rsidRPr="001B4E2C" w:rsidRDefault="00A366FC">
      <w:pPr>
        <w:pStyle w:val="a0c0ef0b-b46a-4c53-a8f4-ce41ddb8ae4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7301F34" w14:textId="77777777" w:rsidR="00A366FC" w:rsidRPr="001B4E2C" w:rsidRDefault="00A366FC">
      <w:pPr>
        <w:pStyle w:val="034f0c8a-2d69-4e05-a2a7-a451507d8b1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C2A0E65" w14:textId="77777777" w:rsidR="00A366FC" w:rsidRPr="001B4E2C" w:rsidRDefault="00A366FC">
      <w:pPr>
        <w:pStyle w:val="49a1f7a2-b3a2-4d21-bbf4-e5d8f37ff78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476FFF3" w14:textId="77777777" w:rsidR="00A366FC" w:rsidRPr="001B4E2C" w:rsidRDefault="00A366FC">
      <w:pPr>
        <w:pStyle w:val="f6eea5e6-9fd2-4c8e-a97c-af27599491e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45DD27" w14:textId="77777777" w:rsidR="00A366FC" w:rsidRPr="001B4E2C" w:rsidRDefault="00A366FC">
      <w:pPr>
        <w:pStyle w:val="0cf1301f-e402-45e2-b72c-35d4070fe3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741ECC6" w14:textId="77777777" w:rsidR="00A366FC" w:rsidRDefault="00A366FC" w:rsidP="005E6682">
      <w:pPr>
        <w:outlineLvl w:val="0"/>
      </w:pPr>
      <w:r>
        <w:rPr>
          <w:b/>
          <w:color w:val="000000"/>
          <w:sz w:val="24"/>
        </w:rPr>
        <w:t>四、阅读程序题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30</w:t>
      </w:r>
      <w:r>
        <w:rPr>
          <w:b/>
          <w:color w:val="000000"/>
          <w:sz w:val="24"/>
        </w:rPr>
        <w:t>分）</w:t>
      </w:r>
    </w:p>
    <w:p w14:paraId="272525F9" w14:textId="77777777" w:rsidR="001B4E2C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BE13D0">
        <w:rPr>
          <w:szCs w:val="21"/>
        </w:rPr>
        <w:t xml:space="preserve">. </w:t>
      </w:r>
      <w:r w:rsidRPr="00BE13D0">
        <w:rPr>
          <w:szCs w:val="21"/>
        </w:rPr>
        <w:t>请写出下列程序的输出结果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8</w:t>
      </w:r>
      <w:r w:rsidRPr="0078137C">
        <w:rPr>
          <w:szCs w:val="21"/>
        </w:rPr>
        <w:t>分）</w:t>
      </w:r>
    </w:p>
    <w:p w14:paraId="572E843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#include &lt;iostream.h&gt;</w:t>
      </w:r>
    </w:p>
    <w:p w14:paraId="2E932C1D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 xml:space="preserve">class </w:t>
      </w:r>
      <w:r w:rsidRPr="009A5459">
        <w:rPr>
          <w:rFonts w:hint="eastAsia"/>
          <w:szCs w:val="21"/>
        </w:rPr>
        <w:t>Test</w:t>
      </w:r>
      <w:r w:rsidRPr="009A5459">
        <w:rPr>
          <w:szCs w:val="21"/>
        </w:rPr>
        <w:t>{</w:t>
      </w:r>
    </w:p>
    <w:p w14:paraId="5F10313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public:</w:t>
      </w:r>
    </w:p>
    <w:p w14:paraId="0B3D25A3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Test(int x=0):val(x) { cout&lt;&lt;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 xml:space="preserve">Cons 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>&lt;&lt;val&lt;&lt;endl; }</w:t>
      </w:r>
    </w:p>
    <w:p w14:paraId="43D98E1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ab/>
        <w:t>Test(const Test &amp;p) { val=p.val; cout&lt;&lt;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 xml:space="preserve">Copy </w:t>
      </w:r>
      <w:r>
        <w:rPr>
          <w:rFonts w:hint="eastAsia"/>
          <w:szCs w:val="21"/>
        </w:rPr>
        <w:t>"</w:t>
      </w:r>
      <w:r w:rsidRPr="009A5459">
        <w:rPr>
          <w:rFonts w:hint="eastAsia"/>
          <w:szCs w:val="21"/>
        </w:rPr>
        <w:t>&lt;&lt;</w:t>
      </w:r>
      <w:r w:rsidRPr="009A5459">
        <w:rPr>
          <w:szCs w:val="21"/>
        </w:rPr>
        <w:t>val&lt;&lt;</w:t>
      </w:r>
      <w:r w:rsidRPr="009A5459">
        <w:rPr>
          <w:rFonts w:hint="eastAsia"/>
          <w:szCs w:val="21"/>
        </w:rPr>
        <w:t>endl; }</w:t>
      </w:r>
    </w:p>
    <w:p w14:paraId="0C2D0B2F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ab/>
        <w:t>friend Test operator + (Test &amp;t1,Test &amp;t2);</w:t>
      </w:r>
    </w:p>
    <w:p w14:paraId="3712C318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>private:</w:t>
      </w:r>
    </w:p>
    <w:p w14:paraId="65D35253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int val</w:t>
      </w:r>
      <w:r w:rsidRPr="009A5459">
        <w:rPr>
          <w:szCs w:val="21"/>
        </w:rPr>
        <w:t>;</w:t>
      </w:r>
    </w:p>
    <w:p w14:paraId="770A157D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};</w:t>
      </w:r>
    </w:p>
    <w:p w14:paraId="58E7465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>Test operator + (Test &amp;t1,Test &amp;t2) {</w:t>
      </w:r>
    </w:p>
    <w:p w14:paraId="3B830B4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  <w:lang w:val="fr-FR"/>
        </w:rPr>
      </w:pPr>
      <w:r w:rsidRPr="009A5459">
        <w:rPr>
          <w:rFonts w:hint="eastAsia"/>
          <w:szCs w:val="21"/>
        </w:rPr>
        <w:tab/>
      </w:r>
      <w:r w:rsidRPr="009A5459">
        <w:rPr>
          <w:rFonts w:hint="eastAsia"/>
          <w:szCs w:val="21"/>
          <w:lang w:val="fr-FR"/>
        </w:rPr>
        <w:t>Test temp(t1.val+t2.val);</w:t>
      </w:r>
    </w:p>
    <w:p w14:paraId="2D54135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  <w:lang w:val="fr-FR"/>
        </w:rPr>
        <w:lastRenderedPageBreak/>
        <w:tab/>
      </w:r>
      <w:r w:rsidRPr="009A5459">
        <w:rPr>
          <w:rFonts w:hint="eastAsia"/>
          <w:szCs w:val="21"/>
        </w:rPr>
        <w:t>return temp;</w:t>
      </w:r>
    </w:p>
    <w:p w14:paraId="0D777A3B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rFonts w:hint="eastAsia"/>
          <w:szCs w:val="21"/>
        </w:rPr>
        <w:t>}</w:t>
      </w:r>
    </w:p>
    <w:p w14:paraId="3B98D9B0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int main()</w:t>
      </w:r>
      <w:r w:rsidRPr="009A5459">
        <w:rPr>
          <w:rFonts w:hint="eastAsia"/>
          <w:szCs w:val="21"/>
        </w:rPr>
        <w:t xml:space="preserve"> </w:t>
      </w:r>
      <w:r w:rsidRPr="009A5459">
        <w:rPr>
          <w:szCs w:val="21"/>
        </w:rPr>
        <w:t>{</w:t>
      </w:r>
    </w:p>
    <w:p w14:paraId="71E40DE0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 A(1),B(3);</w:t>
      </w:r>
    </w:p>
    <w:p w14:paraId="54F53B8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</w:r>
      <w:r w:rsidRPr="009A5459">
        <w:rPr>
          <w:rFonts w:hint="eastAsia"/>
          <w:szCs w:val="21"/>
        </w:rPr>
        <w:t>Test C;</w:t>
      </w:r>
    </w:p>
    <w:p w14:paraId="5EF91B95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Cs w:val="21"/>
        </w:rPr>
      </w:pPr>
      <w:r w:rsidRPr="009A5459">
        <w:rPr>
          <w:rFonts w:hint="eastAsia"/>
          <w:szCs w:val="21"/>
        </w:rPr>
        <w:t>C=A+B;</w:t>
      </w:r>
    </w:p>
    <w:p w14:paraId="15A3FACC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ab/>
        <w:t>return 0;</w:t>
      </w:r>
    </w:p>
    <w:p w14:paraId="4ED92B84" w14:textId="77777777" w:rsidR="001B4E2C" w:rsidRPr="009A5459" w:rsidRDefault="001B4E2C" w:rsidP="001B4E2C">
      <w:pPr>
        <w:pStyle w:val="87df218f-005a-4fc1-a2ac-f35afaa96e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9A5459">
        <w:rPr>
          <w:szCs w:val="21"/>
        </w:rPr>
        <w:t>}</w:t>
      </w:r>
    </w:p>
    <w:p w14:paraId="7C6744C3" w14:textId="77777777" w:rsidR="00A366FC" w:rsidRPr="001B4E2C" w:rsidRDefault="00A366FC">
      <w:pPr>
        <w:pStyle w:val="b6b94efa-6e0d-4f19-a011-3eb8a7b8cd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0C5D691" w14:textId="77777777" w:rsidR="00A366FC" w:rsidRPr="001B4E2C" w:rsidRDefault="00A366FC">
      <w:pPr>
        <w:pStyle w:val="7b442b82-c0b3-431e-a1b3-71247fafc9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0C5378A" w14:textId="77777777" w:rsidR="00A366FC" w:rsidRPr="001B4E2C" w:rsidRDefault="00A366FC">
      <w:pPr>
        <w:pStyle w:val="5aa992b1-9a5c-4778-926f-306d99be5f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8F09230" w14:textId="77777777" w:rsidR="00A366FC" w:rsidRPr="001B4E2C" w:rsidRDefault="00A366FC">
      <w:pPr>
        <w:pStyle w:val="e760edd6-330c-4a73-aad4-f3aa45c7d4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024E1E1" w14:textId="77777777" w:rsidR="00A366FC" w:rsidRDefault="00A366FC">
      <w:pPr>
        <w:pStyle w:val="edd6cb43-2dca-4c2d-8085-09c590d630a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1FA2F2E" w14:textId="77777777" w:rsidR="001B4E2C" w:rsidRPr="001B4E2C" w:rsidRDefault="001B4E2C" w:rsidP="001B4E2C"/>
    <w:p w14:paraId="25F0EBA0" w14:textId="77777777" w:rsidR="001B4E2C" w:rsidRDefault="001B4E2C" w:rsidP="001B4E2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Pr="00BE13D0">
        <w:rPr>
          <w:color w:val="000000"/>
          <w:szCs w:val="21"/>
        </w:rPr>
        <w:t xml:space="preserve">. </w:t>
      </w:r>
      <w:r w:rsidRPr="00BE13D0">
        <w:rPr>
          <w:color w:val="000000"/>
          <w:szCs w:val="21"/>
        </w:rPr>
        <w:t>请写出下列程序的输出结果。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6</w:t>
      </w:r>
      <w:r w:rsidRPr="0078137C">
        <w:rPr>
          <w:szCs w:val="21"/>
        </w:rPr>
        <w:t>分）</w:t>
      </w:r>
    </w:p>
    <w:p w14:paraId="268C32F7" w14:textId="77777777" w:rsidR="001B4E2C" w:rsidRPr="00E62235" w:rsidRDefault="001B4E2C" w:rsidP="001B4E2C">
      <w:pPr>
        <w:ind w:leftChars="300" w:left="630"/>
        <w:rPr>
          <w:color w:val="000000"/>
          <w:szCs w:val="21"/>
        </w:rPr>
      </w:pPr>
      <w:r w:rsidRPr="00E62235">
        <w:rPr>
          <w:color w:val="000000"/>
          <w:szCs w:val="21"/>
        </w:rPr>
        <w:t>#include &lt;iostream.h&gt;</w:t>
      </w:r>
    </w:p>
    <w:p w14:paraId="6B8BFF6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class Base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74D1EBCE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public:</w:t>
      </w:r>
    </w:p>
    <w:p w14:paraId="34503280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void f() { cout&lt;&lt;"</w:t>
      </w:r>
      <w:r w:rsidRPr="00B718DF">
        <w:rPr>
          <w:rFonts w:hint="eastAsia"/>
          <w:color w:val="000000"/>
          <w:szCs w:val="21"/>
        </w:rPr>
        <w:t>fB</w:t>
      </w:r>
      <w:r w:rsidRPr="00B718DF">
        <w:rPr>
          <w:color w:val="000000"/>
          <w:szCs w:val="21"/>
        </w:rPr>
        <w:t>"&lt;&lt;endl; }</w:t>
      </w:r>
    </w:p>
    <w:p w14:paraId="03AE2B4D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 xml:space="preserve">virtual void 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 { cout&lt;&lt;"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B"&lt;&lt;endl; }</w:t>
      </w:r>
    </w:p>
    <w:p w14:paraId="4BBFD16F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};</w:t>
      </w:r>
    </w:p>
    <w:p w14:paraId="18D26C7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class Derived : public Base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5B97BC3D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public:</w:t>
      </w:r>
    </w:p>
    <w:p w14:paraId="671D540A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void f() { cout&lt;&lt;"</w:t>
      </w:r>
      <w:r w:rsidRPr="00B718DF">
        <w:rPr>
          <w:rFonts w:hint="eastAsia"/>
          <w:color w:val="000000"/>
          <w:szCs w:val="21"/>
        </w:rPr>
        <w:t>f</w:t>
      </w:r>
      <w:r w:rsidRPr="00B718DF">
        <w:rPr>
          <w:color w:val="000000"/>
          <w:szCs w:val="21"/>
        </w:rPr>
        <w:t>D"&lt;&lt;endl; }</w:t>
      </w:r>
    </w:p>
    <w:p w14:paraId="6B2DE257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</w:r>
      <w:r w:rsidRPr="00B718DF">
        <w:rPr>
          <w:rFonts w:hint="eastAsia"/>
          <w:color w:val="000000"/>
          <w:szCs w:val="21"/>
        </w:rPr>
        <w:t xml:space="preserve">virtual </w:t>
      </w:r>
      <w:r w:rsidRPr="00B718DF">
        <w:rPr>
          <w:color w:val="000000"/>
          <w:szCs w:val="21"/>
        </w:rPr>
        <w:t xml:space="preserve">void 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 { cout&lt;&lt;"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D"&lt;&lt;endl; }</w:t>
      </w:r>
    </w:p>
    <w:p w14:paraId="5A511439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};</w:t>
      </w:r>
    </w:p>
    <w:p w14:paraId="7381A8D8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int main()</w:t>
      </w:r>
      <w:r w:rsidRPr="00B718DF">
        <w:rPr>
          <w:rFonts w:hint="eastAsia"/>
          <w:color w:val="000000"/>
          <w:szCs w:val="21"/>
        </w:rPr>
        <w:t xml:space="preserve"> </w:t>
      </w:r>
      <w:r w:rsidRPr="00B718DF">
        <w:rPr>
          <w:color w:val="000000"/>
          <w:szCs w:val="21"/>
        </w:rPr>
        <w:t>{</w:t>
      </w:r>
    </w:p>
    <w:p w14:paraId="50375403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Base *p=</w:t>
      </w:r>
      <w:r w:rsidRPr="00B718DF">
        <w:rPr>
          <w:rFonts w:hint="eastAsia"/>
          <w:color w:val="000000"/>
          <w:szCs w:val="21"/>
        </w:rPr>
        <w:t>new Derived</w:t>
      </w:r>
      <w:r w:rsidRPr="00B718DF">
        <w:rPr>
          <w:color w:val="000000"/>
          <w:szCs w:val="21"/>
        </w:rPr>
        <w:t>;</w:t>
      </w:r>
    </w:p>
    <w:p w14:paraId="759EE681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p-&gt;f();</w:t>
      </w:r>
    </w:p>
    <w:p w14:paraId="6BFDE6E2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p-&gt;</w:t>
      </w:r>
      <w:r w:rsidRPr="00B718DF">
        <w:rPr>
          <w:rFonts w:hint="eastAsia"/>
          <w:color w:val="000000"/>
          <w:szCs w:val="21"/>
        </w:rPr>
        <w:t>g</w:t>
      </w:r>
      <w:r w:rsidRPr="00B718DF">
        <w:rPr>
          <w:color w:val="000000"/>
          <w:szCs w:val="21"/>
        </w:rPr>
        <w:t>();</w:t>
      </w:r>
    </w:p>
    <w:p w14:paraId="068F6E68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ab/>
        <w:t>return 0;</w:t>
      </w:r>
    </w:p>
    <w:p w14:paraId="478B3A76" w14:textId="77777777" w:rsidR="001B4E2C" w:rsidRPr="00B718DF" w:rsidRDefault="001B4E2C" w:rsidP="001B4E2C">
      <w:pPr>
        <w:ind w:leftChars="300" w:left="630"/>
        <w:rPr>
          <w:color w:val="000000"/>
          <w:szCs w:val="21"/>
        </w:rPr>
      </w:pPr>
      <w:r w:rsidRPr="00B718DF">
        <w:rPr>
          <w:color w:val="000000"/>
          <w:szCs w:val="21"/>
        </w:rPr>
        <w:t>}</w:t>
      </w:r>
    </w:p>
    <w:p w14:paraId="434EA0ED" w14:textId="77777777" w:rsidR="001B4E2C" w:rsidRPr="00BE13D0" w:rsidRDefault="001B4E2C" w:rsidP="001B4E2C">
      <w:pPr>
        <w:pStyle w:val="ec686373-e22c-4e5d-8b63-44e5cc3fec4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A8078B1" w14:textId="77777777" w:rsidR="001B4E2C" w:rsidRPr="00BE13D0" w:rsidRDefault="001B4E2C" w:rsidP="001B4E2C">
      <w:pPr>
        <w:pStyle w:val="dd174c63-c886-4e45-be35-a98667b082e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DA2FAE9" w14:textId="77777777" w:rsidR="001B4E2C" w:rsidRPr="00BE13D0" w:rsidRDefault="001B4E2C" w:rsidP="001B4E2C">
      <w:pPr>
        <w:pStyle w:val="f211353b-fee4-417f-8894-4566a1391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080A9F8" w14:textId="77777777" w:rsidR="001B4E2C" w:rsidRPr="00BE13D0" w:rsidRDefault="001B4E2C" w:rsidP="001B4E2C">
      <w:pPr>
        <w:pStyle w:val="2263b086-da4e-4d90-ad28-7c38a10518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305432C" w14:textId="77777777" w:rsidR="00A366FC" w:rsidRPr="001B4E2C" w:rsidRDefault="00A366FC">
      <w:pPr>
        <w:pStyle w:val="3e4f1819-4066-4ff8-a3e8-e0640e11ce8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BEEABAC" w14:textId="77777777" w:rsidR="001B4E2C" w:rsidRDefault="001B4E2C" w:rsidP="001B4E2C">
      <w:pPr>
        <w:pStyle w:val="29a60239-a89d-405b-be6b-6830843a02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BE13D0">
        <w:rPr>
          <w:szCs w:val="21"/>
        </w:rPr>
        <w:t xml:space="preserve">. </w:t>
      </w:r>
      <w:r w:rsidRPr="00BE13D0">
        <w:rPr>
          <w:szCs w:val="21"/>
        </w:rPr>
        <w:t>请写出下列程序的输出结果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>
        <w:rPr>
          <w:rFonts w:hint="eastAsia"/>
          <w:szCs w:val="21"/>
        </w:rPr>
        <w:t>10</w:t>
      </w:r>
      <w:r w:rsidRPr="0078137C">
        <w:rPr>
          <w:szCs w:val="21"/>
        </w:rPr>
        <w:t>分）</w:t>
      </w:r>
    </w:p>
    <w:p w14:paraId="0E3CEAA3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 xml:space="preserve">#include &lt;iostream.h&gt; </w:t>
      </w:r>
    </w:p>
    <w:p w14:paraId="52023113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Base{</w:t>
      </w:r>
    </w:p>
    <w:p w14:paraId="39219925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58FCE1DA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Base() { cout&lt;&lt;"Base"&lt;&lt;endl; }</w:t>
      </w:r>
    </w:p>
    <w:p w14:paraId="787157FC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~Base() { cout&lt;&lt;"~Base"&lt;&lt;endl; }</w:t>
      </w:r>
    </w:p>
    <w:p w14:paraId="2F495F0D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2CD03CFB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Base1</w:t>
      </w:r>
      <w:r w:rsidRPr="00D65E48">
        <w:rPr>
          <w:rFonts w:hint="eastAsia"/>
          <w:szCs w:val="21"/>
        </w:rPr>
        <w:t xml:space="preserve"> : virtual public Base</w:t>
      </w:r>
      <w:r w:rsidRPr="00D65E48">
        <w:rPr>
          <w:szCs w:val="21"/>
        </w:rPr>
        <w:t>{</w:t>
      </w:r>
    </w:p>
    <w:p w14:paraId="4BC0390F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2859C00E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Base1() { cout&lt;&lt;"Base1"&lt;&lt;endl; }</w:t>
      </w:r>
    </w:p>
    <w:p w14:paraId="1629972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lastRenderedPageBreak/>
        <w:tab/>
        <w:t>~Base1() { cout&lt;&lt;"~Base1"&lt;&lt;endl; }</w:t>
      </w:r>
    </w:p>
    <w:p w14:paraId="54978FC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55728C85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Base2</w:t>
      </w:r>
      <w:r w:rsidRPr="00D65E48">
        <w:rPr>
          <w:rFonts w:hint="eastAsia"/>
          <w:szCs w:val="21"/>
        </w:rPr>
        <w:t xml:space="preserve"> : virtual public Base</w:t>
      </w:r>
      <w:r w:rsidRPr="00D65E48">
        <w:rPr>
          <w:szCs w:val="21"/>
        </w:rPr>
        <w:t>{</w:t>
      </w:r>
    </w:p>
    <w:p w14:paraId="2685A70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70649F49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Base2() { cout&lt;&lt;"Base2"&lt;&lt;endl; }</w:t>
      </w:r>
    </w:p>
    <w:p w14:paraId="5F3FB02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~Base2() { cout&lt;&lt;"~Base2"&lt;&lt;endl; }</w:t>
      </w:r>
    </w:p>
    <w:p w14:paraId="2954982A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2D5E433F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class Derived : public Base</w:t>
      </w:r>
      <w:r w:rsidRPr="00D65E48">
        <w:rPr>
          <w:rFonts w:hint="eastAsia"/>
          <w:szCs w:val="21"/>
        </w:rPr>
        <w:t>1</w:t>
      </w:r>
      <w:r w:rsidRPr="00D65E48">
        <w:rPr>
          <w:szCs w:val="21"/>
        </w:rPr>
        <w:t>, public Base</w:t>
      </w:r>
      <w:r w:rsidRPr="00D65E48">
        <w:rPr>
          <w:rFonts w:hint="eastAsia"/>
          <w:szCs w:val="21"/>
        </w:rPr>
        <w:t xml:space="preserve">2 </w:t>
      </w:r>
      <w:r w:rsidRPr="00D65E48">
        <w:rPr>
          <w:szCs w:val="21"/>
        </w:rPr>
        <w:t>{</w:t>
      </w:r>
    </w:p>
    <w:p w14:paraId="1446A66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public:</w:t>
      </w:r>
    </w:p>
    <w:p w14:paraId="75696639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Derived() { cout&lt;&lt;"Derived "&lt;&lt;endl; }</w:t>
      </w:r>
    </w:p>
    <w:p w14:paraId="67837F22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~Derived() { cout&lt;&lt;"~Derived"&lt;&lt;endl; }</w:t>
      </w:r>
    </w:p>
    <w:p w14:paraId="3AB120E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>private:</w:t>
      </w:r>
    </w:p>
    <w:p w14:paraId="3847364C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ab/>
        <w:t>Base b;</w:t>
      </w:r>
    </w:p>
    <w:p w14:paraId="1EFAE44B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};</w:t>
      </w:r>
    </w:p>
    <w:p w14:paraId="1A14CD31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>int</w:t>
      </w:r>
      <w:r w:rsidRPr="00D65E48">
        <w:rPr>
          <w:szCs w:val="21"/>
        </w:rPr>
        <w:t xml:space="preserve"> main()</w:t>
      </w:r>
      <w:r w:rsidRPr="00D65E48">
        <w:rPr>
          <w:rFonts w:hint="eastAsia"/>
          <w:szCs w:val="21"/>
        </w:rPr>
        <w:t xml:space="preserve"> </w:t>
      </w:r>
      <w:r w:rsidRPr="00D65E48">
        <w:rPr>
          <w:szCs w:val="21"/>
        </w:rPr>
        <w:t>{</w:t>
      </w:r>
    </w:p>
    <w:p w14:paraId="2B109044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ab/>
        <w:t>Derived d;</w:t>
      </w:r>
    </w:p>
    <w:p w14:paraId="357B54C6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rFonts w:hint="eastAsia"/>
          <w:szCs w:val="21"/>
        </w:rPr>
        <w:tab/>
        <w:t>return 0;</w:t>
      </w:r>
    </w:p>
    <w:p w14:paraId="57700220" w14:textId="77777777" w:rsidR="00D65E48" w:rsidRPr="00D65E48" w:rsidRDefault="00D65E48" w:rsidP="00D65E48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D65E48">
        <w:rPr>
          <w:szCs w:val="21"/>
        </w:rPr>
        <w:t>}</w:t>
      </w:r>
    </w:p>
    <w:p w14:paraId="7F0E696D" w14:textId="77777777" w:rsidR="00A366FC" w:rsidRPr="001B4E2C" w:rsidRDefault="00A366FC">
      <w:pPr>
        <w:pStyle w:val="ffdce310-91c1-4641-9d52-ded6797e7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6EF78B3" w14:textId="77777777" w:rsidR="00A366FC" w:rsidRDefault="00A366FC">
      <w:pPr>
        <w:pStyle w:val="9aab155b-f234-47b1-991c-5ac4b3ca2e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BF65FD8" w14:textId="77777777" w:rsidR="00A366FC" w:rsidRPr="001B4E2C" w:rsidRDefault="00A366FC">
      <w:pPr>
        <w:pStyle w:val="180867c4-cf0f-4d6e-92a0-64c17c94b6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5C79BC4" w14:textId="77777777" w:rsidR="00A366FC" w:rsidRDefault="00A366FC">
      <w:pPr>
        <w:pStyle w:val="c05ee133-1a0a-4fd2-bb40-c1ec3bc2c23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5AF6DD1" w14:textId="77777777" w:rsidR="00463E51" w:rsidRDefault="00463E51" w:rsidP="00463E51"/>
    <w:p w14:paraId="4614CCEF" w14:textId="77777777" w:rsidR="00463E51" w:rsidRPr="00463E51" w:rsidRDefault="00463E51" w:rsidP="00463E51"/>
    <w:p w14:paraId="2706B6C8" w14:textId="77777777" w:rsidR="00A366FC" w:rsidRPr="001B4E2C" w:rsidRDefault="00A366FC">
      <w:pPr>
        <w:pStyle w:val="22d1d003-dfde-464f-ae01-fe4b805546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79ED4D9" w14:textId="77777777" w:rsidR="00D65E48" w:rsidRDefault="00D65E48" w:rsidP="00D65E48">
      <w:pPr>
        <w:pStyle w:val="88e9657e-e068-47b6-9617-170ae0ff88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4</w:t>
      </w:r>
      <w:r w:rsidRPr="003811A1">
        <w:rPr>
          <w:szCs w:val="21"/>
        </w:rPr>
        <w:t xml:space="preserve">. </w:t>
      </w:r>
      <w:r w:rsidRPr="003811A1">
        <w:rPr>
          <w:rFonts w:hint="eastAsia"/>
          <w:szCs w:val="21"/>
        </w:rPr>
        <w:t>请</w:t>
      </w:r>
      <w:r w:rsidRPr="003811A1">
        <w:rPr>
          <w:szCs w:val="21"/>
        </w:rPr>
        <w:t>写出下列程序的输出结果</w:t>
      </w:r>
      <w:r w:rsidRPr="003811A1">
        <w:rPr>
          <w:szCs w:val="21"/>
        </w:rPr>
        <w:t xml:space="preserve"> </w:t>
      </w:r>
      <w:r w:rsidRPr="003811A1">
        <w:rPr>
          <w:szCs w:val="21"/>
        </w:rPr>
        <w:t>。</w:t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rFonts w:hint="eastAsia"/>
          <w:szCs w:val="21"/>
        </w:rPr>
        <w:tab/>
      </w:r>
      <w:r w:rsidRPr="003811A1">
        <w:rPr>
          <w:szCs w:val="21"/>
        </w:rPr>
        <w:t>（</w:t>
      </w:r>
      <w:r w:rsidRPr="003811A1">
        <w:rPr>
          <w:rFonts w:hint="eastAsia"/>
          <w:szCs w:val="21"/>
        </w:rPr>
        <w:t>8</w:t>
      </w:r>
      <w:r w:rsidRPr="003811A1">
        <w:rPr>
          <w:szCs w:val="21"/>
        </w:rPr>
        <w:t>分）</w:t>
      </w:r>
    </w:p>
    <w:p w14:paraId="33585988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szCs w:val="21"/>
        </w:rPr>
        <w:t>#include &lt;iostream.h&gt;</w:t>
      </w:r>
    </w:p>
    <w:p w14:paraId="5F6F81EF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class A {</w:t>
      </w:r>
    </w:p>
    <w:p w14:paraId="53D88B42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public:</w:t>
      </w:r>
    </w:p>
    <w:p w14:paraId="35635039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A(int i):r1(i)  </w:t>
      </w:r>
      <w:r w:rsidRPr="000A2B61"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ab/>
        <w:t>{ cout&lt;&lt;r1&lt;&lt;endl; }</w:t>
      </w:r>
    </w:p>
    <w:p w14:paraId="3E096E1A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~A()</w:t>
      </w:r>
      <w:r w:rsidRPr="000A2B61">
        <w:rPr>
          <w:rFonts w:hint="eastAsia"/>
          <w:szCs w:val="21"/>
        </w:rPr>
        <w:t xml:space="preserve">　　　　</w:t>
      </w:r>
      <w:r w:rsidRPr="000A2B61"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ab/>
        <w:t>{ cout&lt;&lt;</w:t>
      </w:r>
      <w:r>
        <w:rPr>
          <w:rFonts w:hint="eastAsia"/>
          <w:szCs w:val="21"/>
        </w:rPr>
        <w:t>'</w:t>
      </w:r>
      <w:r w:rsidRPr="000A2B61">
        <w:rPr>
          <w:rFonts w:hint="eastAsia"/>
          <w:szCs w:val="21"/>
        </w:rPr>
        <w:t>~</w:t>
      </w:r>
      <w:r>
        <w:rPr>
          <w:rFonts w:hint="eastAsia"/>
          <w:szCs w:val="21"/>
        </w:rPr>
        <w:t>'</w:t>
      </w:r>
      <w:r w:rsidRPr="000A2B61">
        <w:rPr>
          <w:rFonts w:hint="eastAsia"/>
          <w:szCs w:val="21"/>
        </w:rPr>
        <w:t>&lt;&lt;r1&lt;&lt;endl; }</w:t>
      </w:r>
    </w:p>
    <w:p w14:paraId="0AD1BBA8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0A2B61">
        <w:rPr>
          <w:rFonts w:hint="eastAsia"/>
          <w:szCs w:val="21"/>
        </w:rPr>
        <w:t>{cout&lt;&lt;"Empty:"&lt;&lt;r1&lt;&lt;endl;}</w:t>
      </w:r>
    </w:p>
    <w:p w14:paraId="2B18D83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print() const </w:t>
      </w:r>
      <w:r w:rsidRPr="000A2B61">
        <w:rPr>
          <w:rFonts w:hint="eastAsia"/>
          <w:szCs w:val="21"/>
        </w:rPr>
        <w:tab/>
        <w:t>{cout&lt;&lt;"Const:"&lt;&lt;r1&lt;&lt;endl;}</w:t>
      </w:r>
    </w:p>
    <w:p w14:paraId="732AF0E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 xml:space="preserve">void print(int x) </w:t>
      </w:r>
      <w:r w:rsidRPr="000A2B61">
        <w:rPr>
          <w:rFonts w:hint="eastAsia"/>
          <w:szCs w:val="21"/>
        </w:rPr>
        <w:tab/>
        <w:t>{cout&lt;&lt;"Param:"&lt;&lt;x*x&lt;&lt;endl;}</w:t>
      </w:r>
    </w:p>
    <w:p w14:paraId="51686F4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private:</w:t>
      </w:r>
    </w:p>
    <w:p w14:paraId="2E8130BD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int r1;</w:t>
      </w:r>
    </w:p>
    <w:p w14:paraId="2D377C82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};</w:t>
      </w:r>
    </w:p>
    <w:p w14:paraId="44B0436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int main() {</w:t>
      </w:r>
    </w:p>
    <w:p w14:paraId="39164E10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 a1(1)</w:t>
      </w:r>
      <w:r w:rsidR="00115582">
        <w:rPr>
          <w:rFonts w:hint="eastAsia"/>
          <w:szCs w:val="21"/>
        </w:rPr>
        <w:t>,</w:t>
      </w:r>
      <w:r w:rsidRPr="000A2B61">
        <w:rPr>
          <w:rFonts w:hint="eastAsia"/>
          <w:szCs w:val="21"/>
        </w:rPr>
        <w:t>a2(2);</w:t>
      </w:r>
    </w:p>
    <w:p w14:paraId="27BD838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a1.print();</w:t>
      </w:r>
    </w:p>
    <w:p w14:paraId="2C6B58A3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a2.print(</w:t>
      </w:r>
      <w:r w:rsidR="00115582">
        <w:rPr>
          <w:rFonts w:hint="eastAsia"/>
          <w:szCs w:val="21"/>
        </w:rPr>
        <w:t>3</w:t>
      </w:r>
      <w:r w:rsidRPr="000A2B61">
        <w:rPr>
          <w:rFonts w:hint="eastAsia"/>
          <w:szCs w:val="21"/>
        </w:rPr>
        <w:t>);</w:t>
      </w:r>
    </w:p>
    <w:p w14:paraId="2D343E75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ab/>
        <w:t>return 0;</w:t>
      </w:r>
    </w:p>
    <w:p w14:paraId="484CCECB" w14:textId="77777777" w:rsidR="00D65E48" w:rsidRPr="000A2B61" w:rsidRDefault="00D65E48" w:rsidP="00D65E48">
      <w:pPr>
        <w:ind w:leftChars="300" w:left="630"/>
        <w:rPr>
          <w:szCs w:val="21"/>
        </w:rPr>
      </w:pPr>
      <w:r w:rsidRPr="000A2B61">
        <w:rPr>
          <w:rFonts w:hint="eastAsia"/>
          <w:szCs w:val="21"/>
        </w:rPr>
        <w:t>}</w:t>
      </w:r>
    </w:p>
    <w:p w14:paraId="45A615BE" w14:textId="77777777" w:rsidR="00A366FC" w:rsidRDefault="00A366FC"/>
    <w:sectPr w:rsidR="00A366FC" w:rsidSect="00A366FC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EF339" w14:textId="77777777" w:rsidR="00E86984" w:rsidRDefault="00E86984">
      <w:r>
        <w:separator/>
      </w:r>
    </w:p>
  </w:endnote>
  <w:endnote w:type="continuationSeparator" w:id="0">
    <w:p w14:paraId="0B25D5E2" w14:textId="77777777" w:rsidR="00E86984" w:rsidRDefault="00E8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EDEE2" w14:textId="77777777" w:rsidR="00A943D5" w:rsidRDefault="00A943D5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9994B49" w14:textId="77777777" w:rsidR="00A943D5" w:rsidRDefault="00A943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C3D52" w14:textId="77777777" w:rsidR="00A943D5" w:rsidRDefault="00A943D5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6A21D3">
      <w:t>4</w:t>
    </w:r>
    <w:r>
      <w:fldChar w:fldCharType="end"/>
    </w:r>
  </w:p>
  <w:p w14:paraId="7BF956D1" w14:textId="77777777" w:rsidR="00A943D5" w:rsidRDefault="00A943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CAD20" w14:textId="77777777" w:rsidR="00E86984" w:rsidRDefault="00E86984">
      <w:r>
        <w:separator/>
      </w:r>
    </w:p>
  </w:footnote>
  <w:footnote w:type="continuationSeparator" w:id="0">
    <w:p w14:paraId="1FF9E840" w14:textId="77777777" w:rsidR="00E86984" w:rsidRDefault="00E86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B"/>
    <w:rsid w:val="00075144"/>
    <w:rsid w:val="00080DBC"/>
    <w:rsid w:val="000A73EB"/>
    <w:rsid w:val="00115582"/>
    <w:rsid w:val="00144755"/>
    <w:rsid w:val="001B4E2C"/>
    <w:rsid w:val="001D080B"/>
    <w:rsid w:val="001F3526"/>
    <w:rsid w:val="00204E35"/>
    <w:rsid w:val="0027579C"/>
    <w:rsid w:val="002E5210"/>
    <w:rsid w:val="003D566D"/>
    <w:rsid w:val="003F23D8"/>
    <w:rsid w:val="00416FB8"/>
    <w:rsid w:val="00463E51"/>
    <w:rsid w:val="00487F1B"/>
    <w:rsid w:val="004C7C45"/>
    <w:rsid w:val="005136DF"/>
    <w:rsid w:val="0057407C"/>
    <w:rsid w:val="00586D5B"/>
    <w:rsid w:val="005E6682"/>
    <w:rsid w:val="006A21D3"/>
    <w:rsid w:val="006A7703"/>
    <w:rsid w:val="00702261"/>
    <w:rsid w:val="00741C0A"/>
    <w:rsid w:val="00757842"/>
    <w:rsid w:val="007B0B0B"/>
    <w:rsid w:val="007D01AA"/>
    <w:rsid w:val="00825C1C"/>
    <w:rsid w:val="008358CF"/>
    <w:rsid w:val="00877403"/>
    <w:rsid w:val="00A366FC"/>
    <w:rsid w:val="00A72B89"/>
    <w:rsid w:val="00A943D5"/>
    <w:rsid w:val="00B2755F"/>
    <w:rsid w:val="00B94841"/>
    <w:rsid w:val="00BC4A16"/>
    <w:rsid w:val="00D65E48"/>
    <w:rsid w:val="00DA2B20"/>
    <w:rsid w:val="00DE3E8E"/>
    <w:rsid w:val="00E37743"/>
    <w:rsid w:val="00E83299"/>
    <w:rsid w:val="00E86984"/>
    <w:rsid w:val="00F23707"/>
    <w:rsid w:val="00F83126"/>
    <w:rsid w:val="00F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FE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5E6682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8d787058-0311-4066-bf3c-c6aa12693f48">
    <w:name w:val="8d787058-0311-4066-bf3c-c6aa12693f48"/>
    <w:basedOn w:val="Normal"/>
    <w:next w:val="Normal"/>
    <w:rPr>
      <w:b/>
      <w:color w:val="000000"/>
      <w:sz w:val="26"/>
    </w:rPr>
  </w:style>
  <w:style w:type="paragraph" w:customStyle="1" w:styleId="fc4969e8-d624-4903-b267-77e2dd26e62b">
    <w:name w:val="fc4969e8-d624-4903-b267-77e2dd26e62b"/>
    <w:basedOn w:val="Normal"/>
    <w:next w:val="Normal"/>
    <w:rPr>
      <w:color w:val="000000"/>
    </w:rPr>
  </w:style>
  <w:style w:type="paragraph" w:customStyle="1" w:styleId="aeb7d93e-844c-4346-b3a3-49f0face57d7">
    <w:name w:val="aeb7d93e-844c-4346-b3a3-49f0face57d7"/>
    <w:basedOn w:val="Normal"/>
    <w:next w:val="Normal"/>
    <w:rPr>
      <w:color w:val="000000"/>
    </w:rPr>
  </w:style>
  <w:style w:type="paragraph" w:customStyle="1" w:styleId="ef1b46ee-6164-4c08-ae7e-c973fcb0083a">
    <w:name w:val="ef1b46ee-6164-4c08-ae7e-c973fcb0083a"/>
    <w:basedOn w:val="Normal"/>
    <w:next w:val="Normal"/>
    <w:rPr>
      <w:color w:val="000000"/>
    </w:rPr>
  </w:style>
  <w:style w:type="paragraph" w:customStyle="1" w:styleId="972a2d24-40b7-4279-83b4-415a30423c81">
    <w:name w:val="972a2d24-40b7-4279-83b4-415a30423c81"/>
    <w:basedOn w:val="Normal"/>
    <w:next w:val="Normal"/>
    <w:rPr>
      <w:color w:val="000000"/>
    </w:rPr>
  </w:style>
  <w:style w:type="paragraph" w:customStyle="1" w:styleId="6e64a640-b8a2-49c1-abe0-6a66b370fecc">
    <w:name w:val="6e64a640-b8a2-49c1-abe0-6a66b370fecc"/>
    <w:basedOn w:val="Normal"/>
    <w:next w:val="Normal"/>
    <w:rPr>
      <w:color w:val="000000"/>
    </w:rPr>
  </w:style>
  <w:style w:type="paragraph" w:customStyle="1" w:styleId="43ed8d2c-04b2-4985-818c-ae64f65f72ec">
    <w:name w:val="43ed8d2c-04b2-4985-818c-ae64f65f72ec"/>
    <w:basedOn w:val="Normal"/>
    <w:next w:val="Normal"/>
    <w:rPr>
      <w:color w:val="000000"/>
    </w:rPr>
  </w:style>
  <w:style w:type="paragraph" w:customStyle="1" w:styleId="25e7e5f4-68b0-4b21-8c16-e35478121b4f">
    <w:name w:val="25e7e5f4-68b0-4b21-8c16-e35478121b4f"/>
    <w:basedOn w:val="Normal"/>
    <w:next w:val="Normal"/>
    <w:rPr>
      <w:color w:val="000000"/>
    </w:rPr>
  </w:style>
  <w:style w:type="paragraph" w:customStyle="1" w:styleId="c17af452-933c-4bb8-a996-f12ffcbbabd6">
    <w:name w:val="c17af452-933c-4bb8-a996-f12ffcbbabd6"/>
    <w:basedOn w:val="Normal"/>
    <w:next w:val="Normal"/>
    <w:rPr>
      <w:color w:val="000000"/>
    </w:rPr>
  </w:style>
  <w:style w:type="paragraph" w:customStyle="1" w:styleId="850ac432-85a3-4e3f-80a2-e9d321bb1f4a">
    <w:name w:val="850ac432-85a3-4e3f-80a2-e9d321bb1f4a"/>
    <w:basedOn w:val="Normal"/>
    <w:next w:val="Normal"/>
    <w:rPr>
      <w:color w:val="000000"/>
    </w:rPr>
  </w:style>
  <w:style w:type="paragraph" w:customStyle="1" w:styleId="8d972deb-ae10-4001-9544-83b27d207d40">
    <w:name w:val="8d972deb-ae10-4001-9544-83b27d207d40"/>
    <w:basedOn w:val="Normal"/>
    <w:next w:val="Normal"/>
    <w:rPr>
      <w:color w:val="000000"/>
    </w:rPr>
  </w:style>
  <w:style w:type="paragraph" w:customStyle="1" w:styleId="3e92df42-cf9e-487f-a4c0-41e4a5ff9437">
    <w:name w:val="3e92df42-cf9e-487f-a4c0-41e4a5ff9437"/>
    <w:basedOn w:val="Normal"/>
    <w:next w:val="Normal"/>
    <w:rPr>
      <w:color w:val="000000"/>
    </w:rPr>
  </w:style>
  <w:style w:type="paragraph" w:customStyle="1" w:styleId="214d474e-b34c-4158-8c78-653fdc9bd4d0">
    <w:name w:val="214d474e-b34c-4158-8c78-653fdc9bd4d0"/>
    <w:basedOn w:val="Normal"/>
    <w:next w:val="Normal"/>
    <w:rPr>
      <w:color w:val="000000"/>
    </w:rPr>
  </w:style>
  <w:style w:type="paragraph" w:customStyle="1" w:styleId="2741ded8-4a92-4b30-8bf2-a9447c612912">
    <w:name w:val="2741ded8-4a92-4b30-8bf2-a9447c612912"/>
    <w:basedOn w:val="Normal"/>
    <w:next w:val="Normal"/>
    <w:rPr>
      <w:color w:val="000000"/>
    </w:rPr>
  </w:style>
  <w:style w:type="paragraph" w:customStyle="1" w:styleId="a6033599-89f9-49f0-bd71-483c219593ab">
    <w:name w:val="a6033599-89f9-49f0-bd71-483c219593ab"/>
    <w:basedOn w:val="Normal"/>
    <w:next w:val="Normal"/>
    <w:rPr>
      <w:color w:val="000000"/>
    </w:rPr>
  </w:style>
  <w:style w:type="paragraph" w:customStyle="1" w:styleId="25136537-f717-4c2c-aa18-aaa10663cf19">
    <w:name w:val="25136537-f717-4c2c-aa18-aaa10663cf19"/>
    <w:basedOn w:val="Normal"/>
    <w:next w:val="Normal"/>
    <w:rPr>
      <w:color w:val="000000"/>
    </w:rPr>
  </w:style>
  <w:style w:type="paragraph" w:customStyle="1" w:styleId="d8bc3ed6-bb01-489e-a3ac-cf08cf2f791c">
    <w:name w:val="d8bc3ed6-bb01-489e-a3ac-cf08cf2f791c"/>
    <w:basedOn w:val="Normal"/>
    <w:next w:val="Normal"/>
    <w:rPr>
      <w:color w:val="000000"/>
    </w:rPr>
  </w:style>
  <w:style w:type="paragraph" w:customStyle="1" w:styleId="b8bf74d4-a874-437c-8c2e-163480366da3">
    <w:name w:val="b8bf74d4-a874-437c-8c2e-163480366da3"/>
    <w:basedOn w:val="Normal"/>
    <w:next w:val="Normal"/>
    <w:rPr>
      <w:color w:val="000000"/>
    </w:rPr>
  </w:style>
  <w:style w:type="paragraph" w:customStyle="1" w:styleId="ab41c0c9-c4cc-4a65-91ca-33de8defb12a">
    <w:name w:val="ab41c0c9-c4cc-4a65-91ca-33de8defb12a"/>
    <w:basedOn w:val="Normal"/>
    <w:next w:val="Normal"/>
    <w:rPr>
      <w:color w:val="000000"/>
    </w:rPr>
  </w:style>
  <w:style w:type="paragraph" w:customStyle="1" w:styleId="8471605e-a9f9-48d8-892d-4a6aa6b7b82a">
    <w:name w:val="8471605e-a9f9-48d8-892d-4a6aa6b7b82a"/>
    <w:basedOn w:val="Normal"/>
    <w:next w:val="Normal"/>
    <w:rPr>
      <w:color w:val="000000"/>
    </w:rPr>
  </w:style>
  <w:style w:type="paragraph" w:customStyle="1" w:styleId="de4daf10-9fe7-4392-a455-ac22333117d1">
    <w:name w:val="de4daf10-9fe7-4392-a455-ac22333117d1"/>
    <w:basedOn w:val="Normal"/>
    <w:next w:val="Normal"/>
    <w:rPr>
      <w:color w:val="000000"/>
    </w:rPr>
  </w:style>
  <w:style w:type="paragraph" w:customStyle="1" w:styleId="d363f2fb-02a8-418f-8af7-fe452384e25e">
    <w:name w:val="d363f2fb-02a8-418f-8af7-fe452384e25e"/>
    <w:basedOn w:val="Normal"/>
    <w:next w:val="Normal"/>
    <w:rPr>
      <w:color w:val="000000"/>
    </w:rPr>
  </w:style>
  <w:style w:type="paragraph" w:customStyle="1" w:styleId="328301df-6091-4f8d-a3d8-6cfed0177bc5">
    <w:name w:val="328301df-6091-4f8d-a3d8-6cfed0177bc5"/>
    <w:basedOn w:val="Normal"/>
    <w:next w:val="Normal"/>
    <w:rPr>
      <w:color w:val="000000"/>
    </w:rPr>
  </w:style>
  <w:style w:type="paragraph" w:customStyle="1" w:styleId="8fded1cd-624c-43d2-859c-e25378a0b08a">
    <w:name w:val="8fded1cd-624c-43d2-859c-e25378a0b08a"/>
    <w:basedOn w:val="Normal"/>
    <w:next w:val="Normal"/>
    <w:rPr>
      <w:color w:val="000000"/>
    </w:rPr>
  </w:style>
  <w:style w:type="paragraph" w:customStyle="1" w:styleId="0e18432e-a5ba-464f-9544-8c8a75822fb6">
    <w:name w:val="0e18432e-a5ba-464f-9544-8c8a75822fb6"/>
    <w:basedOn w:val="Normal"/>
    <w:next w:val="Normal"/>
    <w:rPr>
      <w:color w:val="000000"/>
    </w:rPr>
  </w:style>
  <w:style w:type="paragraph" w:customStyle="1" w:styleId="9d89fee3-a7e1-49e1-971b-1e8d2d5db44c">
    <w:name w:val="9d89fee3-a7e1-49e1-971b-1e8d2d5db44c"/>
    <w:basedOn w:val="Normal"/>
    <w:next w:val="Normal"/>
    <w:rPr>
      <w:color w:val="000000"/>
    </w:rPr>
  </w:style>
  <w:style w:type="paragraph" w:customStyle="1" w:styleId="7194e76d-8efc-4876-a3f4-acc2d99c7b2d">
    <w:name w:val="7194e76d-8efc-4876-a3f4-acc2d99c7b2d"/>
    <w:basedOn w:val="Normal"/>
    <w:next w:val="Normal"/>
    <w:rPr>
      <w:color w:val="000000"/>
    </w:rPr>
  </w:style>
  <w:style w:type="paragraph" w:customStyle="1" w:styleId="43b83e51-caea-48d7-ba9a-ed678a8cd7d4">
    <w:name w:val="43b83e51-caea-48d7-ba9a-ed678a8cd7d4"/>
    <w:basedOn w:val="Normal"/>
    <w:next w:val="Normal"/>
    <w:rPr>
      <w:color w:val="000000"/>
    </w:rPr>
  </w:style>
  <w:style w:type="paragraph" w:customStyle="1" w:styleId="b4de2651-697b-442e-8f7e-22495014c4f9">
    <w:name w:val="b4de2651-697b-442e-8f7e-22495014c4f9"/>
    <w:basedOn w:val="Normal"/>
    <w:next w:val="Normal"/>
    <w:rPr>
      <w:color w:val="000000"/>
    </w:rPr>
  </w:style>
  <w:style w:type="paragraph" w:customStyle="1" w:styleId="9b74acca-42bd-4fe6-97bf-8855722fb708">
    <w:name w:val="9b74acca-42bd-4fe6-97bf-8855722fb708"/>
    <w:basedOn w:val="Normal"/>
    <w:next w:val="Normal"/>
    <w:rPr>
      <w:color w:val="000000"/>
    </w:rPr>
  </w:style>
  <w:style w:type="paragraph" w:customStyle="1" w:styleId="ddaff1f3-d3f9-4f2c-b2de-de19b2489c02">
    <w:name w:val="ddaff1f3-d3f9-4f2c-b2de-de19b2489c02"/>
    <w:basedOn w:val="Normal"/>
    <w:next w:val="Normal"/>
    <w:rPr>
      <w:color w:val="000000"/>
    </w:rPr>
  </w:style>
  <w:style w:type="paragraph" w:customStyle="1" w:styleId="d02f32b0-d6e4-4276-916e-4090bdc2a5ca">
    <w:name w:val="d02f32b0-d6e4-4276-916e-4090bdc2a5ca"/>
    <w:basedOn w:val="Normal"/>
    <w:next w:val="Normal"/>
    <w:rPr>
      <w:color w:val="000000"/>
    </w:rPr>
  </w:style>
  <w:style w:type="paragraph" w:customStyle="1" w:styleId="e51b3442-3025-4908-bb7c-6d85f03d15bd">
    <w:name w:val="e51b3442-3025-4908-bb7c-6d85f03d15bd"/>
    <w:basedOn w:val="Normal"/>
    <w:next w:val="Normal"/>
    <w:rPr>
      <w:color w:val="000000"/>
    </w:rPr>
  </w:style>
  <w:style w:type="paragraph" w:customStyle="1" w:styleId="e18169a0-4ea1-49bd-ac31-f9f09e1eed95">
    <w:name w:val="e18169a0-4ea1-49bd-ac31-f9f09e1eed95"/>
    <w:basedOn w:val="Normal"/>
    <w:next w:val="Normal"/>
    <w:rPr>
      <w:color w:val="000000"/>
    </w:rPr>
  </w:style>
  <w:style w:type="paragraph" w:customStyle="1" w:styleId="c7e5f87c-6c5e-4a47-85a5-1765fcf36039">
    <w:name w:val="c7e5f87c-6c5e-4a47-85a5-1765fcf36039"/>
    <w:basedOn w:val="Normal"/>
    <w:next w:val="Normal"/>
    <w:rPr>
      <w:color w:val="000000"/>
    </w:rPr>
  </w:style>
  <w:style w:type="paragraph" w:customStyle="1" w:styleId="a543a511-0d47-49bb-8857-c258343432bd">
    <w:name w:val="a543a511-0d47-49bb-8857-c258343432bd"/>
    <w:basedOn w:val="Normal"/>
    <w:next w:val="Normal"/>
    <w:rPr>
      <w:color w:val="000000"/>
    </w:rPr>
  </w:style>
  <w:style w:type="paragraph" w:customStyle="1" w:styleId="2dba63d9-89a9-47d3-8356-d76e04f76237">
    <w:name w:val="2dba63d9-89a9-47d3-8356-d76e04f76237"/>
    <w:basedOn w:val="Normal"/>
    <w:next w:val="Normal"/>
    <w:rPr>
      <w:color w:val="000000"/>
    </w:rPr>
  </w:style>
  <w:style w:type="paragraph" w:customStyle="1" w:styleId="26d8db1a-a424-4b93-bffe-3c7e1251b2e3">
    <w:name w:val="26d8db1a-a424-4b93-bffe-3c7e1251b2e3"/>
    <w:basedOn w:val="Normal"/>
    <w:next w:val="Normal"/>
    <w:rPr>
      <w:color w:val="000000"/>
    </w:rPr>
  </w:style>
  <w:style w:type="paragraph" w:customStyle="1" w:styleId="36307cfc-6ded-4438-8390-18f2ff9ee76b">
    <w:name w:val="36307cfc-6ded-4438-8390-18f2ff9ee76b"/>
    <w:basedOn w:val="Normal"/>
    <w:next w:val="Normal"/>
    <w:rPr>
      <w:color w:val="000000"/>
    </w:rPr>
  </w:style>
  <w:style w:type="paragraph" w:customStyle="1" w:styleId="8c219c32-6844-42aa-9526-4ef2886b2f61">
    <w:name w:val="8c219c32-6844-42aa-9526-4ef2886b2f61"/>
    <w:basedOn w:val="Normal"/>
    <w:next w:val="Normal"/>
    <w:rPr>
      <w:color w:val="000000"/>
    </w:rPr>
  </w:style>
  <w:style w:type="paragraph" w:customStyle="1" w:styleId="c522ba41-0ef7-4afc-8400-a9f63652685a">
    <w:name w:val="c522ba41-0ef7-4afc-8400-a9f63652685a"/>
    <w:basedOn w:val="Normal"/>
    <w:next w:val="Normal"/>
    <w:rPr>
      <w:color w:val="000000"/>
    </w:rPr>
  </w:style>
  <w:style w:type="paragraph" w:customStyle="1" w:styleId="3ea983db-99ba-4308-b790-33d8b3c3003e">
    <w:name w:val="3ea983db-99ba-4308-b790-33d8b3c3003e"/>
    <w:basedOn w:val="Normal"/>
    <w:next w:val="Normal"/>
    <w:rPr>
      <w:color w:val="000000"/>
    </w:rPr>
  </w:style>
  <w:style w:type="paragraph" w:customStyle="1" w:styleId="37447b1f-0ed7-4442-99d0-17d0d1d3ec9a">
    <w:name w:val="37447b1f-0ed7-4442-99d0-17d0d1d3ec9a"/>
    <w:basedOn w:val="Normal"/>
    <w:next w:val="Normal"/>
    <w:rPr>
      <w:color w:val="000000"/>
    </w:rPr>
  </w:style>
  <w:style w:type="paragraph" w:customStyle="1" w:styleId="68f2db6c-5b25-4936-8339-3b5ba685b981">
    <w:name w:val="68f2db6c-5b25-4936-8339-3b5ba685b981"/>
    <w:basedOn w:val="Normal"/>
    <w:next w:val="Normal"/>
    <w:rPr>
      <w:color w:val="000000"/>
    </w:rPr>
  </w:style>
  <w:style w:type="paragraph" w:customStyle="1" w:styleId="b794db81-8686-4157-9b9c-46e32f85e1e7">
    <w:name w:val="b794db81-8686-4157-9b9c-46e32f85e1e7"/>
    <w:basedOn w:val="Normal"/>
    <w:next w:val="Normal"/>
    <w:rPr>
      <w:color w:val="000000"/>
    </w:rPr>
  </w:style>
  <w:style w:type="paragraph" w:customStyle="1" w:styleId="0238362d-b541-4876-bd93-14b46fbb70f1">
    <w:name w:val="0238362d-b541-4876-bd93-14b46fbb70f1"/>
    <w:basedOn w:val="Normal"/>
    <w:next w:val="Normal"/>
    <w:rPr>
      <w:color w:val="000000"/>
    </w:rPr>
  </w:style>
  <w:style w:type="paragraph" w:customStyle="1" w:styleId="4e946869-acaf-4cbf-b31f-276d856d1794">
    <w:name w:val="4e946869-acaf-4cbf-b31f-276d856d1794"/>
    <w:basedOn w:val="Normal"/>
    <w:next w:val="Normal"/>
    <w:rPr>
      <w:color w:val="000000"/>
    </w:rPr>
  </w:style>
  <w:style w:type="paragraph" w:customStyle="1" w:styleId="d9b22925-8d4b-4dc3-9237-9b5b4ab10970">
    <w:name w:val="d9b22925-8d4b-4dc3-9237-9b5b4ab10970"/>
    <w:basedOn w:val="Normal"/>
    <w:next w:val="Normal"/>
    <w:rPr>
      <w:color w:val="000000"/>
    </w:rPr>
  </w:style>
  <w:style w:type="paragraph" w:customStyle="1" w:styleId="dd733d66-84fb-47e2-b9da-1647d76fc782">
    <w:name w:val="dd733d66-84fb-47e2-b9da-1647d76fc782"/>
    <w:basedOn w:val="Normal"/>
    <w:next w:val="Normal"/>
    <w:rPr>
      <w:color w:val="000000"/>
    </w:rPr>
  </w:style>
  <w:style w:type="paragraph" w:customStyle="1" w:styleId="8c1c765d-5e5c-41a4-8acc-25204bb0a905">
    <w:name w:val="8c1c765d-5e5c-41a4-8acc-25204bb0a905"/>
    <w:basedOn w:val="Normal"/>
    <w:next w:val="Normal"/>
    <w:rPr>
      <w:color w:val="000000"/>
    </w:rPr>
  </w:style>
  <w:style w:type="paragraph" w:customStyle="1" w:styleId="9da3c47a-0503-44fe-8262-508949c96a8a">
    <w:name w:val="9da3c47a-0503-44fe-8262-508949c96a8a"/>
    <w:basedOn w:val="Normal"/>
    <w:next w:val="Normal"/>
    <w:rPr>
      <w:color w:val="000000"/>
    </w:rPr>
  </w:style>
  <w:style w:type="paragraph" w:customStyle="1" w:styleId="6ca97700-3caa-4a16-834a-9c7886bbb0ba">
    <w:name w:val="6ca97700-3caa-4a16-834a-9c7886bbb0ba"/>
    <w:basedOn w:val="Normal"/>
    <w:next w:val="Normal"/>
    <w:rPr>
      <w:color w:val="000000"/>
    </w:rPr>
  </w:style>
  <w:style w:type="paragraph" w:customStyle="1" w:styleId="ef769f05-c84b-42e4-9215-dbd51667e4e9">
    <w:name w:val="ef769f05-c84b-42e4-9215-dbd51667e4e9"/>
    <w:basedOn w:val="Normal"/>
    <w:next w:val="Normal"/>
    <w:rPr>
      <w:color w:val="000000"/>
    </w:rPr>
  </w:style>
  <w:style w:type="paragraph" w:customStyle="1" w:styleId="2f9887d5-6036-4f38-bd83-263cdb0dc153">
    <w:name w:val="2f9887d5-6036-4f38-bd83-263cdb0dc153"/>
    <w:basedOn w:val="Normal"/>
    <w:next w:val="Normal"/>
    <w:rPr>
      <w:color w:val="000000"/>
    </w:rPr>
  </w:style>
  <w:style w:type="paragraph" w:customStyle="1" w:styleId="c5ef9e63-3284-4683-a20c-540267e4e372">
    <w:name w:val="c5ef9e63-3284-4683-a20c-540267e4e372"/>
    <w:basedOn w:val="Normal"/>
    <w:next w:val="Normal"/>
    <w:rPr>
      <w:color w:val="000000"/>
    </w:rPr>
  </w:style>
  <w:style w:type="paragraph" w:customStyle="1" w:styleId="64596c63-0cb9-4f68-8370-bc13902c261c">
    <w:name w:val="64596c63-0cb9-4f68-8370-bc13902c261c"/>
    <w:basedOn w:val="Normal"/>
    <w:next w:val="Normal"/>
    <w:rPr>
      <w:color w:val="000000"/>
    </w:rPr>
  </w:style>
  <w:style w:type="paragraph" w:customStyle="1" w:styleId="e4b925fd-663d-4438-be04-b08f18b3d43a">
    <w:name w:val="e4b925fd-663d-4438-be04-b08f18b3d43a"/>
    <w:basedOn w:val="Normal"/>
    <w:next w:val="Normal"/>
    <w:rPr>
      <w:color w:val="000000"/>
    </w:rPr>
  </w:style>
  <w:style w:type="paragraph" w:customStyle="1" w:styleId="9255f8c7-62b7-425c-9abd-14a4604e2a2b">
    <w:name w:val="9255f8c7-62b7-425c-9abd-14a4604e2a2b"/>
    <w:basedOn w:val="Normal"/>
    <w:next w:val="Normal"/>
    <w:rPr>
      <w:color w:val="000000"/>
    </w:rPr>
  </w:style>
  <w:style w:type="paragraph" w:customStyle="1" w:styleId="80e9368d-77dc-47a7-b306-36112575cdc3">
    <w:name w:val="80e9368d-77dc-47a7-b306-36112575cdc3"/>
    <w:basedOn w:val="Normal"/>
    <w:next w:val="Normal"/>
    <w:rPr>
      <w:color w:val="000000"/>
    </w:rPr>
  </w:style>
  <w:style w:type="paragraph" w:customStyle="1" w:styleId="f5acbf4a-92e1-49b6-a051-42979f3edfd1">
    <w:name w:val="f5acbf4a-92e1-49b6-a051-42979f3edfd1"/>
    <w:basedOn w:val="Normal"/>
    <w:next w:val="Normal"/>
    <w:rPr>
      <w:color w:val="000000"/>
    </w:rPr>
  </w:style>
  <w:style w:type="paragraph" w:customStyle="1" w:styleId="651e051a-8aac-4de3-9367-8dcf7aed5761">
    <w:name w:val="651e051a-8aac-4de3-9367-8dcf7aed5761"/>
    <w:basedOn w:val="Normal"/>
    <w:next w:val="Normal"/>
    <w:rPr>
      <w:color w:val="000000"/>
    </w:rPr>
  </w:style>
  <w:style w:type="paragraph" w:customStyle="1" w:styleId="198d2820-efb5-4214-ab0b-703fa6bc169f">
    <w:name w:val="198d2820-efb5-4214-ab0b-703fa6bc169f"/>
    <w:basedOn w:val="Normal"/>
    <w:next w:val="Normal"/>
    <w:rPr>
      <w:color w:val="000000"/>
    </w:rPr>
  </w:style>
  <w:style w:type="paragraph" w:customStyle="1" w:styleId="05319db2-7464-4c84-a51a-9f0f2e798d43">
    <w:name w:val="05319db2-7464-4c84-a51a-9f0f2e798d43"/>
    <w:basedOn w:val="Normal"/>
    <w:next w:val="Normal"/>
    <w:rPr>
      <w:color w:val="000000"/>
    </w:rPr>
  </w:style>
  <w:style w:type="paragraph" w:customStyle="1" w:styleId="79dbe4b2-9291-4871-aacc-c187644acbe3">
    <w:name w:val="79dbe4b2-9291-4871-aacc-c187644acbe3"/>
    <w:basedOn w:val="Normal"/>
    <w:next w:val="Normal"/>
    <w:rPr>
      <w:color w:val="000000"/>
    </w:rPr>
  </w:style>
  <w:style w:type="paragraph" w:customStyle="1" w:styleId="1c3816d4-c858-49e9-9d48-c2e0d7e303ae">
    <w:name w:val="1c3816d4-c858-49e9-9d48-c2e0d7e303ae"/>
    <w:basedOn w:val="Normal"/>
    <w:next w:val="Normal"/>
    <w:rPr>
      <w:color w:val="000000"/>
    </w:rPr>
  </w:style>
  <w:style w:type="paragraph" w:customStyle="1" w:styleId="76d8ed8e-723f-41d9-b92a-8a9f7daf2915">
    <w:name w:val="76d8ed8e-723f-41d9-b92a-8a9f7daf2915"/>
    <w:basedOn w:val="Normal"/>
    <w:next w:val="Normal"/>
    <w:rPr>
      <w:color w:val="000000"/>
    </w:rPr>
  </w:style>
  <w:style w:type="paragraph" w:customStyle="1" w:styleId="e651e524-2848-4a52-8cf9-a2e17d628647">
    <w:name w:val="e651e524-2848-4a52-8cf9-a2e17d628647"/>
    <w:basedOn w:val="Normal"/>
    <w:next w:val="Normal"/>
    <w:rPr>
      <w:color w:val="000000"/>
    </w:rPr>
  </w:style>
  <w:style w:type="paragraph" w:customStyle="1" w:styleId="fc797bda-8d12-464f-8c28-71c6b4ba278d">
    <w:name w:val="fc797bda-8d12-464f-8c28-71c6b4ba278d"/>
    <w:basedOn w:val="Normal"/>
    <w:next w:val="Normal"/>
    <w:rPr>
      <w:color w:val="000000"/>
    </w:rPr>
  </w:style>
  <w:style w:type="paragraph" w:customStyle="1" w:styleId="75f5a942-1d4e-4903-b43d-f5b2befe444c">
    <w:name w:val="75f5a942-1d4e-4903-b43d-f5b2befe444c"/>
    <w:basedOn w:val="Normal"/>
    <w:next w:val="Normal"/>
    <w:rPr>
      <w:color w:val="000000"/>
    </w:rPr>
  </w:style>
  <w:style w:type="paragraph" w:customStyle="1" w:styleId="eacd1187-2ff4-411c-99d3-e8b59fbad632">
    <w:name w:val="eacd1187-2ff4-411c-99d3-e8b59fbad632"/>
    <w:basedOn w:val="Normal"/>
    <w:next w:val="Normal"/>
    <w:rPr>
      <w:color w:val="000000"/>
    </w:rPr>
  </w:style>
  <w:style w:type="paragraph" w:customStyle="1" w:styleId="f9e1790e-d47a-4e70-b9c7-146520078a1f">
    <w:name w:val="f9e1790e-d47a-4e70-b9c7-146520078a1f"/>
    <w:basedOn w:val="Normal"/>
    <w:next w:val="Normal"/>
    <w:rPr>
      <w:color w:val="000000"/>
    </w:rPr>
  </w:style>
  <w:style w:type="paragraph" w:customStyle="1" w:styleId="df27ec1f-d900-4667-b6f4-81da6a975547">
    <w:name w:val="df27ec1f-d900-4667-b6f4-81da6a975547"/>
    <w:basedOn w:val="Normal"/>
    <w:next w:val="Normal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Pr>
      <w:color w:val="000000"/>
    </w:rPr>
  </w:style>
  <w:style w:type="paragraph" w:customStyle="1" w:styleId="5c2fe9c2-1e15-4e37-bee1-b3ff2a3fc12c">
    <w:name w:val="5c2fe9c2-1e15-4e37-bee1-b3ff2a3fc12c"/>
    <w:basedOn w:val="Normal"/>
    <w:next w:val="Normal"/>
    <w:rPr>
      <w:color w:val="000000"/>
    </w:rPr>
  </w:style>
  <w:style w:type="paragraph" w:customStyle="1" w:styleId="4ea17375-ece5-4422-b1fe-23c77c9241c5">
    <w:name w:val="4ea17375-ece5-4422-b1fe-23c77c9241c5"/>
    <w:basedOn w:val="Normal"/>
    <w:next w:val="Normal"/>
    <w:rPr>
      <w:color w:val="000000"/>
    </w:rPr>
  </w:style>
  <w:style w:type="paragraph" w:customStyle="1" w:styleId="39c88776-8412-4631-99d4-b7649a44da54">
    <w:name w:val="39c88776-8412-4631-99d4-b7649a44da54"/>
    <w:basedOn w:val="Normal"/>
    <w:next w:val="Normal"/>
    <w:rPr>
      <w:color w:val="000000"/>
    </w:rPr>
  </w:style>
  <w:style w:type="paragraph" w:customStyle="1" w:styleId="110ea8e1-2936-4fb8-842e-cfcbbdd11546">
    <w:name w:val="110ea8e1-2936-4fb8-842e-cfcbbdd11546"/>
    <w:basedOn w:val="Normal"/>
    <w:next w:val="Normal"/>
    <w:rPr>
      <w:color w:val="000000"/>
    </w:rPr>
  </w:style>
  <w:style w:type="paragraph" w:customStyle="1" w:styleId="74a320b6-8151-4a40-9f1b-471ff0e4ed5a">
    <w:name w:val="74a320b6-8151-4a40-9f1b-471ff0e4ed5a"/>
    <w:basedOn w:val="Normal"/>
    <w:next w:val="Normal"/>
    <w:rPr>
      <w:color w:val="000000"/>
    </w:rPr>
  </w:style>
  <w:style w:type="paragraph" w:customStyle="1" w:styleId="20bcc207-914c-4c37-9e4a-0043863e7d1f">
    <w:name w:val="20bcc207-914c-4c37-9e4a-0043863e7d1f"/>
    <w:basedOn w:val="Normal"/>
    <w:next w:val="Normal"/>
    <w:rPr>
      <w:color w:val="000000"/>
    </w:rPr>
  </w:style>
  <w:style w:type="paragraph" w:customStyle="1" w:styleId="52707061-bd7a-4e27-bdf4-f2bc3839ccca">
    <w:name w:val="52707061-bd7a-4e27-bdf4-f2bc3839ccca"/>
    <w:basedOn w:val="Normal"/>
    <w:next w:val="Normal"/>
    <w:rPr>
      <w:color w:val="000000"/>
    </w:rPr>
  </w:style>
  <w:style w:type="paragraph" w:customStyle="1" w:styleId="6de00190-b2da-4be4-b232-cc813bd55ff5">
    <w:name w:val="6de00190-b2da-4be4-b232-cc813bd55ff5"/>
    <w:basedOn w:val="Normal"/>
    <w:next w:val="Normal"/>
    <w:rPr>
      <w:color w:val="000000"/>
    </w:rPr>
  </w:style>
  <w:style w:type="paragraph" w:customStyle="1" w:styleId="40620b22-1999-4520-8d26-16215e093c6e">
    <w:name w:val="40620b22-1999-4520-8d26-16215e093c6e"/>
    <w:basedOn w:val="Normal"/>
    <w:next w:val="Normal"/>
    <w:rPr>
      <w:color w:val="000000"/>
    </w:rPr>
  </w:style>
  <w:style w:type="paragraph" w:customStyle="1" w:styleId="7af57da2-0a06-44c9-a514-fb6f54342a1c">
    <w:name w:val="7af57da2-0a06-44c9-a514-fb6f54342a1c"/>
    <w:basedOn w:val="Normal"/>
    <w:next w:val="Normal"/>
    <w:rPr>
      <w:color w:val="000000"/>
    </w:rPr>
  </w:style>
  <w:style w:type="paragraph" w:customStyle="1" w:styleId="d9a84922-9395-41ae-9a65-ff3ca82bc9d7">
    <w:name w:val="d9a84922-9395-41ae-9a65-ff3ca82bc9d7"/>
    <w:basedOn w:val="Normal"/>
    <w:next w:val="Normal"/>
    <w:rPr>
      <w:color w:val="000000"/>
    </w:rPr>
  </w:style>
  <w:style w:type="paragraph" w:customStyle="1" w:styleId="762b47ce-1ea9-4294-bb20-765ece10d030">
    <w:name w:val="762b47ce-1ea9-4294-bb20-765ece10d030"/>
    <w:basedOn w:val="Normal"/>
    <w:next w:val="Normal"/>
    <w:rPr>
      <w:color w:val="000000"/>
    </w:rPr>
  </w:style>
  <w:style w:type="paragraph" w:customStyle="1" w:styleId="708ef6b7-2130-41c4-9ca0-f7d273aacccd">
    <w:name w:val="708ef6b7-2130-41c4-9ca0-f7d273aacccd"/>
    <w:basedOn w:val="Normal"/>
    <w:next w:val="Normal"/>
    <w:rPr>
      <w:color w:val="000000"/>
    </w:rPr>
  </w:style>
  <w:style w:type="paragraph" w:customStyle="1" w:styleId="7808d665-e2ca-42e9-8c06-53c1bce84fe3">
    <w:name w:val="7808d665-e2ca-42e9-8c06-53c1bce84fe3"/>
    <w:basedOn w:val="Normal"/>
    <w:next w:val="Normal"/>
    <w:rPr>
      <w:color w:val="000000"/>
    </w:rPr>
  </w:style>
  <w:style w:type="paragraph" w:customStyle="1" w:styleId="787f54a8-5b69-4d87-a09b-27cbb286270e">
    <w:name w:val="787f54a8-5b69-4d87-a09b-27cbb286270e"/>
    <w:basedOn w:val="Normal"/>
    <w:next w:val="Normal"/>
    <w:rPr>
      <w:color w:val="000000"/>
    </w:rPr>
  </w:style>
  <w:style w:type="paragraph" w:customStyle="1" w:styleId="5a6c7a46-3472-4439-87a4-cff9449b2279">
    <w:name w:val="5a6c7a46-3472-4439-87a4-cff9449b2279"/>
    <w:basedOn w:val="Normal"/>
    <w:next w:val="Normal"/>
    <w:rPr>
      <w:color w:val="000000"/>
    </w:rPr>
  </w:style>
  <w:style w:type="paragraph" w:customStyle="1" w:styleId="41af4491-3f7b-4fc8-ba76-e79b457baa17">
    <w:name w:val="41af4491-3f7b-4fc8-ba76-e79b457baa17"/>
    <w:basedOn w:val="Normal"/>
    <w:next w:val="Normal"/>
    <w:rPr>
      <w:color w:val="000000"/>
    </w:rPr>
  </w:style>
  <w:style w:type="paragraph" w:customStyle="1" w:styleId="d39e4dd4-5a21-46c4-a75a-c79ef6193e40">
    <w:name w:val="d39e4dd4-5a21-46c4-a75a-c79ef6193e40"/>
    <w:basedOn w:val="Normal"/>
    <w:next w:val="Normal"/>
    <w:rPr>
      <w:color w:val="000000"/>
    </w:rPr>
  </w:style>
  <w:style w:type="paragraph" w:customStyle="1" w:styleId="91881594-3164-4b80-898d-e9cea280458f">
    <w:name w:val="91881594-3164-4b80-898d-e9cea280458f"/>
    <w:basedOn w:val="Normal"/>
    <w:next w:val="Normal"/>
    <w:rPr>
      <w:color w:val="000000"/>
    </w:rPr>
  </w:style>
  <w:style w:type="paragraph" w:customStyle="1" w:styleId="0cf47b2f-da51-4c02-92b7-6a72e7b2318a">
    <w:name w:val="0cf47b2f-da51-4c02-92b7-6a72e7b2318a"/>
    <w:basedOn w:val="Normal"/>
    <w:next w:val="Normal"/>
    <w:rPr>
      <w:color w:val="000000"/>
    </w:rPr>
  </w:style>
  <w:style w:type="paragraph" w:customStyle="1" w:styleId="67d90b61-38af-4c92-b7e7-fdf80353e6ce">
    <w:name w:val="67d90b61-38af-4c92-b7e7-fdf80353e6ce"/>
    <w:basedOn w:val="Normal"/>
    <w:next w:val="Normal"/>
    <w:rPr>
      <w:color w:val="000000"/>
    </w:rPr>
  </w:style>
  <w:style w:type="paragraph" w:customStyle="1" w:styleId="c68c01c0-97fa-4422-b6d3-f49f19e225e7">
    <w:name w:val="c68c01c0-97fa-4422-b6d3-f49f19e225e7"/>
    <w:basedOn w:val="Normal"/>
    <w:next w:val="Normal"/>
    <w:rPr>
      <w:color w:val="000000"/>
    </w:rPr>
  </w:style>
  <w:style w:type="paragraph" w:customStyle="1" w:styleId="087a9ea6-e934-4e05-8918-2dd583f32ac3">
    <w:name w:val="087a9ea6-e934-4e05-8918-2dd583f32ac3"/>
    <w:basedOn w:val="Normal"/>
    <w:next w:val="Normal"/>
    <w:rPr>
      <w:color w:val="000000"/>
    </w:rPr>
  </w:style>
  <w:style w:type="paragraph" w:customStyle="1" w:styleId="9d1d55c2-b0d9-4a03-a767-32e5be9e7fed">
    <w:name w:val="9d1d55c2-b0d9-4a03-a767-32e5be9e7fed"/>
    <w:basedOn w:val="Normal"/>
    <w:next w:val="Normal"/>
    <w:rPr>
      <w:color w:val="000000"/>
    </w:rPr>
  </w:style>
  <w:style w:type="paragraph" w:customStyle="1" w:styleId="d41782a2-6530-4ab1-b5f5-f093bc51c3cd">
    <w:name w:val="d41782a2-6530-4ab1-b5f5-f093bc51c3cd"/>
    <w:basedOn w:val="Normal"/>
    <w:next w:val="Normal"/>
    <w:rPr>
      <w:color w:val="000000"/>
    </w:rPr>
  </w:style>
  <w:style w:type="paragraph" w:customStyle="1" w:styleId="477f2050-3254-4d4a-9ea8-5f17352580cc">
    <w:name w:val="477f2050-3254-4d4a-9ea8-5f17352580cc"/>
    <w:basedOn w:val="Normal"/>
    <w:next w:val="Normal"/>
    <w:rPr>
      <w:color w:val="000000"/>
    </w:rPr>
  </w:style>
  <w:style w:type="paragraph" w:customStyle="1" w:styleId="79630f61-05f5-4122-9f20-3754e028a6df">
    <w:name w:val="79630f61-05f5-4122-9f20-3754e028a6df"/>
    <w:basedOn w:val="Normal"/>
    <w:next w:val="Normal"/>
    <w:rPr>
      <w:color w:val="000000"/>
    </w:rPr>
  </w:style>
  <w:style w:type="paragraph" w:customStyle="1" w:styleId="bcf41f24-ecc0-4d66-9192-6d4ea9b4822f">
    <w:name w:val="bcf41f24-ecc0-4d66-9192-6d4ea9b4822f"/>
    <w:basedOn w:val="Normal"/>
    <w:next w:val="Normal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Pr>
      <w:color w:val="000000"/>
    </w:rPr>
  </w:style>
  <w:style w:type="paragraph" w:customStyle="1" w:styleId="866130e9-85c6-426c-bfaf-2e8fbc18b659">
    <w:name w:val="866130e9-85c6-426c-bfaf-2e8fbc18b659"/>
    <w:basedOn w:val="Normal"/>
    <w:next w:val="Normal"/>
    <w:rPr>
      <w:color w:val="000000"/>
    </w:rPr>
  </w:style>
  <w:style w:type="paragraph" w:customStyle="1" w:styleId="d7e00348-040c-4de5-be4e-cb20145ef14c">
    <w:name w:val="d7e00348-040c-4de5-be4e-cb20145ef14c"/>
    <w:basedOn w:val="Normal"/>
    <w:next w:val="Normal"/>
    <w:rPr>
      <w:color w:val="000000"/>
    </w:rPr>
  </w:style>
  <w:style w:type="paragraph" w:customStyle="1" w:styleId="4cd8c758-e226-49f8-b9d5-fcc586235d79">
    <w:name w:val="4cd8c758-e226-49f8-b9d5-fcc586235d79"/>
    <w:basedOn w:val="Normal"/>
    <w:next w:val="Normal"/>
    <w:rPr>
      <w:color w:val="000000"/>
    </w:rPr>
  </w:style>
  <w:style w:type="paragraph" w:customStyle="1" w:styleId="980aa86b-d394-46c7-b17e-3348480da10b">
    <w:name w:val="980aa86b-d394-46c7-b17e-3348480da10b"/>
    <w:basedOn w:val="Normal"/>
    <w:next w:val="Normal"/>
    <w:rPr>
      <w:color w:val="000000"/>
    </w:rPr>
  </w:style>
  <w:style w:type="paragraph" w:customStyle="1" w:styleId="077fbbd8-d5bd-4bf3-bb3e-a6f7e51e84f4">
    <w:name w:val="077fbbd8-d5bd-4bf3-bb3e-a6f7e51e84f4"/>
    <w:basedOn w:val="Normal"/>
    <w:next w:val="Normal"/>
    <w:rPr>
      <w:color w:val="000000"/>
    </w:rPr>
  </w:style>
  <w:style w:type="paragraph" w:customStyle="1" w:styleId="e442988f-ec31-42ab-a9a5-ca40360d61d8">
    <w:name w:val="e442988f-ec31-42ab-a9a5-ca40360d61d8"/>
    <w:basedOn w:val="Normal"/>
    <w:next w:val="Normal"/>
    <w:rPr>
      <w:color w:val="000000"/>
    </w:rPr>
  </w:style>
  <w:style w:type="paragraph" w:customStyle="1" w:styleId="156cf9e3-1294-4d5d-9750-dfb56ff10f17">
    <w:name w:val="156cf9e3-1294-4d5d-9750-dfb56ff10f17"/>
    <w:basedOn w:val="Normal"/>
    <w:next w:val="Normal"/>
    <w:rPr>
      <w:color w:val="000000"/>
    </w:rPr>
  </w:style>
  <w:style w:type="paragraph" w:customStyle="1" w:styleId="50d158d9-1678-4141-be70-35317d62cc10">
    <w:name w:val="50d158d9-1678-4141-be70-35317d62cc10"/>
    <w:basedOn w:val="Normal"/>
    <w:next w:val="Normal"/>
    <w:rPr>
      <w:color w:val="000000"/>
    </w:rPr>
  </w:style>
  <w:style w:type="paragraph" w:customStyle="1" w:styleId="75b87e19-6c25-4cde-b359-d57cd7ff818a">
    <w:name w:val="75b87e19-6c25-4cde-b359-d57cd7ff818a"/>
    <w:basedOn w:val="Normal"/>
    <w:next w:val="Normal"/>
    <w:rPr>
      <w:color w:val="000000"/>
    </w:rPr>
  </w:style>
  <w:style w:type="paragraph" w:customStyle="1" w:styleId="90790937-9e0e-4c14-883a-3019c22b65e0">
    <w:name w:val="90790937-9e0e-4c14-883a-3019c22b65e0"/>
    <w:basedOn w:val="Normal"/>
    <w:next w:val="Normal"/>
    <w:rPr>
      <w:color w:val="000000"/>
    </w:rPr>
  </w:style>
  <w:style w:type="paragraph" w:customStyle="1" w:styleId="4b0be783-0360-468d-a915-80386f0cb924">
    <w:name w:val="4b0be783-0360-468d-a915-80386f0cb924"/>
    <w:basedOn w:val="Normal"/>
    <w:next w:val="Normal"/>
    <w:rPr>
      <w:color w:val="000000"/>
    </w:rPr>
  </w:style>
  <w:style w:type="paragraph" w:customStyle="1" w:styleId="2269e6b2-7a8d-42a4-85df-aeb38a65311d">
    <w:name w:val="2269e6b2-7a8d-42a4-85df-aeb38a65311d"/>
    <w:basedOn w:val="Normal"/>
    <w:next w:val="Normal"/>
    <w:rPr>
      <w:color w:val="000000"/>
    </w:rPr>
  </w:style>
  <w:style w:type="paragraph" w:customStyle="1" w:styleId="67c27760-7e14-4427-9176-66326944925b">
    <w:name w:val="67c27760-7e14-4427-9176-66326944925b"/>
    <w:basedOn w:val="Normal"/>
    <w:next w:val="Normal"/>
    <w:rPr>
      <w:color w:val="000000"/>
    </w:rPr>
  </w:style>
  <w:style w:type="paragraph" w:customStyle="1" w:styleId="b2b3295b-3708-44ba-9afc-c39e234905df">
    <w:name w:val="b2b3295b-3708-44ba-9afc-c39e234905df"/>
    <w:basedOn w:val="Normal"/>
    <w:next w:val="Normal"/>
    <w:rPr>
      <w:color w:val="000000"/>
    </w:rPr>
  </w:style>
  <w:style w:type="paragraph" w:customStyle="1" w:styleId="530c6ac1-d250-4496-ae7f-f0735ac5339c">
    <w:name w:val="530c6ac1-d250-4496-ae7f-f0735ac5339c"/>
    <w:basedOn w:val="Normal"/>
    <w:next w:val="Normal"/>
    <w:rPr>
      <w:color w:val="000000"/>
    </w:rPr>
  </w:style>
  <w:style w:type="paragraph" w:customStyle="1" w:styleId="56cd7d81-903e-408e-9304-5ec5b75f77e3">
    <w:name w:val="56cd7d81-903e-408e-9304-5ec5b75f77e3"/>
    <w:basedOn w:val="Normal"/>
    <w:next w:val="Normal"/>
    <w:rPr>
      <w:color w:val="000000"/>
    </w:rPr>
  </w:style>
  <w:style w:type="paragraph" w:customStyle="1" w:styleId="d9915229-0dc3-451d-8f1e-5f9e8a657eca">
    <w:name w:val="d9915229-0dc3-451d-8f1e-5f9e8a657eca"/>
    <w:basedOn w:val="Normal"/>
    <w:next w:val="Normal"/>
    <w:rPr>
      <w:color w:val="000000"/>
    </w:rPr>
  </w:style>
  <w:style w:type="paragraph" w:customStyle="1" w:styleId="b7c526d6-770a-46e0-a7e7-0dccd98fd623">
    <w:name w:val="b7c526d6-770a-46e0-a7e7-0dccd98fd623"/>
    <w:basedOn w:val="Normal"/>
    <w:next w:val="Normal"/>
    <w:rPr>
      <w:color w:val="000000"/>
    </w:rPr>
  </w:style>
  <w:style w:type="paragraph" w:customStyle="1" w:styleId="4d3d845d-39d8-43f2-8909-8714e9a0034e">
    <w:name w:val="4d3d845d-39d8-43f2-8909-8714e9a0034e"/>
    <w:basedOn w:val="Normal"/>
    <w:next w:val="Normal"/>
    <w:rPr>
      <w:color w:val="000000"/>
    </w:rPr>
  </w:style>
  <w:style w:type="paragraph" w:customStyle="1" w:styleId="b9a6b342-cc63-4b02-9d72-dc401be8bc9e">
    <w:name w:val="b9a6b342-cc63-4b02-9d72-dc401be8bc9e"/>
    <w:basedOn w:val="Normal"/>
    <w:next w:val="Normal"/>
    <w:rPr>
      <w:color w:val="000000"/>
    </w:rPr>
  </w:style>
  <w:style w:type="paragraph" w:customStyle="1" w:styleId="a0c0ef0b-b46a-4c53-a8f4-ce41ddb8ae43">
    <w:name w:val="a0c0ef0b-b46a-4c53-a8f4-ce41ddb8ae43"/>
    <w:basedOn w:val="Normal"/>
    <w:next w:val="Normal"/>
    <w:rPr>
      <w:color w:val="000000"/>
    </w:rPr>
  </w:style>
  <w:style w:type="paragraph" w:customStyle="1" w:styleId="034f0c8a-2d69-4e05-a2a7-a451507d8b1d">
    <w:name w:val="034f0c8a-2d69-4e05-a2a7-a451507d8b1d"/>
    <w:basedOn w:val="Normal"/>
    <w:next w:val="Normal"/>
    <w:rPr>
      <w:color w:val="000000"/>
    </w:rPr>
  </w:style>
  <w:style w:type="paragraph" w:customStyle="1" w:styleId="49a1f7a2-b3a2-4d21-bbf4-e5d8f37ff78d">
    <w:name w:val="49a1f7a2-b3a2-4d21-bbf4-e5d8f37ff78d"/>
    <w:basedOn w:val="Normal"/>
    <w:next w:val="Normal"/>
    <w:rPr>
      <w:color w:val="000000"/>
    </w:rPr>
  </w:style>
  <w:style w:type="paragraph" w:customStyle="1" w:styleId="f6eea5e6-9fd2-4c8e-a97c-af27599491e7">
    <w:name w:val="f6eea5e6-9fd2-4c8e-a97c-af27599491e7"/>
    <w:basedOn w:val="Normal"/>
    <w:next w:val="Normal"/>
    <w:rPr>
      <w:color w:val="000000"/>
    </w:rPr>
  </w:style>
  <w:style w:type="paragraph" w:customStyle="1" w:styleId="0cf1301f-e402-45e2-b72c-35d4070fe335">
    <w:name w:val="0cf1301f-e402-45e2-b72c-35d4070fe335"/>
    <w:basedOn w:val="Normal"/>
    <w:next w:val="Normal"/>
    <w:rPr>
      <w:color w:val="000000"/>
    </w:rPr>
  </w:style>
  <w:style w:type="paragraph" w:customStyle="1" w:styleId="b6b94efa-6e0d-4f19-a011-3eb8a7b8cd1f">
    <w:name w:val="b6b94efa-6e0d-4f19-a011-3eb8a7b8cd1f"/>
    <w:basedOn w:val="Normal"/>
    <w:next w:val="Normal"/>
    <w:rPr>
      <w:color w:val="000000"/>
    </w:rPr>
  </w:style>
  <w:style w:type="paragraph" w:customStyle="1" w:styleId="7b442b82-c0b3-431e-a1b3-71247fafc9e2">
    <w:name w:val="7b442b82-c0b3-431e-a1b3-71247fafc9e2"/>
    <w:basedOn w:val="Normal"/>
    <w:next w:val="Normal"/>
    <w:rPr>
      <w:color w:val="000000"/>
    </w:rPr>
  </w:style>
  <w:style w:type="paragraph" w:customStyle="1" w:styleId="5aa992b1-9a5c-4778-926f-306d99be5f39">
    <w:name w:val="5aa992b1-9a5c-4778-926f-306d99be5f39"/>
    <w:basedOn w:val="Normal"/>
    <w:next w:val="Normal"/>
    <w:rPr>
      <w:color w:val="000000"/>
    </w:rPr>
  </w:style>
  <w:style w:type="paragraph" w:customStyle="1" w:styleId="1d63df00-167e-43f5-8612-3eb91ee8448f">
    <w:name w:val="1d63df00-167e-43f5-8612-3eb91ee8448f"/>
    <w:basedOn w:val="Normal"/>
    <w:next w:val="Normal"/>
    <w:rPr>
      <w:color w:val="000000"/>
    </w:rPr>
  </w:style>
  <w:style w:type="paragraph" w:customStyle="1" w:styleId="e760edd6-330c-4a73-aad4-f3aa45c7d460">
    <w:name w:val="e760edd6-330c-4a73-aad4-f3aa45c7d460"/>
    <w:basedOn w:val="Normal"/>
    <w:next w:val="Normal"/>
    <w:rPr>
      <w:color w:val="000000"/>
    </w:rPr>
  </w:style>
  <w:style w:type="paragraph" w:customStyle="1" w:styleId="edd6cb43-2dca-4c2d-8085-09c590d630ad">
    <w:name w:val="edd6cb43-2dca-4c2d-8085-09c590d630ad"/>
    <w:basedOn w:val="Normal"/>
    <w:next w:val="Normal"/>
    <w:rPr>
      <w:color w:val="000000"/>
    </w:rPr>
  </w:style>
  <w:style w:type="paragraph" w:customStyle="1" w:styleId="9839ffc3-11e4-4202-98fe-010f7a95629a">
    <w:name w:val="9839ffc3-11e4-4202-98fe-010f7a95629a"/>
    <w:basedOn w:val="Normal"/>
    <w:next w:val="Normal"/>
    <w:rPr>
      <w:color w:val="000000"/>
    </w:rPr>
  </w:style>
  <w:style w:type="paragraph" w:customStyle="1" w:styleId="3e4f1819-4066-4ff8-a3e8-e0640e11ce83">
    <w:name w:val="3e4f1819-4066-4ff8-a3e8-e0640e11ce83"/>
    <w:basedOn w:val="Normal"/>
    <w:next w:val="Normal"/>
    <w:rPr>
      <w:color w:val="000000"/>
    </w:rPr>
  </w:style>
  <w:style w:type="paragraph" w:customStyle="1" w:styleId="ffdce310-91c1-4641-9d52-ded6797e7e13">
    <w:name w:val="ffdce310-91c1-4641-9d52-ded6797e7e13"/>
    <w:basedOn w:val="Normal"/>
    <w:next w:val="Normal"/>
    <w:rPr>
      <w:color w:val="000000"/>
    </w:rPr>
  </w:style>
  <w:style w:type="paragraph" w:customStyle="1" w:styleId="9aab155b-f234-47b1-991c-5ac4b3ca2ec0">
    <w:name w:val="9aab155b-f234-47b1-991c-5ac4b3ca2ec0"/>
    <w:basedOn w:val="Normal"/>
    <w:next w:val="Normal"/>
    <w:rPr>
      <w:color w:val="000000"/>
    </w:rPr>
  </w:style>
  <w:style w:type="paragraph" w:customStyle="1" w:styleId="180867c4-cf0f-4d6e-92a0-64c17c94b68c">
    <w:name w:val="180867c4-cf0f-4d6e-92a0-64c17c94b68c"/>
    <w:basedOn w:val="Normal"/>
    <w:next w:val="Normal"/>
    <w:rPr>
      <w:color w:val="000000"/>
    </w:rPr>
  </w:style>
  <w:style w:type="paragraph" w:customStyle="1" w:styleId="c05ee133-1a0a-4fd2-bb40-c1ec3bc2c23a">
    <w:name w:val="c05ee133-1a0a-4fd2-bb40-c1ec3bc2c23a"/>
    <w:basedOn w:val="Normal"/>
    <w:next w:val="Normal"/>
    <w:rPr>
      <w:color w:val="000000"/>
    </w:rPr>
  </w:style>
  <w:style w:type="paragraph" w:customStyle="1" w:styleId="22d1d003-dfde-464f-ae01-fe4b8055469e">
    <w:name w:val="22d1d003-dfde-464f-ae01-fe4b8055469e"/>
    <w:basedOn w:val="Normal"/>
    <w:next w:val="Normal"/>
    <w:rPr>
      <w:color w:val="000000"/>
    </w:rPr>
  </w:style>
  <w:style w:type="paragraph" w:customStyle="1" w:styleId="9e86b3b0-3739-48be-8ed6-16561581e498">
    <w:name w:val="9e86b3b0-3739-48be-8ed6-16561581e498"/>
    <w:basedOn w:val="Normal"/>
    <w:next w:val="Normal"/>
    <w:rPr>
      <w:color w:val="000000"/>
    </w:rPr>
  </w:style>
  <w:style w:type="paragraph" w:customStyle="1" w:styleId="79d48685-79d8-469e-bf00-a681228bf1b4">
    <w:name w:val="79d48685-79d8-469e-bf00-a681228bf1b4"/>
    <w:basedOn w:val="Normal"/>
    <w:next w:val="Normal"/>
    <w:rPr>
      <w:color w:val="000000"/>
    </w:rPr>
  </w:style>
  <w:style w:type="paragraph" w:customStyle="1" w:styleId="bba56806-c937-47e7-ba9b-22a7c623a4db">
    <w:name w:val="bba56806-c937-47e7-ba9b-22a7c623a4db"/>
    <w:basedOn w:val="Normal"/>
    <w:next w:val="Normal"/>
    <w:rPr>
      <w:color w:val="000000"/>
    </w:rPr>
  </w:style>
  <w:style w:type="paragraph" w:customStyle="1" w:styleId="891daa93-d45d-4a15-b0f5-6684b4a299cd">
    <w:name w:val="891daa93-d45d-4a15-b0f5-6684b4a299cd"/>
    <w:basedOn w:val="Normal"/>
    <w:next w:val="Normal"/>
    <w:rPr>
      <w:color w:val="000000"/>
    </w:rPr>
  </w:style>
  <w:style w:type="paragraph" w:customStyle="1" w:styleId="00c56b54-5ac7-4dde-bad6-dd48cb6483e0">
    <w:name w:val="00c56b54-5ac7-4dde-bad6-dd48cb6483e0"/>
    <w:basedOn w:val="Normal"/>
    <w:next w:val="Normal"/>
    <w:rPr>
      <w:color w:val="000000"/>
    </w:rPr>
  </w:style>
  <w:style w:type="paragraph" w:customStyle="1" w:styleId="18cd020c-a66e-43ce-9154-7350867bff66">
    <w:name w:val="18cd020c-a66e-43ce-9154-7350867bff66"/>
    <w:basedOn w:val="Normal"/>
    <w:next w:val="Normal"/>
    <w:rPr>
      <w:color w:val="000000"/>
    </w:rPr>
  </w:style>
  <w:style w:type="paragraph" w:customStyle="1" w:styleId="c11752d1-c533-44bc-9635-4be416ae665f">
    <w:name w:val="c11752d1-c533-44bc-9635-4be416ae665f"/>
    <w:basedOn w:val="Normal"/>
    <w:next w:val="Normal"/>
    <w:rPr>
      <w:color w:val="000000"/>
    </w:rPr>
  </w:style>
  <w:style w:type="paragraph" w:customStyle="1" w:styleId="bd935f80-02f1-4f78-958e-50d1dfa9211a">
    <w:name w:val="bd935f80-02f1-4f78-958e-50d1dfa9211a"/>
    <w:basedOn w:val="Normal"/>
    <w:next w:val="Normal"/>
    <w:rPr>
      <w:color w:val="000000"/>
    </w:rPr>
  </w:style>
  <w:style w:type="paragraph" w:customStyle="1" w:styleId="9dd2b8e3-23bc-494a-836c-d398c098ec2c">
    <w:name w:val="9dd2b8e3-23bc-494a-836c-d398c098ec2c"/>
    <w:basedOn w:val="Normal"/>
    <w:next w:val="Normal"/>
    <w:rPr>
      <w:color w:val="000000"/>
    </w:rPr>
  </w:style>
  <w:style w:type="paragraph" w:customStyle="1" w:styleId="495e5cd4-5107-48d5-933e-4efdf2124092">
    <w:name w:val="495e5cd4-5107-48d5-933e-4efdf2124092"/>
    <w:basedOn w:val="Normal"/>
    <w:next w:val="Normal"/>
    <w:rPr>
      <w:color w:val="000000"/>
    </w:rPr>
  </w:style>
  <w:style w:type="paragraph" w:customStyle="1" w:styleId="56e587e2-f9a7-4c62-ab23-e2e5e7252115">
    <w:name w:val="56e587e2-f9a7-4c62-ab23-e2e5e7252115"/>
    <w:basedOn w:val="Normal"/>
    <w:next w:val="Normal"/>
    <w:rPr>
      <w:color w:val="000000"/>
    </w:rPr>
  </w:style>
  <w:style w:type="paragraph" w:customStyle="1" w:styleId="a96c749b-9729-49e8-b0ae-1d0c26e03536">
    <w:name w:val="a96c749b-9729-49e8-b0ae-1d0c26e03536"/>
    <w:basedOn w:val="Normal"/>
    <w:next w:val="Normal"/>
    <w:rPr>
      <w:color w:val="000000"/>
    </w:rPr>
  </w:style>
  <w:style w:type="paragraph" w:customStyle="1" w:styleId="58b3814b-ff0c-43ab-8366-0f61b19c622c">
    <w:name w:val="58b3814b-ff0c-43ab-8366-0f61b19c622c"/>
    <w:basedOn w:val="Normal"/>
    <w:next w:val="Normal"/>
    <w:rPr>
      <w:color w:val="000000"/>
    </w:rPr>
  </w:style>
  <w:style w:type="paragraph" w:customStyle="1" w:styleId="e9a16092-d598-4635-b281-d315b8d34691">
    <w:name w:val="e9a16092-d598-4635-b281-d315b8d34691"/>
    <w:basedOn w:val="Normal"/>
    <w:next w:val="Normal"/>
    <w:rPr>
      <w:color w:val="000000"/>
    </w:rPr>
  </w:style>
  <w:style w:type="paragraph" w:customStyle="1" w:styleId="bc82d31b-93f1-4883-8dc6-7a82bca5b90b">
    <w:name w:val="bc82d31b-93f1-4883-8dc6-7a82bca5b90b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6A7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6A7703"/>
    <w:rPr>
      <w:noProof/>
      <w:sz w:val="18"/>
      <w:szCs w:val="18"/>
    </w:rPr>
  </w:style>
  <w:style w:type="paragraph" w:customStyle="1" w:styleId="86a538ea-3288-45e4-b629-8572f6ede003">
    <w:name w:val="86a538ea-3288-45e4-b629-8572f6ede003"/>
    <w:basedOn w:val="Normal"/>
    <w:next w:val="Normal"/>
    <w:rsid w:val="002E5210"/>
    <w:rPr>
      <w:color w:val="000000"/>
    </w:rPr>
  </w:style>
  <w:style w:type="paragraph" w:customStyle="1" w:styleId="4172d766-90d7-45a1-917c-e2a1e2675ca5">
    <w:name w:val="4172d766-90d7-45a1-917c-e2a1e2675ca5"/>
    <w:basedOn w:val="Normal"/>
    <w:next w:val="Normal"/>
    <w:rsid w:val="002E5210"/>
    <w:rPr>
      <w:color w:val="000000"/>
    </w:rPr>
  </w:style>
  <w:style w:type="paragraph" w:customStyle="1" w:styleId="0af47de5-36ff-422f-96e3-813d39cfad7f">
    <w:name w:val="0af47de5-36ff-422f-96e3-813d39cfad7f"/>
    <w:basedOn w:val="Normal"/>
    <w:next w:val="Normal"/>
    <w:rsid w:val="002E5210"/>
    <w:rPr>
      <w:color w:val="000000"/>
    </w:rPr>
  </w:style>
  <w:style w:type="paragraph" w:customStyle="1" w:styleId="d524fa1e-f0c3-4da0-a7c6-a1773269666d">
    <w:name w:val="d524fa1e-f0c3-4da0-a7c6-a1773269666d"/>
    <w:basedOn w:val="Normal"/>
    <w:next w:val="Normal"/>
    <w:rsid w:val="007B0B0B"/>
    <w:rPr>
      <w:color w:val="000000"/>
    </w:rPr>
  </w:style>
  <w:style w:type="paragraph" w:customStyle="1" w:styleId="c4d00d21-d303-4ee6-adf8-96345c718c99">
    <w:name w:val="c4d00d21-d303-4ee6-adf8-96345c718c99"/>
    <w:basedOn w:val="Normal"/>
    <w:next w:val="Normal"/>
    <w:rsid w:val="007B0B0B"/>
    <w:rPr>
      <w:color w:val="000000"/>
    </w:rPr>
  </w:style>
  <w:style w:type="paragraph" w:customStyle="1" w:styleId="043e6991-a77a-4dff-be64-b8e0bb9337f5">
    <w:name w:val="043e6991-a77a-4dff-be64-b8e0bb9337f5"/>
    <w:basedOn w:val="Normal"/>
    <w:next w:val="Normal"/>
    <w:rsid w:val="007B0B0B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sid w:val="00416FB8"/>
    <w:rPr>
      <w:color w:val="000000"/>
    </w:rPr>
  </w:style>
  <w:style w:type="paragraph" w:customStyle="1" w:styleId="77fa3e35-f2a9-4e4c-bb6f-c14532e6fd89">
    <w:name w:val="77fa3e35-f2a9-4e4c-bb6f-c14532e6fd89"/>
    <w:basedOn w:val="Normal"/>
    <w:next w:val="Normal"/>
    <w:rsid w:val="00DE3E8E"/>
    <w:rPr>
      <w:color w:val="000000"/>
    </w:rPr>
  </w:style>
  <w:style w:type="paragraph" w:customStyle="1" w:styleId="efd20f32-2d63-403d-be07-f8be0b4fd5c4">
    <w:name w:val="efd20f32-2d63-403d-be07-f8be0b4fd5c4"/>
    <w:basedOn w:val="Normal"/>
    <w:next w:val="Normal"/>
    <w:rsid w:val="00DE3E8E"/>
    <w:rPr>
      <w:color w:val="000000"/>
    </w:rPr>
  </w:style>
  <w:style w:type="paragraph" w:customStyle="1" w:styleId="4f0b790a-802f-4337-a88f-3e9e726f2ae2">
    <w:name w:val="4f0b790a-802f-4337-a88f-3e9e726f2ae2"/>
    <w:basedOn w:val="Normal"/>
    <w:next w:val="Normal"/>
    <w:rsid w:val="00DE3E8E"/>
    <w:rPr>
      <w:color w:val="000000"/>
    </w:rPr>
  </w:style>
  <w:style w:type="paragraph" w:customStyle="1" w:styleId="dfccdfd2-f1db-4859-9b22-90d9c0b81c34">
    <w:name w:val="dfccdfd2-f1db-4859-9b22-90d9c0b81c34"/>
    <w:basedOn w:val="Normal"/>
    <w:next w:val="Normal"/>
    <w:rsid w:val="00E37743"/>
    <w:rPr>
      <w:color w:val="000000"/>
    </w:rPr>
  </w:style>
  <w:style w:type="paragraph" w:customStyle="1" w:styleId="82d99c7a-c76e-4b51-a5f6-0e48ef0c900c">
    <w:name w:val="82d99c7a-c76e-4b51-a5f6-0e48ef0c900c"/>
    <w:basedOn w:val="Normal"/>
    <w:next w:val="Normal"/>
    <w:rsid w:val="00E37743"/>
    <w:rPr>
      <w:color w:val="000000"/>
    </w:rPr>
  </w:style>
  <w:style w:type="paragraph" w:customStyle="1" w:styleId="e8e10c4b-466f-4cb4-8f37-3f7f1b95c486">
    <w:name w:val="e8e10c4b-466f-4cb4-8f37-3f7f1b95c486"/>
    <w:basedOn w:val="Normal"/>
    <w:next w:val="Normal"/>
    <w:rsid w:val="0007514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075144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877403"/>
    <w:rPr>
      <w:color w:val="000000"/>
    </w:rPr>
  </w:style>
  <w:style w:type="paragraph" w:customStyle="1" w:styleId="ffb86916-9613-4fa4-b2e5-390e72520f70">
    <w:name w:val="ffb86916-9613-4fa4-b2e5-390e72520f70"/>
    <w:basedOn w:val="Normal"/>
    <w:next w:val="Normal"/>
    <w:rsid w:val="00877403"/>
    <w:rPr>
      <w:color w:val="000000"/>
    </w:rPr>
  </w:style>
  <w:style w:type="paragraph" w:customStyle="1" w:styleId="fed8f16e-c2ba-4ade-980b-0759c26289d6">
    <w:name w:val="fed8f16e-c2ba-4ade-980b-0759c26289d6"/>
    <w:basedOn w:val="Normal"/>
    <w:next w:val="Normal"/>
    <w:rsid w:val="00BC4A16"/>
    <w:rPr>
      <w:color w:val="000000"/>
    </w:rPr>
  </w:style>
  <w:style w:type="paragraph" w:customStyle="1" w:styleId="8943dac1-52a0-4be5-99e1-e99398c0d17d">
    <w:name w:val="8943dac1-52a0-4be5-99e1-e99398c0d17d"/>
    <w:basedOn w:val="Normal"/>
    <w:next w:val="Normal"/>
    <w:rsid w:val="00B94841"/>
    <w:rPr>
      <w:color w:val="000000"/>
    </w:rPr>
  </w:style>
  <w:style w:type="paragraph" w:customStyle="1" w:styleId="70792a6a-ba34-456f-b18d-9204f855cfb1">
    <w:name w:val="70792a6a-ba34-456f-b18d-9204f855cfb1"/>
    <w:basedOn w:val="Normal"/>
    <w:next w:val="Normal"/>
    <w:rsid w:val="00B94841"/>
    <w:rPr>
      <w:color w:val="000000"/>
    </w:rPr>
  </w:style>
  <w:style w:type="paragraph" w:customStyle="1" w:styleId="7ae0334f-3db0-497e-99ec-1cb163ea69fe">
    <w:name w:val="7ae0334f-3db0-497e-99ec-1cb163ea69fe"/>
    <w:basedOn w:val="Normal"/>
    <w:next w:val="Normal"/>
    <w:rsid w:val="00B94841"/>
    <w:rPr>
      <w:color w:val="000000"/>
    </w:rPr>
  </w:style>
  <w:style w:type="paragraph" w:customStyle="1" w:styleId="f7b9aa15-e589-4a9b-8944-a13a9012a56e">
    <w:name w:val="f7b9aa15-e589-4a9b-8944-a13a9012a56e"/>
    <w:basedOn w:val="Normal"/>
    <w:next w:val="Normal"/>
    <w:rsid w:val="00B94841"/>
    <w:rPr>
      <w:color w:val="000000"/>
    </w:rPr>
  </w:style>
  <w:style w:type="paragraph" w:customStyle="1" w:styleId="ef72e0d4-ecdf-4e4f-917c-68656fe9770f">
    <w:name w:val="ef72e0d4-ecdf-4e4f-917c-68656fe9770f"/>
    <w:basedOn w:val="Normal"/>
    <w:next w:val="Normal"/>
    <w:rsid w:val="00B94841"/>
    <w:rPr>
      <w:color w:val="000000"/>
    </w:rPr>
  </w:style>
  <w:style w:type="paragraph" w:customStyle="1" w:styleId="87df218f-005a-4fc1-a2ac-f35afaa96ea5">
    <w:name w:val="87df218f-005a-4fc1-a2ac-f35afaa96ea5"/>
    <w:basedOn w:val="Normal"/>
    <w:next w:val="Normal"/>
    <w:rsid w:val="001B4E2C"/>
    <w:rPr>
      <w:color w:val="000000"/>
    </w:rPr>
  </w:style>
  <w:style w:type="paragraph" w:customStyle="1" w:styleId="ec686373-e22c-4e5d-8b63-44e5cc3fec4d">
    <w:name w:val="ec686373-e22c-4e5d-8b63-44e5cc3fec4d"/>
    <w:basedOn w:val="Normal"/>
    <w:next w:val="Normal"/>
    <w:rsid w:val="001B4E2C"/>
    <w:rPr>
      <w:color w:val="000000"/>
    </w:rPr>
  </w:style>
  <w:style w:type="paragraph" w:customStyle="1" w:styleId="dd174c63-c886-4e45-be35-a98667b082ed">
    <w:name w:val="dd174c63-c886-4e45-be35-a98667b082ed"/>
    <w:basedOn w:val="Normal"/>
    <w:next w:val="Normal"/>
    <w:rsid w:val="001B4E2C"/>
    <w:rPr>
      <w:color w:val="000000"/>
    </w:rPr>
  </w:style>
  <w:style w:type="paragraph" w:customStyle="1" w:styleId="f211353b-fee4-417f-8894-4566a13912b1">
    <w:name w:val="f211353b-fee4-417f-8894-4566a13912b1"/>
    <w:basedOn w:val="Normal"/>
    <w:next w:val="Normal"/>
    <w:rsid w:val="001B4E2C"/>
    <w:rPr>
      <w:color w:val="000000"/>
    </w:rPr>
  </w:style>
  <w:style w:type="paragraph" w:customStyle="1" w:styleId="2263b086-da4e-4d90-ad28-7c38a10518ab">
    <w:name w:val="2263b086-da4e-4d90-ad28-7c38a10518ab"/>
    <w:basedOn w:val="Normal"/>
    <w:next w:val="Normal"/>
    <w:rsid w:val="001B4E2C"/>
    <w:rPr>
      <w:color w:val="000000"/>
    </w:rPr>
  </w:style>
  <w:style w:type="paragraph" w:customStyle="1" w:styleId="73c32287-4283-42dd-9e78-0e5bb304b444">
    <w:name w:val="73c32287-4283-42dd-9e78-0e5bb304b444"/>
    <w:basedOn w:val="Normal"/>
    <w:next w:val="Normal"/>
    <w:rsid w:val="001B4E2C"/>
    <w:rPr>
      <w:color w:val="000000"/>
    </w:rPr>
  </w:style>
  <w:style w:type="paragraph" w:customStyle="1" w:styleId="29a60239-a89d-405b-be6b-6830843a028b">
    <w:name w:val="29a60239-a89d-405b-be6b-6830843a028b"/>
    <w:basedOn w:val="Normal"/>
    <w:next w:val="Normal"/>
    <w:rsid w:val="001B4E2C"/>
    <w:rPr>
      <w:color w:val="000000"/>
    </w:rPr>
  </w:style>
  <w:style w:type="paragraph" w:customStyle="1" w:styleId="88e9657e-e068-47b6-9617-170ae0ff882d">
    <w:name w:val="88e9657e-e068-47b6-9617-170ae0ff882d"/>
    <w:basedOn w:val="Normal"/>
    <w:next w:val="Normal"/>
    <w:rsid w:val="00D65E4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79面向对象程序设计_固定试卷模拟1.dotx</Template>
  <TotalTime>3</TotalTime>
  <Pages>6</Pages>
  <Words>857</Words>
  <Characters>4890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1957-09-09T18:12:00Z</cp:lastPrinted>
  <dcterms:created xsi:type="dcterms:W3CDTF">2017-12-13T14:44:00Z</dcterms:created>
  <dcterms:modified xsi:type="dcterms:W3CDTF">2017-12-13T14:48:00Z</dcterms:modified>
</cp:coreProperties>
</file>