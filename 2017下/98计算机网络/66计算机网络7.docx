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85F8C" w14:textId="77777777" w:rsidR="00B72765" w:rsidRDefault="00B72765">
      <w:bookmarkStart w:id="0" w:name="_GoBack"/>
      <w:bookmarkEnd w:id="0"/>
    </w:p>
    <w:p w14:paraId="5ED655F9" w14:textId="77777777" w:rsidR="00B72765" w:rsidRDefault="00B72765"/>
    <w:p w14:paraId="5FAD22AC" w14:textId="77777777" w:rsidR="00B72765" w:rsidRDefault="00B72765">
      <w:pPr>
        <w:pStyle w:val="173b9b66-84d6-437e-af4d-5ceb6097ef7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t>66</w:t>
      </w:r>
      <w:r>
        <w:t>计算机网络</w:t>
      </w:r>
      <w:r>
        <w:t>_</w:t>
      </w:r>
      <w:r>
        <w:t>固定试卷模拟卷</w:t>
      </w:r>
      <w:r>
        <w:t>4</w:t>
      </w:r>
    </w:p>
    <w:p w14:paraId="10180BEF" w14:textId="77777777" w:rsidR="00B72765" w:rsidRDefault="00B72765">
      <w:pPr>
        <w:pStyle w:val="28354a40-3080-405c-a950-c482e9a89a9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58E9570" w14:textId="77777777" w:rsidR="00B72765" w:rsidRDefault="00B72765"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6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12</w:t>
      </w:r>
      <w:r>
        <w:rPr>
          <w:b/>
          <w:color w:val="000000"/>
          <w:sz w:val="24"/>
        </w:rPr>
        <w:t>分）</w:t>
      </w:r>
    </w:p>
    <w:p w14:paraId="4A079359" w14:textId="77777777" w:rsidR="00B72765" w:rsidRDefault="00B72765" w:rsidP="007859BD">
      <w:pPr>
        <w:outlineLvl w:val="0"/>
      </w:pPr>
      <w:r>
        <w:rPr>
          <w:color w:val="000000"/>
        </w:rPr>
        <w:t xml:space="preserve">1. </w:t>
      </w:r>
      <w:r>
        <w:rPr>
          <w:color w:val="000000"/>
        </w:rPr>
        <w:t>以下选项中，属于虚电路操作特点的是</w:t>
      </w:r>
      <w:r>
        <w:rPr>
          <w:color w:val="000000"/>
        </w:rPr>
        <w:t>______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分）</w:t>
      </w:r>
    </w:p>
    <w:p w14:paraId="1FAC96E0" w14:textId="77777777" w:rsidR="00B72765" w:rsidRDefault="00B72765">
      <w:pPr>
        <w:pStyle w:val="40c09df5-1ff3-45e0-b7fb-9112dd7e9e1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每个分组自身携带有足够的信息，它的传送是自寻址的</w:t>
      </w:r>
    </w:p>
    <w:p w14:paraId="3B24C52D" w14:textId="77777777" w:rsidR="00B72765" w:rsidRDefault="00B72765">
      <w:pPr>
        <w:pStyle w:val="51b6d00e-e9c6-4b7f-b96a-2ac2cdb354b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B.</w:t>
      </w:r>
      <w:r>
        <w:t>在整个传送过程中，不需建立虚电路</w:t>
      </w:r>
    </w:p>
    <w:p w14:paraId="0CAD12DD" w14:textId="77777777" w:rsidR="00B72765" w:rsidRDefault="00B72765">
      <w:pPr>
        <w:pStyle w:val="8cff99b5-fcd2-4afc-9098-b2ef81adb1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使所有分组按顺序到达目的系统</w:t>
      </w:r>
    </w:p>
    <w:p w14:paraId="66B94EA5" w14:textId="77777777" w:rsidR="00B72765" w:rsidRDefault="00B72765">
      <w:pPr>
        <w:pStyle w:val="3f652766-6f4a-4c5a-a701-70f06a3116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</w:t>
      </w:r>
      <w:r>
        <w:t>网络节点要为每个分组做出路由选择</w:t>
      </w:r>
    </w:p>
    <w:p w14:paraId="6E0B1024" w14:textId="77777777" w:rsidR="00B72765" w:rsidRDefault="00B72765">
      <w:pPr>
        <w:pStyle w:val="b6c74386-a974-4e3b-aa70-3e95a37a75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39772D1D" w14:textId="77777777" w:rsidR="00B72765" w:rsidRDefault="00B72765" w:rsidP="007859BD">
      <w:pPr>
        <w:pStyle w:val="93621ac6-994b-4942-8916-d61bc5c559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2. </w:t>
      </w:r>
      <w:r>
        <w:t>一个分组被传送到错误的目的站，这种差错发生在</w:t>
      </w:r>
      <w:r>
        <w:t>OSI/RM</w:t>
      </w:r>
      <w:r>
        <w:t>中的</w:t>
      </w:r>
      <w:r>
        <w:t>_______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2C0A8B13" w14:textId="77777777" w:rsidR="00B72765" w:rsidRDefault="00B72765">
      <w:pPr>
        <w:pStyle w:val="08e4a181-3770-430f-869c-2498ababd0a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运输层</w:t>
      </w:r>
      <w:r>
        <w:t xml:space="preserve">        B.</w:t>
      </w:r>
      <w:r>
        <w:t>网络层</w:t>
      </w:r>
      <w:r>
        <w:t xml:space="preserve">        C.</w:t>
      </w:r>
      <w:r>
        <w:t>数据链路层</w:t>
      </w:r>
      <w:r>
        <w:t xml:space="preserve">    D.</w:t>
      </w:r>
      <w:r>
        <w:t>会话层</w:t>
      </w:r>
      <w:r>
        <w:t xml:space="preserve">        </w:t>
      </w:r>
    </w:p>
    <w:p w14:paraId="2B863411" w14:textId="77777777" w:rsidR="00B72765" w:rsidRDefault="00B72765">
      <w:pPr>
        <w:pStyle w:val="c2691fd0-d6ae-4552-8103-0bd25844e4b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568833AF" w14:textId="77777777" w:rsidR="00B72765" w:rsidRDefault="00B72765">
      <w:pPr>
        <w:pStyle w:val="bdb1fd10-48ba-453a-9d78-f2e298f60d7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3. </w:t>
      </w:r>
      <w:r>
        <w:t>在下列功能中，属于物理层的功能是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4233B3AA" w14:textId="77777777" w:rsidR="00B72765" w:rsidRDefault="00B72765">
      <w:pPr>
        <w:pStyle w:val="7c8c6b70-150e-4c62-be68-5743a1b82b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端－端通信</w:t>
      </w:r>
      <w:r>
        <w:t xml:space="preserve">    B.</w:t>
      </w:r>
      <w:r>
        <w:t>路由选择</w:t>
      </w:r>
      <w:r>
        <w:t xml:space="preserve">      C.</w:t>
      </w:r>
      <w:r>
        <w:t>比特流传输</w:t>
      </w:r>
      <w:r>
        <w:t xml:space="preserve">    D.</w:t>
      </w:r>
      <w:r>
        <w:t>链路控制</w:t>
      </w:r>
      <w:r>
        <w:t xml:space="preserve">      </w:t>
      </w:r>
    </w:p>
    <w:p w14:paraId="54805A99" w14:textId="77777777" w:rsidR="00B72765" w:rsidRDefault="00B72765">
      <w:pPr>
        <w:pStyle w:val="7c22d270-ba38-452a-a5db-f0bf973d91d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5B207141" w14:textId="77777777" w:rsidR="00B72765" w:rsidRDefault="00B72765" w:rsidP="007859BD">
      <w:pPr>
        <w:pStyle w:val="c8dc739a-df42-4a38-9b52-3cd00618688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4. </w:t>
      </w:r>
      <w:r>
        <w:t>如果网络传输速度为</w:t>
      </w:r>
      <w:r>
        <w:t>28.8Kb/s</w:t>
      </w:r>
      <w:r>
        <w:t>，要传输</w:t>
      </w:r>
      <w:r>
        <w:t>2M</w:t>
      </w:r>
      <w:r>
        <w:t>字节的数据大约需要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06A5A402" w14:textId="77777777" w:rsidR="00B72765" w:rsidRDefault="00B72765">
      <w:pPr>
        <w:pStyle w:val="7dfa167c-7193-4645-b61f-db85f4ba27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A.5</w:t>
      </w:r>
      <w:r>
        <w:t>分钟</w:t>
      </w:r>
      <w:r>
        <w:t xml:space="preserve">         B.10</w:t>
      </w:r>
      <w:r>
        <w:t>分钟</w:t>
      </w:r>
      <w:r>
        <w:t xml:space="preserve">        C.20</w:t>
      </w:r>
      <w:r>
        <w:t>分钟</w:t>
      </w:r>
      <w:r>
        <w:t xml:space="preserve">        D.30</w:t>
      </w:r>
      <w:r>
        <w:t>分钟</w:t>
      </w:r>
      <w:r>
        <w:t xml:space="preserve">        </w:t>
      </w:r>
    </w:p>
    <w:p w14:paraId="1B918897" w14:textId="77777777" w:rsidR="00B72765" w:rsidRDefault="00B72765">
      <w:pPr>
        <w:pStyle w:val="9a0aeba6-10ca-4091-b6b7-b959d674fe4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3931D49C" w14:textId="77777777" w:rsidR="00B72765" w:rsidRDefault="00B72765" w:rsidP="007859BD">
      <w:pPr>
        <w:pStyle w:val="1981d153-646f-415b-a97f-98e8a45753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 xml:space="preserve">5. </w:t>
      </w:r>
      <w:r>
        <w:t>把模拟信号变换成数字信号的过程叫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47B630A6" w14:textId="77777777" w:rsidR="00B72765" w:rsidRDefault="00B72765">
      <w:pPr>
        <w:pStyle w:val="e46da41b-b4f2-41f9-9aaa-d96fc9b61a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调制</w:t>
      </w:r>
      <w:r>
        <w:t xml:space="preserve">          B.</w:t>
      </w:r>
      <w:r>
        <w:t>解调</w:t>
      </w:r>
      <w:r>
        <w:t xml:space="preserve">          C.</w:t>
      </w:r>
      <w:r>
        <w:t>量化</w:t>
      </w:r>
      <w:r>
        <w:t xml:space="preserve">          D.</w:t>
      </w:r>
      <w:r>
        <w:t>调制解调</w:t>
      </w:r>
      <w:r>
        <w:t xml:space="preserve">      </w:t>
      </w:r>
    </w:p>
    <w:p w14:paraId="33753130" w14:textId="77777777" w:rsidR="00B72765" w:rsidRDefault="00B72765">
      <w:pPr>
        <w:pStyle w:val="9365483f-23c3-4a07-a031-a1077a6e895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31ECD2F5" w14:textId="77777777" w:rsidR="00B72765" w:rsidRDefault="00B72765" w:rsidP="007859BD">
      <w:pPr>
        <w:pStyle w:val="1bb0418f-1c71-49a8-a307-ecdc5905e16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</w:pPr>
      <w:r>
        <w:t>6. 10Base-T</w:t>
      </w:r>
      <w:r>
        <w:t>中的</w:t>
      </w:r>
      <w:r>
        <w:t>T</w:t>
      </w:r>
      <w:r>
        <w:t>代表的是</w:t>
      </w:r>
      <w:r>
        <w:t>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6565D6A5" w14:textId="77777777" w:rsidR="00B72765" w:rsidRDefault="00B72765">
      <w:pPr>
        <w:pStyle w:val="91a4668d-a222-4da4-91da-a34ea42cfef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同轴电缆</w:t>
      </w:r>
      <w:r>
        <w:t xml:space="preserve">                    B.</w:t>
      </w:r>
      <w:r>
        <w:t>屏蔽双绞线</w:t>
      </w:r>
      <w:r>
        <w:t xml:space="preserve">                  </w:t>
      </w:r>
    </w:p>
    <w:p w14:paraId="0EE86963" w14:textId="77777777" w:rsidR="00B72765" w:rsidRDefault="00B72765">
      <w:pPr>
        <w:pStyle w:val="77c7b04d-3033-46df-a5b3-6fc639285c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光纤</w:t>
      </w:r>
      <w:r>
        <w:t xml:space="preserve">                        D.</w:t>
      </w:r>
      <w:r>
        <w:t>无屏蔽双绞线</w:t>
      </w:r>
      <w:r>
        <w:t xml:space="preserve">                </w:t>
      </w:r>
    </w:p>
    <w:p w14:paraId="051FAE98" w14:textId="77777777" w:rsidR="00B72765" w:rsidRDefault="00B72765">
      <w:pPr>
        <w:pStyle w:val="30768181-b794-449d-aa1e-57f2953c87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2B79B677" w14:textId="77777777" w:rsidR="00B72765" w:rsidRDefault="00B72765">
      <w:pPr>
        <w:pStyle w:val="c5339559-6a9a-48ee-b356-242b386131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759C460" w14:textId="77777777" w:rsidR="00B72765" w:rsidRDefault="00B72765"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8</w:t>
      </w:r>
      <w:r>
        <w:rPr>
          <w:b/>
          <w:color w:val="000000"/>
          <w:sz w:val="24"/>
        </w:rPr>
        <w:t>分）</w:t>
      </w:r>
    </w:p>
    <w:p w14:paraId="49CF8C36" w14:textId="77777777" w:rsidR="00B72765" w:rsidRDefault="00B72765">
      <w:r>
        <w:rPr>
          <w:color w:val="000000"/>
        </w:rPr>
        <w:t xml:space="preserve">1. </w:t>
      </w:r>
      <w:r>
        <w:rPr>
          <w:color w:val="000000"/>
        </w:rPr>
        <w:t>根据线路中信号在某一时间传输的方向和特点，线路通信方式分为</w:t>
      </w:r>
      <w:r>
        <w:rPr>
          <w:color w:val="000000"/>
        </w:rPr>
        <w:t>________</w:t>
      </w:r>
      <w:r>
        <w:rPr>
          <w:color w:val="000000"/>
        </w:rPr>
        <w:t>、</w:t>
      </w:r>
      <w:r>
        <w:rPr>
          <w:color w:val="000000"/>
        </w:rPr>
        <w:t>________</w:t>
      </w:r>
      <w:r>
        <w:rPr>
          <w:color w:val="000000"/>
        </w:rPr>
        <w:t>和</w:t>
      </w:r>
      <w:r>
        <w:rPr>
          <w:color w:val="000000"/>
        </w:rPr>
        <w:t>________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分）</w:t>
      </w:r>
    </w:p>
    <w:p w14:paraId="3A42DED7" w14:textId="77777777" w:rsidR="00B72765" w:rsidRDefault="00B72765">
      <w:pPr>
        <w:pStyle w:val="7fa4828f-4fce-423d-b80a-dce0cf6e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326BB52C" w14:textId="77777777" w:rsidR="00B72765" w:rsidRDefault="00B72765">
      <w:pPr>
        <w:pStyle w:val="8212ac97-2521-405b-b201-1e481ec8d6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2. </w:t>
      </w:r>
      <w:r>
        <w:t>发送邮件服务器与接收邮件服务器之间的通信协议是</w:t>
      </w:r>
      <w:r>
        <w:t>________________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6912355E" w14:textId="77777777" w:rsidR="00B72765" w:rsidRDefault="00B72765">
      <w:pPr>
        <w:pStyle w:val="e0e40ea2-7c3a-45a8-8cf4-a961d9723e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7A9655ED" w14:textId="77777777" w:rsidR="00B72765" w:rsidRDefault="00B72765">
      <w:pPr>
        <w:pStyle w:val="3be00992-d84e-4be3-97f0-70a92f9a2db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3. LAN</w:t>
      </w:r>
      <w:r>
        <w:t>参考模型分为三层，它们是物理层、</w:t>
      </w:r>
      <w:r>
        <w:t>________________________________</w:t>
      </w:r>
      <w:r>
        <w:t>和</w:t>
      </w:r>
      <w:r>
        <w:t>________________________________</w:t>
      </w:r>
      <w:r>
        <w:t>。</w:t>
      </w:r>
      <w:r>
        <w:t xml:space="preserve"> </w:t>
      </w:r>
      <w:r>
        <w:t>（</w:t>
      </w:r>
      <w:r>
        <w:t>2</w:t>
      </w:r>
      <w:r>
        <w:t>分）</w:t>
      </w:r>
    </w:p>
    <w:p w14:paraId="746B4BD2" w14:textId="77777777" w:rsidR="00B72765" w:rsidRDefault="00B72765">
      <w:pPr>
        <w:pStyle w:val="e6dd7a02-902a-4ed3-913c-39242d6a8a2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5348B8B0" w14:textId="77777777" w:rsidR="00B72765" w:rsidRDefault="00B72765">
      <w:pPr>
        <w:pStyle w:val="05b96d2f-3a74-491c-ae92-ffa50c7b64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4. </w:t>
      </w:r>
      <w:r>
        <w:t>从逻辑功能上看，计算机网络分为</w:t>
      </w:r>
      <w:r>
        <w:t>________________</w:t>
      </w:r>
      <w:r>
        <w:t>和</w:t>
      </w:r>
      <w:r>
        <w:t>________________</w:t>
      </w:r>
      <w:r>
        <w:t>两个子网。</w:t>
      </w:r>
      <w:r>
        <w:t xml:space="preserve"> </w:t>
      </w:r>
      <w:r>
        <w:t>（</w:t>
      </w:r>
      <w:r>
        <w:t>2</w:t>
      </w:r>
      <w:r>
        <w:t>分）</w:t>
      </w:r>
    </w:p>
    <w:p w14:paraId="27E22C74" w14:textId="77777777" w:rsidR="00B72765" w:rsidRDefault="00B72765">
      <w:pPr>
        <w:pStyle w:val="6ac8bcaa-1695-4a7a-82e3-ef4cc4e7aaf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14:paraId="2AD022ED" w14:textId="77777777" w:rsidR="00B72765" w:rsidRDefault="00B72765">
      <w:pPr>
        <w:pStyle w:val="3ee7b510-358b-4f38-9053-553b24ce0ff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DD8AE33" w14:textId="77777777" w:rsidR="00B72765" w:rsidRDefault="00B72765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三、简答题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4C9F94AC" w14:textId="77777777" w:rsidR="00EF5795" w:rsidRDefault="00EF5795" w:rsidP="00EF5795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</w:tblGrid>
      <w:tr w:rsidR="00EF5795" w14:paraId="192B98EE" w14:textId="77777777">
        <w:trPr>
          <w:trHeight w:val="2804"/>
        </w:trPr>
        <w:tc>
          <w:tcPr>
            <w:tcW w:w="3600" w:type="dxa"/>
          </w:tcPr>
          <w:p w14:paraId="21176287" w14:textId="77777777" w:rsidR="00EF5795" w:rsidRDefault="00EF5795" w:rsidP="00BF6120">
            <w:r>
              <w:rPr>
                <w:color w:val="000000"/>
              </w:rPr>
              <w:lastRenderedPageBreak/>
              <w:t xml:space="preserve">. </w:t>
            </w:r>
            <w:r w:rsidR="007859BD">
              <w:drawing>
                <wp:inline distT="0" distB="0" distL="0" distR="0" wp14:anchorId="414681D2" wp14:editId="48EF1F05">
                  <wp:extent cx="2159000" cy="1790700"/>
                  <wp:effectExtent l="0" t="0" r="0" b="12700"/>
                  <wp:docPr id="1" name="Picture 1" descr="autowalls_ru_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towalls_ru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6ABAB" w14:textId="77777777" w:rsidR="00EF5795" w:rsidRDefault="00EF5795" w:rsidP="00EF5795">
      <w:pPr>
        <w:pStyle w:val="37985b81-8638-4ddb-8678-1e3fa1715b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有一个如图</w:t>
      </w:r>
      <w:r>
        <w:t>1</w:t>
      </w:r>
      <w:r>
        <w:t>所示的网络，该网络使用距离矢量算法计算路由。设路由器</w:t>
      </w:r>
      <w:r>
        <w:t>C</w:t>
      </w:r>
      <w:r>
        <w:t>刚收到来自</w:t>
      </w:r>
      <w:r>
        <w:t>B</w:t>
      </w:r>
      <w:r>
        <w:t>的矢量为（</w:t>
      </w:r>
      <w:r>
        <w:t>5, 0, 8, 12, 6, 2</w:t>
      </w:r>
      <w:r>
        <w:t>），来自</w:t>
      </w:r>
      <w:r>
        <w:t>D</w:t>
      </w:r>
      <w:r>
        <w:t>的矢量为（</w:t>
      </w:r>
      <w:r>
        <w:t>16, 12, 6, 0, 9, 10</w:t>
      </w:r>
      <w:r>
        <w:t>），来自</w:t>
      </w:r>
      <w:r>
        <w:t>E</w:t>
      </w:r>
      <w:r>
        <w:t>的矢量为（</w:t>
      </w:r>
      <w:r>
        <w:t>7, 6, 3, 9, 0, 4</w:t>
      </w:r>
      <w:r>
        <w:t>）。经测量</w:t>
      </w:r>
      <w:r>
        <w:t>C</w:t>
      </w:r>
      <w:r>
        <w:t>到</w:t>
      </w:r>
      <w:r>
        <w:t>B</w:t>
      </w:r>
      <w:r>
        <w:t>、</w:t>
      </w:r>
      <w:r>
        <w:t>D</w:t>
      </w:r>
      <w:r>
        <w:t>、</w:t>
      </w:r>
      <w:r>
        <w:t>E</w:t>
      </w:r>
      <w:r>
        <w:t>的延迟分别为</w:t>
      </w:r>
      <w:r>
        <w:t>6</w:t>
      </w:r>
      <w:r>
        <w:t>、</w:t>
      </w:r>
      <w:r>
        <w:t>3</w:t>
      </w:r>
      <w:r>
        <w:t>、</w:t>
      </w:r>
      <w:r>
        <w:t>5</w:t>
      </w:r>
      <w:r>
        <w:t>，试计算</w:t>
      </w:r>
      <w:r>
        <w:t>C</w:t>
      </w:r>
      <w:r>
        <w:t>更新后的路由表，并把结果填入下表的适当位置。</w:t>
      </w:r>
      <w:r>
        <w:t xml:space="preserve"> </w:t>
      </w:r>
      <w:r>
        <w:t>（</w:t>
      </w:r>
      <w:r>
        <w:t>20</w:t>
      </w:r>
      <w:r>
        <w:t>分）</w:t>
      </w:r>
    </w:p>
    <w:p w14:paraId="0744845C" w14:textId="77777777" w:rsidR="00EF5795" w:rsidRDefault="00EF5795" w:rsidP="00EF5795">
      <w:pPr>
        <w:pStyle w:val="37985b81-8638-4ddb-8678-1e3fa1715b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</w:t>
      </w:r>
      <w:r>
        <w:t>更新后的路由表</w:t>
      </w: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418"/>
      </w:tblGrid>
      <w:tr w:rsidR="00EF5795" w14:paraId="33D8CF10" w14:textId="77777777"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66A9A" w14:textId="77777777" w:rsidR="00EF5795" w:rsidRDefault="00EF5795" w:rsidP="00BF6120">
            <w:pPr>
              <w:pStyle w:val="3816ee3f-3d19-4927-828d-07beec3d2283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48417" w14:textId="77777777" w:rsidR="00EF5795" w:rsidRDefault="00EF5795" w:rsidP="00BF6120">
            <w:pPr>
              <w:pStyle w:val="d82e4601-aa0a-4b5e-ba00-932cb00396b3"/>
            </w:pPr>
            <w:r>
              <w:t>延迟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CC40A5" w14:textId="77777777" w:rsidR="00EF5795" w:rsidRDefault="00EF5795" w:rsidP="00BF6120">
            <w:pPr>
              <w:pStyle w:val="1db2223b-bb49-4cd3-95c1-01d2f317e32e"/>
            </w:pPr>
            <w:r>
              <w:t>下一跳</w:t>
            </w:r>
            <w:r>
              <w:t xml:space="preserve"> </w:t>
            </w:r>
          </w:p>
        </w:tc>
      </w:tr>
      <w:tr w:rsidR="00EF5795" w14:paraId="2CF9ACBC" w14:textId="77777777"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C597A" w14:textId="77777777" w:rsidR="00EF5795" w:rsidRDefault="00EF5795" w:rsidP="00BF6120">
            <w:pPr>
              <w:pStyle w:val="c7ce6bb5-a60a-48e7-b1f7-cca936e32548"/>
            </w:pPr>
            <w:r>
              <w:t xml:space="preserve">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16DCB" w14:textId="77777777" w:rsidR="00EF5795" w:rsidRDefault="00EF5795" w:rsidP="00BF6120">
            <w:pPr>
              <w:pStyle w:val="c7ce6bb5-a60a-48e7-b1f7-cca936e32548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EDE1BB" w14:textId="77777777" w:rsidR="00EF5795" w:rsidRDefault="00EF5795" w:rsidP="00BF6120">
            <w:pPr>
              <w:pStyle w:val="53de4f6e-b79d-4f2c-b2e6-1e7b4a76e466"/>
            </w:pPr>
            <w:r>
              <w:t xml:space="preserve">B </w:t>
            </w:r>
          </w:p>
        </w:tc>
      </w:tr>
      <w:tr w:rsidR="00EF5795" w14:paraId="55C43370" w14:textId="77777777"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46E0F" w14:textId="77777777" w:rsidR="00EF5795" w:rsidRDefault="00EF5795" w:rsidP="00BF6120">
            <w:pPr>
              <w:pStyle w:val="b3f0a9e9-50f1-42d6-b4a9-4a5954d9ec1e"/>
            </w:pPr>
            <w:r>
              <w:t xml:space="preserve">B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EED0D" w14:textId="77777777" w:rsidR="00EF5795" w:rsidRDefault="00EF5795" w:rsidP="00BF6120">
            <w:pPr>
              <w:pStyle w:val="b3f0a9e9-50f1-42d6-b4a9-4a5954d9ec1e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38B6A8" w14:textId="77777777" w:rsidR="00EF5795" w:rsidRDefault="00EF5795" w:rsidP="00BF6120">
            <w:pPr>
              <w:pStyle w:val="b3f0a9e9-50f1-42d6-b4a9-4a5954d9ec1e"/>
            </w:pPr>
          </w:p>
        </w:tc>
      </w:tr>
      <w:tr w:rsidR="00EF5795" w14:paraId="657D8EA0" w14:textId="77777777"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6398F" w14:textId="77777777" w:rsidR="00EF5795" w:rsidRDefault="00EF5795" w:rsidP="00BF6120">
            <w:pPr>
              <w:pStyle w:val="eddafc9b-da29-4f16-9ab0-f7312146d821"/>
            </w:pPr>
            <w:r>
              <w:t xml:space="preserve">C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B160B" w14:textId="77777777" w:rsidR="00EF5795" w:rsidRDefault="00EF5795" w:rsidP="00BF6120">
            <w:pPr>
              <w:pStyle w:val="ed66f769-c67d-42ed-901d-bfb63d20764a"/>
            </w:pPr>
            <w:r>
              <w:t xml:space="preserve">0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59577A" w14:textId="77777777" w:rsidR="00EF5795" w:rsidRDefault="00EF5795" w:rsidP="00BF6120">
            <w:pPr>
              <w:pStyle w:val="52253b2a-5df1-4c3c-9c11-bfb2b29936f3"/>
            </w:pPr>
            <w:r>
              <w:t xml:space="preserve">/ </w:t>
            </w:r>
          </w:p>
        </w:tc>
      </w:tr>
      <w:tr w:rsidR="00EF5795" w14:paraId="108CCC07" w14:textId="77777777"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58FE1" w14:textId="77777777" w:rsidR="00EF5795" w:rsidRDefault="00EF5795" w:rsidP="00BF6120">
            <w:pPr>
              <w:pStyle w:val="e99e6f6b-d583-43dd-9721-da6eeed62928"/>
            </w:pPr>
            <w:r>
              <w:t xml:space="preserve">D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D78F7" w14:textId="77777777" w:rsidR="00EF5795" w:rsidRDefault="00EF5795" w:rsidP="00BF6120">
            <w:pPr>
              <w:pStyle w:val="e99e6f6b-d583-43dd-9721-da6eeed62928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16677B" w14:textId="77777777" w:rsidR="00EF5795" w:rsidRDefault="00EF5795" w:rsidP="00BF6120">
            <w:pPr>
              <w:pStyle w:val="e99e6f6b-d583-43dd-9721-da6eeed62928"/>
            </w:pPr>
          </w:p>
        </w:tc>
      </w:tr>
      <w:tr w:rsidR="00EF5795" w14:paraId="7AA0E2C1" w14:textId="77777777">
        <w:tc>
          <w:tcPr>
            <w:tcW w:w="2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BE311" w14:textId="77777777" w:rsidR="00EF5795" w:rsidRDefault="00EF5795" w:rsidP="00BF6120">
            <w:pPr>
              <w:pStyle w:val="b72cff9c-adec-4252-8ffd-8455eabb16ef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2B155" w14:textId="77777777" w:rsidR="00EF5795" w:rsidRDefault="00EF5795" w:rsidP="00BF6120">
            <w:pPr>
              <w:pStyle w:val="b72cff9c-adec-4252-8ffd-8455eabb16ef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19DF87" w14:textId="77777777" w:rsidR="00EF5795" w:rsidRDefault="00EF5795" w:rsidP="00BF6120">
            <w:pPr>
              <w:pStyle w:val="b72cff9c-adec-4252-8ffd-8455eabb16ef"/>
            </w:pPr>
          </w:p>
        </w:tc>
      </w:tr>
      <w:tr w:rsidR="00EF5795" w14:paraId="3E86AD7B" w14:textId="77777777">
        <w:tc>
          <w:tcPr>
            <w:tcW w:w="2977" w:type="dxa"/>
            <w:tcBorders>
              <w:top w:val="single" w:sz="6" w:space="0" w:color="000000"/>
              <w:right w:val="single" w:sz="6" w:space="0" w:color="000000"/>
            </w:tcBorders>
          </w:tcPr>
          <w:p w14:paraId="09280678" w14:textId="77777777" w:rsidR="00EF5795" w:rsidRDefault="00EF5795" w:rsidP="00BF6120">
            <w:pPr>
              <w:pStyle w:val="32d13c54-62fe-4618-bec2-acff0fa7ffb6"/>
            </w:pPr>
            <w:r>
              <w:t xml:space="preserve">F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F8CE2EA" w14:textId="77777777" w:rsidR="00EF5795" w:rsidRDefault="00EF5795" w:rsidP="00BF6120">
            <w:pPr>
              <w:pStyle w:val="32d13c54-62fe-4618-bec2-acff0fa7ffb6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</w:tcBorders>
          </w:tcPr>
          <w:p w14:paraId="3AEA0320" w14:textId="77777777" w:rsidR="00EF5795" w:rsidRDefault="00EF5795" w:rsidP="00BF6120">
            <w:pPr>
              <w:pStyle w:val="32d13c54-62fe-4618-bec2-acff0fa7ffb6"/>
            </w:pPr>
          </w:p>
        </w:tc>
      </w:tr>
    </w:tbl>
    <w:p w14:paraId="4FBA0CC4" w14:textId="77777777" w:rsidR="00B72765" w:rsidRDefault="00B72765">
      <w:pPr>
        <w:pStyle w:val="fdaa838a-4626-4be7-980d-cd3e6139e0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F88A72D" w14:textId="77777777" w:rsidR="00B72765" w:rsidRDefault="00B72765">
      <w:r>
        <w:rPr>
          <w:b/>
          <w:color w:val="000000"/>
          <w:sz w:val="24"/>
        </w:rPr>
        <w:t>四、计算题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2882395F" w14:textId="77777777" w:rsidR="00B72765" w:rsidRDefault="00B72765">
      <w:r>
        <w:rPr>
          <w:color w:val="000000"/>
        </w:rPr>
        <w:t xml:space="preserve">1. </w:t>
      </w:r>
      <w:r>
        <w:rPr>
          <w:color w:val="000000"/>
        </w:rPr>
        <w:t>某二进制数据序列为</w:t>
      </w:r>
      <w:r>
        <w:rPr>
          <w:color w:val="000000"/>
        </w:rPr>
        <w:t>0 0 0 1 1 1 0 1 0 1</w:t>
      </w:r>
      <w:r>
        <w:rPr>
          <w:color w:val="000000"/>
        </w:rPr>
        <w:t>，请分别画出不归零编码、曼彻斯特编码和差分曼彻斯特编码的信号波形。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20</w:t>
      </w:r>
      <w:r>
        <w:rPr>
          <w:color w:val="000000"/>
        </w:rPr>
        <w:t>分）</w:t>
      </w:r>
    </w:p>
    <w:p w14:paraId="26DFCB0E" w14:textId="77777777" w:rsidR="00B72765" w:rsidRDefault="00B72765">
      <w:pPr>
        <w:pStyle w:val="41821e87-5b58-431b-a0d2-4df46170b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27D8DE2" w14:textId="77777777" w:rsidR="00B72765" w:rsidRDefault="00B72765">
      <w:pPr>
        <w:pStyle w:val="28fe45e2-91b7-4197-840c-c6db476e6f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5B900F9" w14:textId="77777777" w:rsidR="00B72765" w:rsidRDefault="00B72765">
      <w:pPr>
        <w:pStyle w:val="1fea7d7a-edc5-43ab-9a26-7c112e6855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567439F" w14:textId="77777777" w:rsidR="00B72765" w:rsidRDefault="00B72765">
      <w:pPr>
        <w:pStyle w:val="6583fb85-57c0-4732-8eaf-6839cece3b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59A0B91" w14:textId="77777777" w:rsidR="00B72765" w:rsidRDefault="00B72765">
      <w:pPr>
        <w:pStyle w:val="c57fc5c2-f41a-44b6-80c2-ea1540bc56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1BAAD98" w14:textId="77777777" w:rsidR="00B72765" w:rsidRDefault="00B72765">
      <w:pPr>
        <w:pStyle w:val="7009a0e9-0024-4860-b321-43a0d0fc15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1A2539F" w14:textId="77777777" w:rsidR="00B72765" w:rsidRDefault="00B72765">
      <w:pPr>
        <w:pStyle w:val="771f8834-1512-43bb-88aa-0f41c58b58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B6EC578" w14:textId="77777777" w:rsidR="00B72765" w:rsidRDefault="00B72765">
      <w:r>
        <w:rPr>
          <w:b/>
          <w:color w:val="000000"/>
          <w:sz w:val="24"/>
        </w:rPr>
        <w:t>五、问答题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339A43BE" w14:textId="77777777" w:rsidR="00B72765" w:rsidRDefault="00B72765">
      <w:r>
        <w:rPr>
          <w:color w:val="000000"/>
        </w:rPr>
        <w:t xml:space="preserve">1. </w:t>
      </w:r>
      <w:r>
        <w:rPr>
          <w:color w:val="000000"/>
        </w:rPr>
        <w:t>什么是频分多路复用？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10</w:t>
      </w:r>
      <w:r>
        <w:rPr>
          <w:color w:val="000000"/>
        </w:rPr>
        <w:t>分）</w:t>
      </w:r>
    </w:p>
    <w:p w14:paraId="40259DE0" w14:textId="77777777" w:rsidR="00B72765" w:rsidRDefault="00B72765">
      <w:pPr>
        <w:pStyle w:val="4053574e-9891-4f3b-a511-0123912cba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E2669A5" w14:textId="77777777" w:rsidR="00B72765" w:rsidRDefault="00B72765">
      <w:pPr>
        <w:pStyle w:val="b446675e-8a14-468d-9959-4c0949339a4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2AFE5E4" w14:textId="77777777" w:rsidR="00B72765" w:rsidRDefault="00B72765">
      <w:pPr>
        <w:pStyle w:val="29df46a6-66ba-41d1-9882-f516a7a172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113148C" w14:textId="77777777" w:rsidR="00B72765" w:rsidRDefault="00B72765">
      <w:pPr>
        <w:pStyle w:val="7dbccdbb-46c6-444b-b273-78ea24ae6c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4082BF4" w14:textId="77777777" w:rsidR="00B72765" w:rsidRDefault="00B72765">
      <w:pPr>
        <w:pStyle w:val="6b84084c-fb46-48a8-943d-9168b1f9ba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88B1B77" w14:textId="77777777" w:rsidR="00B72765" w:rsidRDefault="00B72765">
      <w:pPr>
        <w:pStyle w:val="4fef16b9-e5e7-4bee-b4eb-3e915ca68c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BA96650" w14:textId="77777777" w:rsidR="00B72765" w:rsidRDefault="00B72765">
      <w:pPr>
        <w:pStyle w:val="c7be6625-74af-4cb3-a9a2-cdd6ba66ab7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2. WWW</w:t>
      </w:r>
      <w:r>
        <w:t>的中文含义是什么？</w:t>
      </w:r>
      <w:r>
        <w:t xml:space="preserve"> </w:t>
      </w:r>
      <w:r>
        <w:t>（</w:t>
      </w:r>
      <w:r>
        <w:t>10</w:t>
      </w:r>
      <w:r>
        <w:t>分）</w:t>
      </w:r>
    </w:p>
    <w:p w14:paraId="2CC71335" w14:textId="77777777" w:rsidR="00B72765" w:rsidRDefault="00B72765">
      <w:pPr>
        <w:pStyle w:val="2514fbea-a95f-4fb7-9bfd-4a53eedc0df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C38B3BD" w14:textId="77777777" w:rsidR="00B72765" w:rsidRDefault="00B72765">
      <w:pPr>
        <w:pStyle w:val="ddc24bf0-7e83-4e48-8bae-1c4b9fb520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654518B" w14:textId="77777777" w:rsidR="00B72765" w:rsidRDefault="00B72765">
      <w:pPr>
        <w:pStyle w:val="fd1b50c1-e295-4b0b-a3bb-32c81bb47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BC9334F" w14:textId="77777777" w:rsidR="00B72765" w:rsidRDefault="00B72765">
      <w:pPr>
        <w:pStyle w:val="98287b30-af00-45a5-ac85-ce1f0c129d2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0C25A87" w14:textId="77777777" w:rsidR="00B72765" w:rsidRDefault="00B72765">
      <w:pPr>
        <w:pStyle w:val="23c25bfd-1e0d-4ed2-b157-e9482180e4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B17DE8F" w14:textId="77777777" w:rsidR="00B72765" w:rsidRDefault="00B72765">
      <w:pPr>
        <w:pStyle w:val="4d4792de-e78a-4a2b-9475-9d816125e5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DC1F4FC" w14:textId="77777777" w:rsidR="00B72765" w:rsidRDefault="00B72765">
      <w:pPr>
        <w:pStyle w:val="8f1b2576-6c0f-4958-895a-e7181ced05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3. </w:t>
      </w:r>
      <w:r>
        <w:t>运输层的主要功能是什么？</w:t>
      </w:r>
      <w:r>
        <w:t xml:space="preserve"> </w:t>
      </w:r>
      <w:r>
        <w:t>（</w:t>
      </w:r>
      <w:r>
        <w:t>10</w:t>
      </w:r>
      <w:r>
        <w:t>分）</w:t>
      </w:r>
    </w:p>
    <w:p w14:paraId="64E023B6" w14:textId="77777777" w:rsidR="00B72765" w:rsidRDefault="00B72765">
      <w:pPr>
        <w:pStyle w:val="bbe6443c-5e22-414d-9c65-9b4635d653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5C6F7DB" w14:textId="77777777" w:rsidR="00B72765" w:rsidRDefault="00B72765">
      <w:pPr>
        <w:pStyle w:val="7d3ec1e3-3997-455a-8a49-952189b8c6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D1F2DE7" w14:textId="77777777" w:rsidR="00B72765" w:rsidRDefault="00B72765">
      <w:pPr>
        <w:pStyle w:val="37a97d91-66a8-4e44-9f88-e8bb63218d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030CA3C" w14:textId="77777777" w:rsidR="00B72765" w:rsidRDefault="00B72765">
      <w:pPr>
        <w:pStyle w:val="ed09ebc2-f4e0-4f50-9dd9-3a9a2503aa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ACB5F67" w14:textId="77777777" w:rsidR="00B72765" w:rsidRDefault="00B72765">
      <w:pPr>
        <w:pStyle w:val="55fad770-3dd5-492a-bec9-a3eb091b14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717B2C9" w14:textId="77777777" w:rsidR="00B72765" w:rsidRDefault="00B72765">
      <w:pPr>
        <w:pStyle w:val="3f1eb06c-a2f5-4213-9f2d-234d1bf59a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33327D9F" w14:textId="77777777" w:rsidR="00B72765" w:rsidRDefault="00B72765">
      <w:pPr>
        <w:pStyle w:val="5b2b26c8-6c6f-454a-acb8-95adba18dd9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4. </w:t>
      </w:r>
      <w:r>
        <w:t>什么是数据通信？</w:t>
      </w:r>
      <w:r>
        <w:t xml:space="preserve"> </w:t>
      </w:r>
      <w:r>
        <w:t>（</w:t>
      </w:r>
      <w:r>
        <w:t>10</w:t>
      </w:r>
      <w:r>
        <w:t>分）</w:t>
      </w:r>
    </w:p>
    <w:p w14:paraId="330A03DF" w14:textId="77777777" w:rsidR="00B72765" w:rsidRDefault="00B72765">
      <w:pPr>
        <w:pStyle w:val="cfeed63e-f4bf-4d4f-839c-e2e1b023605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24343F3" w14:textId="77777777" w:rsidR="00B72765" w:rsidRDefault="00B72765">
      <w:pPr>
        <w:pStyle w:val="d81cb531-9f2a-45dc-bea3-45cc8c5019b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9929520" w14:textId="77777777" w:rsidR="00B72765" w:rsidRDefault="00B72765">
      <w:pPr>
        <w:pStyle w:val="85343996-052c-4703-b235-01a6f32683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76FA9EA" w14:textId="77777777" w:rsidR="00B72765" w:rsidRDefault="00B72765">
      <w:pPr>
        <w:pStyle w:val="19088307-daaf-421a-8cfa-972594ff5da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71D6662C" w14:textId="77777777" w:rsidR="00B72765" w:rsidRDefault="00B72765">
      <w:pPr>
        <w:pStyle w:val="87cb5ae7-1cc4-42cb-a6e3-3f54a38e98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491AA2F7" w14:textId="77777777" w:rsidR="00B72765" w:rsidRDefault="00B72765">
      <w:pPr>
        <w:pStyle w:val="06c8f2f9-9e8a-4b0c-b6be-4ed0e216fa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1DEAB6AC" w14:textId="77777777" w:rsidR="00B72765" w:rsidRDefault="00B72765">
      <w:pPr>
        <w:pStyle w:val="05886920-1787-4282-8db6-79e9bce321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06EAF43" w14:textId="77777777" w:rsidR="00B72765" w:rsidRDefault="00B72765"/>
    <w:sectPr w:rsidR="00B72765" w:rsidSect="00B72765">
      <w:footerReference w:type="even" r:id="rId7"/>
      <w:footerReference w:type="default" r:id="rId8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360DC" w14:textId="77777777" w:rsidR="0029414C" w:rsidRDefault="0029414C">
      <w:r>
        <w:separator/>
      </w:r>
    </w:p>
  </w:endnote>
  <w:endnote w:type="continuationSeparator" w:id="0">
    <w:p w14:paraId="2566C671" w14:textId="77777777" w:rsidR="0029414C" w:rsidRDefault="0029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63593" w14:textId="77777777" w:rsidR="00AE0DE9" w:rsidRDefault="00AE0DE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76F2320C" w14:textId="77777777" w:rsidR="00AE0DE9" w:rsidRDefault="00AE0D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47C8F" w14:textId="77777777" w:rsidR="00AE0DE9" w:rsidRDefault="00AE0DE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D1405F">
      <w:t>2</w:t>
    </w:r>
    <w:r>
      <w:fldChar w:fldCharType="end"/>
    </w:r>
  </w:p>
  <w:p w14:paraId="2CAB5178" w14:textId="77777777" w:rsidR="00AE0DE9" w:rsidRDefault="00AE0D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D009E" w14:textId="77777777" w:rsidR="0029414C" w:rsidRDefault="0029414C">
      <w:r>
        <w:separator/>
      </w:r>
    </w:p>
  </w:footnote>
  <w:footnote w:type="continuationSeparator" w:id="0">
    <w:p w14:paraId="555219A9" w14:textId="77777777" w:rsidR="0029414C" w:rsidRDefault="00294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5F"/>
    <w:rsid w:val="00007C44"/>
    <w:rsid w:val="0029414C"/>
    <w:rsid w:val="007859BD"/>
    <w:rsid w:val="007F4388"/>
    <w:rsid w:val="00AE0DE9"/>
    <w:rsid w:val="00B72765"/>
    <w:rsid w:val="00BF6120"/>
    <w:rsid w:val="00D1405F"/>
    <w:rsid w:val="00E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FE8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customStyle="1" w:styleId="3816ee3f-3d19-4927-828d-07beec3d2283">
    <w:name w:val="3816ee3f-3d19-4927-828d-07beec3d2283"/>
    <w:basedOn w:val="Normal"/>
    <w:next w:val="Normal"/>
    <w:rsid w:val="00EF5795"/>
    <w:rPr>
      <w:color w:val="000000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173b9b66-84d6-437e-af4d-5ceb6097ef72">
    <w:name w:val="173b9b66-84d6-437e-af4d-5ceb6097ef72"/>
    <w:basedOn w:val="Normal"/>
    <w:next w:val="Normal"/>
    <w:rPr>
      <w:b/>
      <w:color w:val="000000"/>
      <w:sz w:val="26"/>
    </w:rPr>
  </w:style>
  <w:style w:type="paragraph" w:customStyle="1" w:styleId="28354a40-3080-405c-a950-c482e9a89a96">
    <w:name w:val="28354a40-3080-405c-a950-c482e9a89a96"/>
    <w:basedOn w:val="Normal"/>
    <w:next w:val="Normal"/>
    <w:rPr>
      <w:color w:val="000000"/>
    </w:rPr>
  </w:style>
  <w:style w:type="paragraph" w:customStyle="1" w:styleId="40c09df5-1ff3-45e0-b7fb-9112dd7e9e1d">
    <w:name w:val="40c09df5-1ff3-45e0-b7fb-9112dd7e9e1d"/>
    <w:basedOn w:val="Normal"/>
    <w:next w:val="Normal"/>
    <w:rPr>
      <w:color w:val="000000"/>
    </w:rPr>
  </w:style>
  <w:style w:type="paragraph" w:customStyle="1" w:styleId="51b6d00e-e9c6-4b7f-b96a-2ac2cdb354b3">
    <w:name w:val="51b6d00e-e9c6-4b7f-b96a-2ac2cdb354b3"/>
    <w:basedOn w:val="Normal"/>
    <w:next w:val="Normal"/>
    <w:rPr>
      <w:color w:val="000000"/>
    </w:rPr>
  </w:style>
  <w:style w:type="paragraph" w:customStyle="1" w:styleId="8cff99b5-fcd2-4afc-9098-b2ef81adb1e2">
    <w:name w:val="8cff99b5-fcd2-4afc-9098-b2ef81adb1e2"/>
    <w:basedOn w:val="Normal"/>
    <w:next w:val="Normal"/>
    <w:rPr>
      <w:color w:val="000000"/>
    </w:rPr>
  </w:style>
  <w:style w:type="paragraph" w:customStyle="1" w:styleId="3f652766-6f4a-4c5a-a701-70f06a311648">
    <w:name w:val="3f652766-6f4a-4c5a-a701-70f06a311648"/>
    <w:basedOn w:val="Normal"/>
    <w:next w:val="Normal"/>
    <w:rPr>
      <w:color w:val="000000"/>
    </w:rPr>
  </w:style>
  <w:style w:type="paragraph" w:customStyle="1" w:styleId="b6c74386-a974-4e3b-aa70-3e95a37a757e">
    <w:name w:val="b6c74386-a974-4e3b-aa70-3e95a37a757e"/>
    <w:basedOn w:val="Normal"/>
    <w:next w:val="Normal"/>
    <w:rPr>
      <w:color w:val="000000"/>
    </w:rPr>
  </w:style>
  <w:style w:type="paragraph" w:customStyle="1" w:styleId="93621ac6-994b-4942-8916-d61bc5c559e0">
    <w:name w:val="93621ac6-994b-4942-8916-d61bc5c559e0"/>
    <w:basedOn w:val="Normal"/>
    <w:next w:val="Normal"/>
    <w:rPr>
      <w:color w:val="000000"/>
    </w:rPr>
  </w:style>
  <w:style w:type="paragraph" w:customStyle="1" w:styleId="08e4a181-3770-430f-869c-2498ababd0aa">
    <w:name w:val="08e4a181-3770-430f-869c-2498ababd0aa"/>
    <w:basedOn w:val="Normal"/>
    <w:next w:val="Normal"/>
    <w:rPr>
      <w:color w:val="000000"/>
    </w:rPr>
  </w:style>
  <w:style w:type="paragraph" w:customStyle="1" w:styleId="c2691fd0-d6ae-4552-8103-0bd25844e4b4">
    <w:name w:val="c2691fd0-d6ae-4552-8103-0bd25844e4b4"/>
    <w:basedOn w:val="Normal"/>
    <w:next w:val="Normal"/>
    <w:rPr>
      <w:color w:val="000000"/>
    </w:rPr>
  </w:style>
  <w:style w:type="paragraph" w:customStyle="1" w:styleId="bdb1fd10-48ba-453a-9d78-f2e298f60d7a">
    <w:name w:val="bdb1fd10-48ba-453a-9d78-f2e298f60d7a"/>
    <w:basedOn w:val="Normal"/>
    <w:next w:val="Normal"/>
    <w:rPr>
      <w:color w:val="000000"/>
    </w:rPr>
  </w:style>
  <w:style w:type="paragraph" w:customStyle="1" w:styleId="7c8c6b70-150e-4c62-be68-5743a1b82bc2">
    <w:name w:val="7c8c6b70-150e-4c62-be68-5743a1b82bc2"/>
    <w:basedOn w:val="Normal"/>
    <w:next w:val="Normal"/>
    <w:rPr>
      <w:color w:val="000000"/>
    </w:rPr>
  </w:style>
  <w:style w:type="paragraph" w:customStyle="1" w:styleId="7c22d270-ba38-452a-a5db-f0bf973d91d2">
    <w:name w:val="7c22d270-ba38-452a-a5db-f0bf973d91d2"/>
    <w:basedOn w:val="Normal"/>
    <w:next w:val="Normal"/>
    <w:rPr>
      <w:color w:val="000000"/>
    </w:rPr>
  </w:style>
  <w:style w:type="paragraph" w:customStyle="1" w:styleId="c8dc739a-df42-4a38-9b52-3cd006186889">
    <w:name w:val="c8dc739a-df42-4a38-9b52-3cd006186889"/>
    <w:basedOn w:val="Normal"/>
    <w:next w:val="Normal"/>
    <w:rPr>
      <w:color w:val="000000"/>
    </w:rPr>
  </w:style>
  <w:style w:type="paragraph" w:customStyle="1" w:styleId="7dfa167c-7193-4645-b61f-db85f4ba27d3">
    <w:name w:val="7dfa167c-7193-4645-b61f-db85f4ba27d3"/>
    <w:basedOn w:val="Normal"/>
    <w:next w:val="Normal"/>
    <w:rPr>
      <w:color w:val="000000"/>
    </w:rPr>
  </w:style>
  <w:style w:type="paragraph" w:customStyle="1" w:styleId="9a0aeba6-10ca-4091-b6b7-b959d674fe49">
    <w:name w:val="9a0aeba6-10ca-4091-b6b7-b959d674fe49"/>
    <w:basedOn w:val="Normal"/>
    <w:next w:val="Normal"/>
    <w:rPr>
      <w:color w:val="000000"/>
    </w:rPr>
  </w:style>
  <w:style w:type="paragraph" w:customStyle="1" w:styleId="1981d153-646f-415b-a97f-98e8a4575381">
    <w:name w:val="1981d153-646f-415b-a97f-98e8a4575381"/>
    <w:basedOn w:val="Normal"/>
    <w:next w:val="Normal"/>
    <w:rPr>
      <w:color w:val="000000"/>
    </w:rPr>
  </w:style>
  <w:style w:type="paragraph" w:customStyle="1" w:styleId="e46da41b-b4f2-41f9-9aaa-d96fc9b61a11">
    <w:name w:val="e46da41b-b4f2-41f9-9aaa-d96fc9b61a11"/>
    <w:basedOn w:val="Normal"/>
    <w:next w:val="Normal"/>
    <w:rPr>
      <w:color w:val="000000"/>
    </w:rPr>
  </w:style>
  <w:style w:type="paragraph" w:customStyle="1" w:styleId="9365483f-23c3-4a07-a031-a1077a6e8958">
    <w:name w:val="9365483f-23c3-4a07-a031-a1077a6e8958"/>
    <w:basedOn w:val="Normal"/>
    <w:next w:val="Normal"/>
    <w:rPr>
      <w:color w:val="000000"/>
    </w:rPr>
  </w:style>
  <w:style w:type="paragraph" w:customStyle="1" w:styleId="1bb0418f-1c71-49a8-a307-ecdc5905e169">
    <w:name w:val="1bb0418f-1c71-49a8-a307-ecdc5905e169"/>
    <w:basedOn w:val="Normal"/>
    <w:next w:val="Normal"/>
    <w:rPr>
      <w:color w:val="000000"/>
    </w:rPr>
  </w:style>
  <w:style w:type="paragraph" w:customStyle="1" w:styleId="91a4668d-a222-4da4-91da-a34ea42cfef1">
    <w:name w:val="91a4668d-a222-4da4-91da-a34ea42cfef1"/>
    <w:basedOn w:val="Normal"/>
    <w:next w:val="Normal"/>
    <w:rPr>
      <w:color w:val="000000"/>
    </w:rPr>
  </w:style>
  <w:style w:type="paragraph" w:customStyle="1" w:styleId="77c7b04d-3033-46df-a5b3-6fc639285c4b">
    <w:name w:val="77c7b04d-3033-46df-a5b3-6fc639285c4b"/>
    <w:basedOn w:val="Normal"/>
    <w:next w:val="Normal"/>
    <w:rPr>
      <w:color w:val="000000"/>
    </w:rPr>
  </w:style>
  <w:style w:type="paragraph" w:customStyle="1" w:styleId="30768181-b794-449d-aa1e-57f2953c8767">
    <w:name w:val="30768181-b794-449d-aa1e-57f2953c8767"/>
    <w:basedOn w:val="Normal"/>
    <w:next w:val="Normal"/>
    <w:rPr>
      <w:color w:val="000000"/>
    </w:rPr>
  </w:style>
  <w:style w:type="paragraph" w:customStyle="1" w:styleId="c5339559-6a9a-48ee-b356-242b3861314b">
    <w:name w:val="c5339559-6a9a-48ee-b356-242b3861314b"/>
    <w:basedOn w:val="Normal"/>
    <w:next w:val="Normal"/>
    <w:rPr>
      <w:color w:val="000000"/>
    </w:rPr>
  </w:style>
  <w:style w:type="paragraph" w:customStyle="1" w:styleId="7fa4828f-4fce-423d-b80a-dce0cf6e835e">
    <w:name w:val="7fa4828f-4fce-423d-b80a-dce0cf6e835e"/>
    <w:basedOn w:val="Normal"/>
    <w:next w:val="Normal"/>
    <w:rPr>
      <w:color w:val="000000"/>
    </w:rPr>
  </w:style>
  <w:style w:type="paragraph" w:customStyle="1" w:styleId="8212ac97-2521-405b-b201-1e481ec8d6d6">
    <w:name w:val="8212ac97-2521-405b-b201-1e481ec8d6d6"/>
    <w:basedOn w:val="Normal"/>
    <w:next w:val="Normal"/>
    <w:rPr>
      <w:color w:val="000000"/>
    </w:rPr>
  </w:style>
  <w:style w:type="paragraph" w:customStyle="1" w:styleId="e0e40ea2-7c3a-45a8-8cf4-a961d9723ec0">
    <w:name w:val="e0e40ea2-7c3a-45a8-8cf4-a961d9723ec0"/>
    <w:basedOn w:val="Normal"/>
    <w:next w:val="Normal"/>
    <w:rPr>
      <w:color w:val="000000"/>
    </w:rPr>
  </w:style>
  <w:style w:type="paragraph" w:customStyle="1" w:styleId="3be00992-d84e-4be3-97f0-70a92f9a2dbd">
    <w:name w:val="3be00992-d84e-4be3-97f0-70a92f9a2dbd"/>
    <w:basedOn w:val="Normal"/>
    <w:next w:val="Normal"/>
    <w:rPr>
      <w:color w:val="000000"/>
    </w:rPr>
  </w:style>
  <w:style w:type="paragraph" w:customStyle="1" w:styleId="e6dd7a02-902a-4ed3-913c-39242d6a8a21">
    <w:name w:val="e6dd7a02-902a-4ed3-913c-39242d6a8a21"/>
    <w:basedOn w:val="Normal"/>
    <w:next w:val="Normal"/>
    <w:rPr>
      <w:color w:val="000000"/>
    </w:rPr>
  </w:style>
  <w:style w:type="paragraph" w:customStyle="1" w:styleId="05b96d2f-3a74-491c-ae92-ffa50c7b6429">
    <w:name w:val="05b96d2f-3a74-491c-ae92-ffa50c7b6429"/>
    <w:basedOn w:val="Normal"/>
    <w:next w:val="Normal"/>
    <w:rPr>
      <w:color w:val="000000"/>
    </w:rPr>
  </w:style>
  <w:style w:type="paragraph" w:customStyle="1" w:styleId="6ac8bcaa-1695-4a7a-82e3-ef4cc4e7aaf6">
    <w:name w:val="6ac8bcaa-1695-4a7a-82e3-ef4cc4e7aaf6"/>
    <w:basedOn w:val="Normal"/>
    <w:next w:val="Normal"/>
    <w:rPr>
      <w:color w:val="000000"/>
    </w:rPr>
  </w:style>
  <w:style w:type="paragraph" w:customStyle="1" w:styleId="3ee7b510-358b-4f38-9053-553b24ce0ff6">
    <w:name w:val="3ee7b510-358b-4f38-9053-553b24ce0ff6"/>
    <w:basedOn w:val="Normal"/>
    <w:next w:val="Normal"/>
    <w:rPr>
      <w:color w:val="000000"/>
    </w:rPr>
  </w:style>
  <w:style w:type="paragraph" w:customStyle="1" w:styleId="806ad651-c996-4302-af7a-eb9e5778a47b">
    <w:name w:val="806ad651-c996-4302-af7a-eb9e5778a47b"/>
    <w:basedOn w:val="Normal"/>
    <w:next w:val="Normal"/>
    <w:rPr>
      <w:color w:val="000000"/>
    </w:rPr>
  </w:style>
  <w:style w:type="paragraph" w:customStyle="1" w:styleId="65bd0c5f-17f4-45a2-9863-c3fbba682b81">
    <w:name w:val="65bd0c5f-17f4-45a2-9863-c3fbba682b81"/>
    <w:basedOn w:val="Normal"/>
    <w:next w:val="Normal"/>
    <w:rPr>
      <w:color w:val="000000"/>
    </w:rPr>
  </w:style>
  <w:style w:type="paragraph" w:customStyle="1" w:styleId="a9fcc3de-1ed1-43f6-ba4d-55bb83d85ccf">
    <w:name w:val="a9fcc3de-1ed1-43f6-ba4d-55bb83d85ccf"/>
    <w:basedOn w:val="Normal"/>
    <w:next w:val="Normal"/>
    <w:rPr>
      <w:color w:val="000000"/>
    </w:rPr>
  </w:style>
  <w:style w:type="paragraph" w:customStyle="1" w:styleId="388ae685-6914-44a7-a3df-8f38b8fb1f81">
    <w:name w:val="388ae685-6914-44a7-a3df-8f38b8fb1f81"/>
    <w:basedOn w:val="Normal"/>
    <w:next w:val="Normal"/>
    <w:rPr>
      <w:color w:val="000000"/>
    </w:rPr>
  </w:style>
  <w:style w:type="paragraph" w:customStyle="1" w:styleId="cd29139e-3627-4501-98ef-a56d8748cf19">
    <w:name w:val="cd29139e-3627-4501-98ef-a56d8748cf19"/>
    <w:basedOn w:val="Normal"/>
    <w:next w:val="Normal"/>
    <w:rPr>
      <w:color w:val="000000"/>
    </w:rPr>
  </w:style>
  <w:style w:type="paragraph" w:customStyle="1" w:styleId="855fdbeb-611a-424f-ad62-113a44f0ea99">
    <w:name w:val="855fdbeb-611a-424f-ad62-113a44f0ea99"/>
    <w:basedOn w:val="Normal"/>
    <w:next w:val="Normal"/>
    <w:rPr>
      <w:color w:val="000000"/>
    </w:rPr>
  </w:style>
  <w:style w:type="paragraph" w:customStyle="1" w:styleId="18fc920e-373b-4c63-9796-72a22dc77481">
    <w:name w:val="18fc920e-373b-4c63-9796-72a22dc77481"/>
    <w:basedOn w:val="Normal"/>
    <w:next w:val="Normal"/>
    <w:rPr>
      <w:color w:val="000000"/>
    </w:rPr>
  </w:style>
  <w:style w:type="paragraph" w:customStyle="1" w:styleId="afba1ed0-3782-4504-ab36-75e761cfaaf9">
    <w:name w:val="afba1ed0-3782-4504-ab36-75e761cfaaf9"/>
    <w:basedOn w:val="Normal"/>
    <w:next w:val="Normal"/>
    <w:rPr>
      <w:color w:val="000000"/>
    </w:rPr>
  </w:style>
  <w:style w:type="paragraph" w:customStyle="1" w:styleId="6cc6b819-8ae3-4047-9e23-815e64739fc2">
    <w:name w:val="6cc6b819-8ae3-4047-9e23-815e64739fc2"/>
    <w:basedOn w:val="Normal"/>
    <w:next w:val="Normal"/>
    <w:rPr>
      <w:color w:val="000000"/>
    </w:rPr>
  </w:style>
  <w:style w:type="paragraph" w:customStyle="1" w:styleId="60b66d7e-fdb0-44fc-9e9e-836581b967d7">
    <w:name w:val="60b66d7e-fdb0-44fc-9e9e-836581b967d7"/>
    <w:basedOn w:val="Normal"/>
    <w:next w:val="Normal"/>
    <w:rPr>
      <w:color w:val="000000"/>
    </w:rPr>
  </w:style>
  <w:style w:type="paragraph" w:customStyle="1" w:styleId="75250eba-8bdc-48b5-b896-673f7f480138">
    <w:name w:val="75250eba-8bdc-48b5-b896-673f7f480138"/>
    <w:basedOn w:val="Normal"/>
    <w:next w:val="Normal"/>
    <w:rPr>
      <w:color w:val="000000"/>
    </w:rPr>
  </w:style>
  <w:style w:type="paragraph" w:customStyle="1" w:styleId="e900b865-0bff-474e-8841-6fb886803c2a">
    <w:name w:val="e900b865-0bff-474e-8841-6fb886803c2a"/>
    <w:basedOn w:val="Normal"/>
    <w:next w:val="Normal"/>
    <w:rPr>
      <w:color w:val="000000"/>
    </w:rPr>
  </w:style>
  <w:style w:type="paragraph" w:customStyle="1" w:styleId="ab86f053-3836-4723-91c6-5b40affa40ff">
    <w:name w:val="ab86f053-3836-4723-91c6-5b40affa40ff"/>
    <w:basedOn w:val="Normal"/>
    <w:next w:val="Normal"/>
    <w:rPr>
      <w:color w:val="000000"/>
    </w:rPr>
  </w:style>
  <w:style w:type="paragraph" w:customStyle="1" w:styleId="8f75c011-6f47-40a3-911f-5d1438d0115d">
    <w:name w:val="8f75c011-6f47-40a3-911f-5d1438d0115d"/>
    <w:basedOn w:val="Normal"/>
    <w:next w:val="Normal"/>
    <w:rPr>
      <w:color w:val="000000"/>
    </w:rPr>
  </w:style>
  <w:style w:type="paragraph" w:customStyle="1" w:styleId="a7ffd837-43e3-407b-8b78-78821b450cb9">
    <w:name w:val="a7ffd837-43e3-407b-8b78-78821b450cb9"/>
    <w:basedOn w:val="Normal"/>
    <w:next w:val="Normal"/>
    <w:rPr>
      <w:color w:val="000000"/>
    </w:rPr>
  </w:style>
  <w:style w:type="paragraph" w:customStyle="1" w:styleId="d573c256-2d4f-4cc5-9457-47f702bdc956">
    <w:name w:val="d573c256-2d4f-4cc5-9457-47f702bdc956"/>
    <w:basedOn w:val="Normal"/>
    <w:next w:val="Normal"/>
    <w:rPr>
      <w:color w:val="000000"/>
    </w:rPr>
  </w:style>
  <w:style w:type="paragraph" w:customStyle="1" w:styleId="6704ac8c-eb08-4759-a70f-1300d3fadcb0">
    <w:name w:val="6704ac8c-eb08-4759-a70f-1300d3fadcb0"/>
    <w:basedOn w:val="Normal"/>
    <w:next w:val="Normal"/>
    <w:rPr>
      <w:color w:val="000000"/>
    </w:rPr>
  </w:style>
  <w:style w:type="paragraph" w:customStyle="1" w:styleId="de7bec5b-05f5-4189-aa61-80fa8e4f813c">
    <w:name w:val="de7bec5b-05f5-4189-aa61-80fa8e4f813c"/>
    <w:basedOn w:val="Normal"/>
    <w:next w:val="Normal"/>
    <w:rPr>
      <w:color w:val="000000"/>
    </w:rPr>
  </w:style>
  <w:style w:type="paragraph" w:customStyle="1" w:styleId="7dde19a8-1b2d-49a1-ae48-e65c476adc6c">
    <w:name w:val="7dde19a8-1b2d-49a1-ae48-e65c476adc6c"/>
    <w:basedOn w:val="Normal"/>
    <w:next w:val="Normal"/>
    <w:rPr>
      <w:color w:val="000000"/>
    </w:rPr>
  </w:style>
  <w:style w:type="paragraph" w:customStyle="1" w:styleId="3f7d2088-c7a2-4037-a924-90d3658ff914">
    <w:name w:val="3f7d2088-c7a2-4037-a924-90d3658ff914"/>
    <w:basedOn w:val="Normal"/>
    <w:next w:val="Normal"/>
    <w:rPr>
      <w:color w:val="000000"/>
    </w:rPr>
  </w:style>
  <w:style w:type="paragraph" w:customStyle="1" w:styleId="fdaa838a-4626-4be7-980d-cd3e6139e014">
    <w:name w:val="fdaa838a-4626-4be7-980d-cd3e6139e014"/>
    <w:basedOn w:val="Normal"/>
    <w:next w:val="Normal"/>
    <w:rPr>
      <w:color w:val="000000"/>
    </w:rPr>
  </w:style>
  <w:style w:type="paragraph" w:customStyle="1" w:styleId="41821e87-5b58-431b-a0d2-4df46170b8ff">
    <w:name w:val="41821e87-5b58-431b-a0d2-4df46170b8ff"/>
    <w:basedOn w:val="Normal"/>
    <w:next w:val="Normal"/>
    <w:rPr>
      <w:color w:val="000000"/>
    </w:rPr>
  </w:style>
  <w:style w:type="paragraph" w:customStyle="1" w:styleId="28fe45e2-91b7-4197-840c-c6db476e6f99">
    <w:name w:val="28fe45e2-91b7-4197-840c-c6db476e6f99"/>
    <w:basedOn w:val="Normal"/>
    <w:next w:val="Normal"/>
    <w:rPr>
      <w:color w:val="000000"/>
    </w:rPr>
  </w:style>
  <w:style w:type="paragraph" w:customStyle="1" w:styleId="1fea7d7a-edc5-43ab-9a26-7c112e6855b2">
    <w:name w:val="1fea7d7a-edc5-43ab-9a26-7c112e6855b2"/>
    <w:basedOn w:val="Normal"/>
    <w:next w:val="Normal"/>
    <w:rPr>
      <w:color w:val="000000"/>
    </w:rPr>
  </w:style>
  <w:style w:type="paragraph" w:customStyle="1" w:styleId="6583fb85-57c0-4732-8eaf-6839cece3b99">
    <w:name w:val="6583fb85-57c0-4732-8eaf-6839cece3b99"/>
    <w:basedOn w:val="Normal"/>
    <w:next w:val="Normal"/>
    <w:rPr>
      <w:color w:val="000000"/>
    </w:rPr>
  </w:style>
  <w:style w:type="paragraph" w:customStyle="1" w:styleId="c57fc5c2-f41a-44b6-80c2-ea1540bc56f2">
    <w:name w:val="c57fc5c2-f41a-44b6-80c2-ea1540bc56f2"/>
    <w:basedOn w:val="Normal"/>
    <w:next w:val="Normal"/>
    <w:rPr>
      <w:color w:val="000000"/>
    </w:rPr>
  </w:style>
  <w:style w:type="paragraph" w:customStyle="1" w:styleId="7009a0e9-0024-4860-b321-43a0d0fc1503">
    <w:name w:val="7009a0e9-0024-4860-b321-43a0d0fc1503"/>
    <w:basedOn w:val="Normal"/>
    <w:next w:val="Normal"/>
    <w:rPr>
      <w:color w:val="000000"/>
    </w:rPr>
  </w:style>
  <w:style w:type="paragraph" w:customStyle="1" w:styleId="771f8834-1512-43bb-88aa-0f41c58b58eb">
    <w:name w:val="771f8834-1512-43bb-88aa-0f41c58b58eb"/>
    <w:basedOn w:val="Normal"/>
    <w:next w:val="Normal"/>
    <w:rPr>
      <w:color w:val="000000"/>
    </w:rPr>
  </w:style>
  <w:style w:type="paragraph" w:customStyle="1" w:styleId="4053574e-9891-4f3b-a511-0123912cbaa5">
    <w:name w:val="4053574e-9891-4f3b-a511-0123912cbaa5"/>
    <w:basedOn w:val="Normal"/>
    <w:next w:val="Normal"/>
    <w:rPr>
      <w:color w:val="000000"/>
    </w:rPr>
  </w:style>
  <w:style w:type="paragraph" w:customStyle="1" w:styleId="b446675e-8a14-468d-9959-4c0949339a49">
    <w:name w:val="b446675e-8a14-468d-9959-4c0949339a49"/>
    <w:basedOn w:val="Normal"/>
    <w:next w:val="Normal"/>
    <w:rPr>
      <w:color w:val="000000"/>
    </w:rPr>
  </w:style>
  <w:style w:type="paragraph" w:customStyle="1" w:styleId="29df46a6-66ba-41d1-9882-f516a7a172d6">
    <w:name w:val="29df46a6-66ba-41d1-9882-f516a7a172d6"/>
    <w:basedOn w:val="Normal"/>
    <w:next w:val="Normal"/>
    <w:rPr>
      <w:color w:val="000000"/>
    </w:rPr>
  </w:style>
  <w:style w:type="paragraph" w:customStyle="1" w:styleId="7dbccdbb-46c6-444b-b273-78ea24ae6cd9">
    <w:name w:val="7dbccdbb-46c6-444b-b273-78ea24ae6cd9"/>
    <w:basedOn w:val="Normal"/>
    <w:next w:val="Normal"/>
    <w:rPr>
      <w:color w:val="000000"/>
    </w:rPr>
  </w:style>
  <w:style w:type="paragraph" w:customStyle="1" w:styleId="6b84084c-fb46-48a8-943d-9168b1f9ba44">
    <w:name w:val="6b84084c-fb46-48a8-943d-9168b1f9ba44"/>
    <w:basedOn w:val="Normal"/>
    <w:next w:val="Normal"/>
    <w:rPr>
      <w:color w:val="000000"/>
    </w:rPr>
  </w:style>
  <w:style w:type="paragraph" w:customStyle="1" w:styleId="4fef16b9-e5e7-4bee-b4eb-3e915ca68c63">
    <w:name w:val="4fef16b9-e5e7-4bee-b4eb-3e915ca68c63"/>
    <w:basedOn w:val="Normal"/>
    <w:next w:val="Normal"/>
    <w:rPr>
      <w:color w:val="000000"/>
    </w:rPr>
  </w:style>
  <w:style w:type="paragraph" w:customStyle="1" w:styleId="c7be6625-74af-4cb3-a9a2-cdd6ba66ab74">
    <w:name w:val="c7be6625-74af-4cb3-a9a2-cdd6ba66ab74"/>
    <w:basedOn w:val="Normal"/>
    <w:next w:val="Normal"/>
    <w:rPr>
      <w:color w:val="000000"/>
    </w:rPr>
  </w:style>
  <w:style w:type="paragraph" w:customStyle="1" w:styleId="2514fbea-a95f-4fb7-9bfd-4a53eedc0df3">
    <w:name w:val="2514fbea-a95f-4fb7-9bfd-4a53eedc0df3"/>
    <w:basedOn w:val="Normal"/>
    <w:next w:val="Normal"/>
    <w:rPr>
      <w:color w:val="000000"/>
    </w:rPr>
  </w:style>
  <w:style w:type="paragraph" w:customStyle="1" w:styleId="ddc24bf0-7e83-4e48-8bae-1c4b9fb520b0">
    <w:name w:val="ddc24bf0-7e83-4e48-8bae-1c4b9fb520b0"/>
    <w:basedOn w:val="Normal"/>
    <w:next w:val="Normal"/>
    <w:rPr>
      <w:color w:val="000000"/>
    </w:rPr>
  </w:style>
  <w:style w:type="paragraph" w:customStyle="1" w:styleId="fd1b50c1-e295-4b0b-a3bb-32c81bb476af">
    <w:name w:val="fd1b50c1-e295-4b0b-a3bb-32c81bb476af"/>
    <w:basedOn w:val="Normal"/>
    <w:next w:val="Normal"/>
    <w:rPr>
      <w:color w:val="000000"/>
    </w:rPr>
  </w:style>
  <w:style w:type="paragraph" w:customStyle="1" w:styleId="98287b30-af00-45a5-ac85-ce1f0c129d2e">
    <w:name w:val="98287b30-af00-45a5-ac85-ce1f0c129d2e"/>
    <w:basedOn w:val="Normal"/>
    <w:next w:val="Normal"/>
    <w:rPr>
      <w:color w:val="000000"/>
    </w:rPr>
  </w:style>
  <w:style w:type="paragraph" w:customStyle="1" w:styleId="23c25bfd-1e0d-4ed2-b157-e9482180e43d">
    <w:name w:val="23c25bfd-1e0d-4ed2-b157-e9482180e43d"/>
    <w:basedOn w:val="Normal"/>
    <w:next w:val="Normal"/>
    <w:rPr>
      <w:color w:val="000000"/>
    </w:rPr>
  </w:style>
  <w:style w:type="paragraph" w:customStyle="1" w:styleId="4d4792de-e78a-4a2b-9475-9d816125e504">
    <w:name w:val="4d4792de-e78a-4a2b-9475-9d816125e504"/>
    <w:basedOn w:val="Normal"/>
    <w:next w:val="Normal"/>
    <w:rPr>
      <w:color w:val="000000"/>
    </w:rPr>
  </w:style>
  <w:style w:type="paragraph" w:customStyle="1" w:styleId="8f1b2576-6c0f-4958-895a-e7181ced05ae">
    <w:name w:val="8f1b2576-6c0f-4958-895a-e7181ced05ae"/>
    <w:basedOn w:val="Normal"/>
    <w:next w:val="Normal"/>
    <w:rPr>
      <w:color w:val="000000"/>
    </w:rPr>
  </w:style>
  <w:style w:type="paragraph" w:customStyle="1" w:styleId="bbe6443c-5e22-414d-9c65-9b4635d65334">
    <w:name w:val="bbe6443c-5e22-414d-9c65-9b4635d65334"/>
    <w:basedOn w:val="Normal"/>
    <w:next w:val="Normal"/>
    <w:rPr>
      <w:color w:val="000000"/>
    </w:rPr>
  </w:style>
  <w:style w:type="paragraph" w:customStyle="1" w:styleId="7d3ec1e3-3997-455a-8a49-952189b8c6ee">
    <w:name w:val="7d3ec1e3-3997-455a-8a49-952189b8c6ee"/>
    <w:basedOn w:val="Normal"/>
    <w:next w:val="Normal"/>
    <w:rPr>
      <w:color w:val="000000"/>
    </w:rPr>
  </w:style>
  <w:style w:type="paragraph" w:customStyle="1" w:styleId="37a97d91-66a8-4e44-9f88-e8bb63218d07">
    <w:name w:val="37a97d91-66a8-4e44-9f88-e8bb63218d07"/>
    <w:basedOn w:val="Normal"/>
    <w:next w:val="Normal"/>
    <w:rPr>
      <w:color w:val="000000"/>
    </w:rPr>
  </w:style>
  <w:style w:type="paragraph" w:customStyle="1" w:styleId="ed09ebc2-f4e0-4f50-9dd9-3a9a2503aad3">
    <w:name w:val="ed09ebc2-f4e0-4f50-9dd9-3a9a2503aad3"/>
    <w:basedOn w:val="Normal"/>
    <w:next w:val="Normal"/>
    <w:rPr>
      <w:color w:val="000000"/>
    </w:rPr>
  </w:style>
  <w:style w:type="paragraph" w:customStyle="1" w:styleId="55fad770-3dd5-492a-bec9-a3eb091b1444">
    <w:name w:val="55fad770-3dd5-492a-bec9-a3eb091b1444"/>
    <w:basedOn w:val="Normal"/>
    <w:next w:val="Normal"/>
    <w:rPr>
      <w:color w:val="000000"/>
    </w:rPr>
  </w:style>
  <w:style w:type="paragraph" w:customStyle="1" w:styleId="3f1eb06c-a2f5-4213-9f2d-234d1bf59a67">
    <w:name w:val="3f1eb06c-a2f5-4213-9f2d-234d1bf59a67"/>
    <w:basedOn w:val="Normal"/>
    <w:next w:val="Normal"/>
    <w:rPr>
      <w:color w:val="000000"/>
    </w:rPr>
  </w:style>
  <w:style w:type="paragraph" w:customStyle="1" w:styleId="5b2b26c8-6c6f-454a-acb8-95adba18dd96">
    <w:name w:val="5b2b26c8-6c6f-454a-acb8-95adba18dd96"/>
    <w:basedOn w:val="Normal"/>
    <w:next w:val="Normal"/>
    <w:rPr>
      <w:color w:val="000000"/>
    </w:rPr>
  </w:style>
  <w:style w:type="paragraph" w:customStyle="1" w:styleId="cfeed63e-f4bf-4d4f-839c-e2e1b023605c">
    <w:name w:val="cfeed63e-f4bf-4d4f-839c-e2e1b023605c"/>
    <w:basedOn w:val="Normal"/>
    <w:next w:val="Normal"/>
    <w:rPr>
      <w:color w:val="000000"/>
    </w:rPr>
  </w:style>
  <w:style w:type="paragraph" w:customStyle="1" w:styleId="d81cb531-9f2a-45dc-bea3-45cc8c5019bb">
    <w:name w:val="d81cb531-9f2a-45dc-bea3-45cc8c5019bb"/>
    <w:basedOn w:val="Normal"/>
    <w:next w:val="Normal"/>
    <w:rPr>
      <w:color w:val="000000"/>
    </w:rPr>
  </w:style>
  <w:style w:type="paragraph" w:customStyle="1" w:styleId="85343996-052c-4703-b235-01a6f32683b0">
    <w:name w:val="85343996-052c-4703-b235-01a6f32683b0"/>
    <w:basedOn w:val="Normal"/>
    <w:next w:val="Normal"/>
    <w:rPr>
      <w:color w:val="000000"/>
    </w:rPr>
  </w:style>
  <w:style w:type="paragraph" w:customStyle="1" w:styleId="19088307-daaf-421a-8cfa-972594ff5da9">
    <w:name w:val="19088307-daaf-421a-8cfa-972594ff5da9"/>
    <w:basedOn w:val="Normal"/>
    <w:next w:val="Normal"/>
    <w:rPr>
      <w:color w:val="000000"/>
    </w:rPr>
  </w:style>
  <w:style w:type="paragraph" w:customStyle="1" w:styleId="87cb5ae7-1cc4-42cb-a6e3-3f54a38e981e">
    <w:name w:val="87cb5ae7-1cc4-42cb-a6e3-3f54a38e981e"/>
    <w:basedOn w:val="Normal"/>
    <w:next w:val="Normal"/>
    <w:rPr>
      <w:color w:val="000000"/>
    </w:rPr>
  </w:style>
  <w:style w:type="paragraph" w:customStyle="1" w:styleId="06c8f2f9-9e8a-4b0c-b6be-4ed0e216faae">
    <w:name w:val="06c8f2f9-9e8a-4b0c-b6be-4ed0e216faae"/>
    <w:basedOn w:val="Normal"/>
    <w:next w:val="Normal"/>
    <w:rPr>
      <w:color w:val="000000"/>
    </w:rPr>
  </w:style>
  <w:style w:type="paragraph" w:customStyle="1" w:styleId="05886920-1787-4282-8db6-79e9bce321ff">
    <w:name w:val="05886920-1787-4282-8db6-79e9bce321ff"/>
    <w:basedOn w:val="Normal"/>
    <w:next w:val="Normal"/>
    <w:rPr>
      <w:color w:val="000000"/>
    </w:rPr>
  </w:style>
  <w:style w:type="paragraph" w:customStyle="1" w:styleId="d82e4601-aa0a-4b5e-ba00-932cb00396b3">
    <w:name w:val="d82e4601-aa0a-4b5e-ba00-932cb00396b3"/>
    <w:basedOn w:val="Normal"/>
    <w:next w:val="Normal"/>
    <w:rsid w:val="00EF5795"/>
    <w:rPr>
      <w:color w:val="000000"/>
    </w:rPr>
  </w:style>
  <w:style w:type="paragraph" w:customStyle="1" w:styleId="1db2223b-bb49-4cd3-95c1-01d2f317e32e">
    <w:name w:val="1db2223b-bb49-4cd3-95c1-01d2f317e32e"/>
    <w:basedOn w:val="Normal"/>
    <w:next w:val="Normal"/>
    <w:rsid w:val="00EF5795"/>
    <w:rPr>
      <w:color w:val="000000"/>
    </w:rPr>
  </w:style>
  <w:style w:type="paragraph" w:customStyle="1" w:styleId="c7ce6bb5-a60a-48e7-b1f7-cca936e32548">
    <w:name w:val="c7ce6bb5-a60a-48e7-b1f7-cca936e32548"/>
    <w:basedOn w:val="Normal"/>
    <w:next w:val="Normal"/>
    <w:rsid w:val="00EF5795"/>
    <w:rPr>
      <w:color w:val="000000"/>
    </w:rPr>
  </w:style>
  <w:style w:type="paragraph" w:customStyle="1" w:styleId="53de4f6e-b79d-4f2c-b2e6-1e7b4a76e466">
    <w:name w:val="53de4f6e-b79d-4f2c-b2e6-1e7b4a76e466"/>
    <w:basedOn w:val="Normal"/>
    <w:next w:val="Normal"/>
    <w:rsid w:val="00EF5795"/>
    <w:rPr>
      <w:color w:val="000000"/>
    </w:rPr>
  </w:style>
  <w:style w:type="paragraph" w:customStyle="1" w:styleId="b3f0a9e9-50f1-42d6-b4a9-4a5954d9ec1e">
    <w:name w:val="b3f0a9e9-50f1-42d6-b4a9-4a5954d9ec1e"/>
    <w:basedOn w:val="Normal"/>
    <w:next w:val="Normal"/>
    <w:rsid w:val="00EF5795"/>
    <w:rPr>
      <w:color w:val="000000"/>
    </w:rPr>
  </w:style>
  <w:style w:type="paragraph" w:customStyle="1" w:styleId="eddafc9b-da29-4f16-9ab0-f7312146d821">
    <w:name w:val="eddafc9b-da29-4f16-9ab0-f7312146d821"/>
    <w:basedOn w:val="Normal"/>
    <w:next w:val="Normal"/>
    <w:rsid w:val="00EF5795"/>
    <w:rPr>
      <w:color w:val="000000"/>
    </w:rPr>
  </w:style>
  <w:style w:type="paragraph" w:customStyle="1" w:styleId="ed66f769-c67d-42ed-901d-bfb63d20764a">
    <w:name w:val="ed66f769-c67d-42ed-901d-bfb63d20764a"/>
    <w:basedOn w:val="Normal"/>
    <w:next w:val="Normal"/>
    <w:rsid w:val="00EF5795"/>
    <w:rPr>
      <w:color w:val="000000"/>
    </w:rPr>
  </w:style>
  <w:style w:type="paragraph" w:customStyle="1" w:styleId="52253b2a-5df1-4c3c-9c11-bfb2b29936f3">
    <w:name w:val="52253b2a-5df1-4c3c-9c11-bfb2b29936f3"/>
    <w:basedOn w:val="Normal"/>
    <w:next w:val="Normal"/>
    <w:rsid w:val="00EF5795"/>
    <w:rPr>
      <w:color w:val="000000"/>
    </w:rPr>
  </w:style>
  <w:style w:type="paragraph" w:customStyle="1" w:styleId="e99e6f6b-d583-43dd-9721-da6eeed62928">
    <w:name w:val="e99e6f6b-d583-43dd-9721-da6eeed62928"/>
    <w:basedOn w:val="Normal"/>
    <w:next w:val="Normal"/>
    <w:rsid w:val="00EF5795"/>
    <w:rPr>
      <w:color w:val="000000"/>
    </w:rPr>
  </w:style>
  <w:style w:type="paragraph" w:customStyle="1" w:styleId="b72cff9c-adec-4252-8ffd-8455eabb16ef">
    <w:name w:val="b72cff9c-adec-4252-8ffd-8455eabb16ef"/>
    <w:basedOn w:val="Normal"/>
    <w:next w:val="Normal"/>
    <w:rsid w:val="00EF5795"/>
    <w:rPr>
      <w:color w:val="000000"/>
    </w:rPr>
  </w:style>
  <w:style w:type="paragraph" w:customStyle="1" w:styleId="32d13c54-62fe-4618-bec2-acff0fa7ffb6">
    <w:name w:val="32d13c54-62fe-4618-bec2-acff0fa7ffb6"/>
    <w:basedOn w:val="Normal"/>
    <w:next w:val="Normal"/>
    <w:rsid w:val="00EF5795"/>
    <w:rPr>
      <w:color w:val="000000"/>
    </w:rPr>
  </w:style>
  <w:style w:type="paragraph" w:customStyle="1" w:styleId="37985b81-8638-4ddb-8678-1e3fa1715b81">
    <w:name w:val="37985b81-8638-4ddb-8678-1e3fa1715b81"/>
    <w:basedOn w:val="Normal"/>
    <w:next w:val="Normal"/>
    <w:rsid w:val="00EF5795"/>
    <w:rPr>
      <w:color w:val="000000"/>
    </w:rPr>
  </w:style>
  <w:style w:type="paragraph" w:styleId="DocumentMap">
    <w:name w:val="Document Map"/>
    <w:basedOn w:val="Normal"/>
    <w:link w:val="DocumentMapChar"/>
    <w:rsid w:val="007859BD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7859BD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98&#35745;&#31639;&#26426;&#32593;&#32476;/66&#35745;&#31639;&#26426;&#32593;&#32476;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66计算机网络7.dotx</Template>
  <TotalTime>0</TotalTime>
  <Pages>3</Pages>
  <Words>215</Words>
  <Characters>1229</Characters>
  <Application>Microsoft Macintosh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66计算机网络_固定试卷模拟卷4</dc:title>
  <dc:subject/>
  <dc:creator>Microsoft Office User</dc:creator>
  <cp:keywords/>
  <cp:lastModifiedBy>Microsoft Office User</cp:lastModifiedBy>
  <cp:revision>1</cp:revision>
  <cp:lastPrinted>2017-12-15T05:58:00Z</cp:lastPrinted>
  <dcterms:created xsi:type="dcterms:W3CDTF">2017-12-15T15:20:00Z</dcterms:created>
  <dcterms:modified xsi:type="dcterms:W3CDTF">2017-12-15T15:20:00Z</dcterms:modified>
</cp:coreProperties>
</file>