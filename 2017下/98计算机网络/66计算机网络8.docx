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B31A1" w14:textId="77777777" w:rsidR="009E1763" w:rsidRDefault="009E1763">
      <w:bookmarkStart w:id="0" w:name="_GoBack"/>
      <w:bookmarkEnd w:id="0"/>
    </w:p>
    <w:p w14:paraId="7AABE1EC" w14:textId="77777777" w:rsidR="009E1763" w:rsidRDefault="009E1763"/>
    <w:p w14:paraId="2F07256E" w14:textId="77777777" w:rsidR="009E1763" w:rsidRDefault="009E1763">
      <w:pPr>
        <w:pStyle w:val="fb8fc048-6068-4929-a6e3-8271d2c714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66</w:t>
      </w:r>
      <w:r>
        <w:t>计算机网络</w:t>
      </w:r>
      <w:r>
        <w:t>_</w:t>
      </w:r>
      <w:r>
        <w:t>固定试卷模拟卷</w:t>
      </w:r>
      <w:r>
        <w:t>5</w:t>
      </w:r>
    </w:p>
    <w:p w14:paraId="4033A8D4" w14:textId="77777777" w:rsidR="009E1763" w:rsidRDefault="009E1763">
      <w:pPr>
        <w:pStyle w:val="62909d0d-2fdf-47d0-a7ee-9598b5b8b2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8E0ABE1" w14:textId="77777777" w:rsidR="009E1763" w:rsidRDefault="009E1763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6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12</w:t>
      </w:r>
      <w:r>
        <w:rPr>
          <w:b/>
          <w:color w:val="000000"/>
          <w:sz w:val="24"/>
        </w:rPr>
        <w:t>分）</w:t>
      </w:r>
    </w:p>
    <w:p w14:paraId="7E2E8890" w14:textId="77777777" w:rsidR="009E1763" w:rsidRDefault="009E1763">
      <w:r>
        <w:rPr>
          <w:color w:val="000000"/>
        </w:rPr>
        <w:t xml:space="preserve">1. </w:t>
      </w:r>
      <w:r>
        <w:rPr>
          <w:color w:val="000000"/>
        </w:rPr>
        <w:t>用于防止源节点发送分组速度快于目的节点接收分组速度的算法是</w:t>
      </w:r>
      <w:r>
        <w:rPr>
          <w:color w:val="000000"/>
        </w:rPr>
        <w:t>______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5A39F47F" w14:textId="77777777" w:rsidR="009E1763" w:rsidRDefault="009E1763">
      <w:pPr>
        <w:pStyle w:val="64785240-9d3a-4309-af56-28574f83ce5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差错控制算法</w:t>
      </w:r>
      <w:r>
        <w:t xml:space="preserve">                B.</w:t>
      </w:r>
      <w:r>
        <w:t>拥塞控制算法</w:t>
      </w:r>
      <w:r>
        <w:t xml:space="preserve">                </w:t>
      </w:r>
    </w:p>
    <w:p w14:paraId="7C659376" w14:textId="77777777" w:rsidR="009E1763" w:rsidRDefault="009E1763">
      <w:pPr>
        <w:pStyle w:val="0024d2a7-e274-4e39-a0eb-d3ddbed9b4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路由选择算法</w:t>
      </w:r>
      <w:r>
        <w:t xml:space="preserve">                D.</w:t>
      </w:r>
      <w:r>
        <w:t>流量控制算法</w:t>
      </w:r>
      <w:r>
        <w:t xml:space="preserve">                </w:t>
      </w:r>
    </w:p>
    <w:p w14:paraId="5FD70236" w14:textId="77777777" w:rsidR="009E1763" w:rsidRDefault="009E1763">
      <w:pPr>
        <w:pStyle w:val="f1fede4a-ab10-4089-9d85-d045fba990b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67CC4A2" w14:textId="77777777" w:rsidR="009E1763" w:rsidRDefault="009E1763">
      <w:pPr>
        <w:pStyle w:val="9f31383d-7c6b-4067-b72a-dec1ffa5e5a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2. </w:t>
      </w:r>
      <w:r>
        <w:t>在下列功能中，属于物理层的功能是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0B904DBA" w14:textId="77777777" w:rsidR="009E1763" w:rsidRDefault="009E1763">
      <w:pPr>
        <w:pStyle w:val="a54f22a7-996d-4ad3-b777-67869131d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端－端通信</w:t>
      </w:r>
      <w:r>
        <w:t xml:space="preserve">    B.</w:t>
      </w:r>
      <w:r>
        <w:t>路由选择</w:t>
      </w:r>
      <w:r>
        <w:t xml:space="preserve">      C.</w:t>
      </w:r>
      <w:r>
        <w:t>比特流传输</w:t>
      </w:r>
      <w:r>
        <w:t xml:space="preserve">    D.</w:t>
      </w:r>
      <w:r>
        <w:t>链路控制</w:t>
      </w:r>
      <w:r>
        <w:t xml:space="preserve">      </w:t>
      </w:r>
    </w:p>
    <w:p w14:paraId="3A028800" w14:textId="77777777" w:rsidR="009E1763" w:rsidRDefault="009E1763">
      <w:pPr>
        <w:pStyle w:val="f9cdd7ce-2300-4466-892c-e07a03d692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E284105" w14:textId="77777777" w:rsidR="009E1763" w:rsidRDefault="009E1763" w:rsidP="00CE2DA6">
      <w:pPr>
        <w:pStyle w:val="aa249ecd-7f1d-462c-85fd-72241aa30a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3. </w:t>
      </w:r>
      <w:r>
        <w:t>以下选项中，属于数据报操作特点的是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39530833" w14:textId="77777777" w:rsidR="009E1763" w:rsidRDefault="009E1763">
      <w:pPr>
        <w:pStyle w:val="3a4b9984-250e-4f73-86c3-80cea25450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每个分组只需携带简单的目的地址信息，开销小</w:t>
      </w:r>
    </w:p>
    <w:p w14:paraId="416E6CE3" w14:textId="77777777" w:rsidR="009E1763" w:rsidRDefault="009E1763">
      <w:pPr>
        <w:pStyle w:val="4a23a0de-2080-4761-8b88-817304fbc7f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</w:t>
      </w:r>
      <w:r>
        <w:t>在整个传送过程中，需建立到达目的地的专用通路</w:t>
      </w:r>
    </w:p>
    <w:p w14:paraId="44540A92" w14:textId="77777777" w:rsidR="009E1763" w:rsidRDefault="009E1763">
      <w:pPr>
        <w:pStyle w:val="acd35951-d2ca-4651-9cdd-4b864df6f2a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使所有分组按顺序到达目的系统</w:t>
      </w:r>
    </w:p>
    <w:p w14:paraId="67264F2A" w14:textId="77777777" w:rsidR="009E1763" w:rsidRDefault="009E1763">
      <w:pPr>
        <w:pStyle w:val="9050d945-96de-47ef-9a77-d19931fde1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</w:t>
      </w:r>
      <w:r>
        <w:t>网络节点要为每个分组做出路由选择</w:t>
      </w:r>
    </w:p>
    <w:p w14:paraId="43B7ED14" w14:textId="77777777" w:rsidR="009E1763" w:rsidRDefault="009E1763">
      <w:pPr>
        <w:pStyle w:val="41b6ed05-50da-465d-8600-e2d9f4e29e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20EE48C" w14:textId="77777777" w:rsidR="009E1763" w:rsidRDefault="009E1763" w:rsidP="00CE2DA6">
      <w:pPr>
        <w:pStyle w:val="1670e078-fdb4-43ac-8e39-36a7c44423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4. </w:t>
      </w:r>
      <w:r>
        <w:t>如果网络传输速度为</w:t>
      </w:r>
      <w:r>
        <w:t>28.8Kb/s</w:t>
      </w:r>
      <w:r>
        <w:t>，要传输</w:t>
      </w:r>
      <w:r>
        <w:t>2M</w:t>
      </w:r>
      <w:r>
        <w:t>字节的数据大约需要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10627EE4" w14:textId="77777777" w:rsidR="009E1763" w:rsidRDefault="009E1763">
      <w:pPr>
        <w:pStyle w:val="d6b44399-0e03-48ef-9186-f47a9dafb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A.5</w:t>
      </w:r>
      <w:r>
        <w:t>分钟</w:t>
      </w:r>
      <w:r>
        <w:t xml:space="preserve">         B.10</w:t>
      </w:r>
      <w:r>
        <w:t>分钟</w:t>
      </w:r>
      <w:r>
        <w:t xml:space="preserve">        C.20</w:t>
      </w:r>
      <w:r>
        <w:t>分钟</w:t>
      </w:r>
      <w:r>
        <w:t xml:space="preserve">        D.30</w:t>
      </w:r>
      <w:r>
        <w:t>分钟</w:t>
      </w:r>
      <w:r>
        <w:t xml:space="preserve">        </w:t>
      </w:r>
    </w:p>
    <w:p w14:paraId="2DAAB4DE" w14:textId="77777777" w:rsidR="009E1763" w:rsidRDefault="009E1763">
      <w:pPr>
        <w:pStyle w:val="5ebfe27f-4829-4e0f-baef-1b950fd8dd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08E9706F" w14:textId="77777777" w:rsidR="009E1763" w:rsidRDefault="009E1763">
      <w:pPr>
        <w:pStyle w:val="a5793d43-ca6c-4bc9-bf4b-83390da097f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5. </w:t>
      </w:r>
      <w:r>
        <w:t>属于网络</w:t>
      </w:r>
      <w:r>
        <w:t>112.10.200.0/21</w:t>
      </w:r>
      <w:r>
        <w:t>的地址是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7E8B063F" w14:textId="77777777" w:rsidR="009E1763" w:rsidRDefault="009E1763">
      <w:pPr>
        <w:pStyle w:val="189b5623-516c-44bb-8180-2c67ba1f20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A.112.10.198.0                B.112.10.206.0                </w:t>
      </w:r>
    </w:p>
    <w:p w14:paraId="367B9A5F" w14:textId="77777777" w:rsidR="009E1763" w:rsidRDefault="009E1763">
      <w:pPr>
        <w:pStyle w:val="46d5bdb8-64a2-4738-80fd-fd4eeb1c44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C.112.10.217.0                D.112.10.224.0                </w:t>
      </w:r>
    </w:p>
    <w:p w14:paraId="3EDDEF2D" w14:textId="77777777" w:rsidR="009E1763" w:rsidRDefault="009E1763">
      <w:pPr>
        <w:pStyle w:val="393d2603-563d-48e8-afa5-2543ba4b6f7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632D61D2" w14:textId="77777777" w:rsidR="009E1763" w:rsidRDefault="009E1763">
      <w:pPr>
        <w:pStyle w:val="012eb2e8-0b28-4849-9176-6499d75668c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6. ______</w:t>
      </w:r>
      <w:r>
        <w:t>是通过点对点方式接入</w:t>
      </w:r>
      <w:r>
        <w:t>Internet</w:t>
      </w:r>
      <w:r>
        <w:t>的数据链路层协议。</w:t>
      </w:r>
      <w:r>
        <w:t xml:space="preserve"> </w:t>
      </w:r>
      <w:r>
        <w:t>（</w:t>
      </w:r>
      <w:r>
        <w:t>2</w:t>
      </w:r>
      <w:r>
        <w:t>分）</w:t>
      </w:r>
    </w:p>
    <w:p w14:paraId="5F0E9246" w14:textId="77777777" w:rsidR="009E1763" w:rsidRDefault="009E1763">
      <w:pPr>
        <w:pStyle w:val="b8d9ba6c-1b6b-4554-85b6-8397df0d87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A.POP           B.PPP           C.HTTP          D.SMTP          </w:t>
      </w:r>
    </w:p>
    <w:p w14:paraId="4D0E713A" w14:textId="77777777" w:rsidR="009E1763" w:rsidRDefault="009E1763">
      <w:pPr>
        <w:pStyle w:val="eb4eed24-523d-4875-a469-a10a652bae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E1AAA31" w14:textId="77777777" w:rsidR="009E1763" w:rsidRDefault="009E1763">
      <w:pPr>
        <w:pStyle w:val="fd8893ec-ad3d-4b2b-8e82-29efa08560a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FFFF7C3" w14:textId="77777777" w:rsidR="009E1763" w:rsidRDefault="009E1763"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8</w:t>
      </w:r>
      <w:r>
        <w:rPr>
          <w:b/>
          <w:color w:val="000000"/>
          <w:sz w:val="24"/>
        </w:rPr>
        <w:t>分）</w:t>
      </w:r>
    </w:p>
    <w:p w14:paraId="39D0C523" w14:textId="77777777" w:rsidR="009E1763" w:rsidRDefault="009E1763"/>
    <w:p w14:paraId="1927ACA1" w14:textId="77777777" w:rsidR="009E1763" w:rsidRDefault="009E1763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三、简答题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221658F5" w14:textId="77777777" w:rsidR="001D2AF6" w:rsidRDefault="001D2AF6" w:rsidP="001D2AF6">
      <w:pPr>
        <w:rPr>
          <w:b/>
          <w:color w:val="000000"/>
          <w:sz w:val="24"/>
        </w:rPr>
      </w:pP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1140"/>
        <w:gridCol w:w="1020"/>
        <w:gridCol w:w="2880"/>
        <w:gridCol w:w="1560"/>
      </w:tblGrid>
      <w:tr w:rsidR="001D2AF6" w14:paraId="320979C6" w14:textId="77777777"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</w:tcPr>
          <w:p w14:paraId="4E5F78E2" w14:textId="77777777" w:rsidR="001D2AF6" w:rsidRDefault="001D2AF6" w:rsidP="00E77AFC">
            <w:pPr>
              <w:pStyle w:val="5494e024-a9ff-4083-87f1-849c0a454c48"/>
            </w:pPr>
            <w:r>
              <w:t xml:space="preserve">TELNET </w:t>
            </w:r>
          </w:p>
        </w:tc>
        <w:tc>
          <w:tcPr>
            <w:tcW w:w="1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53B0" w14:textId="77777777" w:rsidR="001D2AF6" w:rsidRDefault="001D2AF6" w:rsidP="00E77AFC">
            <w:pPr>
              <w:pStyle w:val="d117ff28-01ad-41de-8896-b6969b9dff99"/>
            </w:pPr>
            <w:r>
              <w:t xml:space="preserve">FTP </w:t>
            </w:r>
          </w:p>
        </w:tc>
        <w:tc>
          <w:tcPr>
            <w:tcW w:w="10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705BC1" w14:textId="77777777" w:rsidR="001D2AF6" w:rsidRDefault="001D2AF6" w:rsidP="00E77AFC">
            <w:pPr>
              <w:pStyle w:val="4ec9bb01-91fd-44a5-bd34-476c8d453c6d"/>
            </w:pPr>
            <w:r>
              <w:t xml:space="preserve">SMTP 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CECA2" w14:textId="77777777" w:rsidR="001D2AF6" w:rsidRDefault="001D2AF6" w:rsidP="00E77AFC">
            <w:pPr>
              <w:pStyle w:val="3305d2fe-7667-409a-8f22-62c9e193353d"/>
            </w:pPr>
            <w:r>
              <w:t xml:space="preserve">DNS 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 w14:paraId="4F8EBD85" w14:textId="77777777" w:rsidR="001D2AF6" w:rsidRDefault="001D2AF6" w:rsidP="00E77AFC">
            <w:pPr>
              <w:pStyle w:val="e6bc370a-97a3-4dae-9964-80cb69fa1ef3"/>
            </w:pPr>
            <w:r>
              <w:t>其它</w:t>
            </w:r>
            <w:r>
              <w:t xml:space="preserve"> </w:t>
            </w:r>
          </w:p>
        </w:tc>
      </w:tr>
      <w:tr w:rsidR="001D2AF6" w14:paraId="2EC9E6EA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0916E55" w14:textId="77777777" w:rsidR="001D2AF6" w:rsidRDefault="001D2AF6" w:rsidP="00E77AFC">
            <w:pPr>
              <w:pStyle w:val="372ddd78-344b-416b-aec4-0bcea56adc3d"/>
            </w:pPr>
            <w:r>
              <w:rPr>
                <w:rFonts w:ascii="宋体" w:hAnsi="宋体" w:cs="宋体" w:hint="eastAsia"/>
              </w:rPr>
              <w:t>①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6427EB5" w14:textId="77777777" w:rsidR="001D2AF6" w:rsidRDefault="001D2AF6" w:rsidP="00E77AFC">
            <w:pPr>
              <w:pStyle w:val="372ddd78-344b-416b-aec4-0bcea56adc3d"/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</w:tcPr>
          <w:p w14:paraId="5003B8B3" w14:textId="77777777" w:rsidR="001D2AF6" w:rsidRDefault="001D2AF6" w:rsidP="00E77AFC">
            <w:pPr>
              <w:pStyle w:val="372ddd78-344b-416b-aec4-0bcea56adc3d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9D187CA" w14:textId="77777777" w:rsidR="001D2AF6" w:rsidRDefault="001D2AF6" w:rsidP="00E77AFC">
            <w:pPr>
              <w:pStyle w:val="237f3781-72c2-4252-82fa-220291a4940a"/>
            </w:pPr>
            <w:r>
              <w:rPr>
                <w:rFonts w:ascii="宋体" w:hAnsi="宋体" w:cs="宋体" w:hint="eastAsia"/>
              </w:rPr>
              <w:t>②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532547" w14:textId="77777777" w:rsidR="001D2AF6" w:rsidRDefault="001D2AF6" w:rsidP="00E77AFC">
            <w:pPr>
              <w:pStyle w:val="237f3781-72c2-4252-82fa-220291a4940a"/>
            </w:pPr>
          </w:p>
        </w:tc>
      </w:tr>
      <w:tr w:rsidR="001D2AF6" w14:paraId="4A88EFEB" w14:textId="77777777">
        <w:tc>
          <w:tcPr>
            <w:tcW w:w="136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2AC7BD9" w14:textId="77777777" w:rsidR="001D2AF6" w:rsidRDefault="001D2AF6" w:rsidP="00E77AFC">
            <w:pPr>
              <w:pStyle w:val="237f3781-72c2-4252-82fa-220291a4940a"/>
            </w:pP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17E954" w14:textId="77777777" w:rsidR="001D2AF6" w:rsidRDefault="001D2AF6" w:rsidP="00E77AFC">
            <w:pPr>
              <w:pStyle w:val="768d7b27-494a-4d1d-a401-98b3e73585fd"/>
            </w:pPr>
            <w:r>
              <w:rPr>
                <w:rFonts w:ascii="宋体" w:hAnsi="宋体" w:cs="宋体" w:hint="eastAsia"/>
              </w:rPr>
              <w:t>④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765F2FE0" w14:textId="77777777" w:rsidR="001D2AF6" w:rsidRDefault="001D2AF6" w:rsidP="00E77AFC">
            <w:pPr>
              <w:pStyle w:val="768d7b27-494a-4d1d-a401-98b3e73585fd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BCA806" w14:textId="77777777" w:rsidR="001D2AF6" w:rsidRDefault="001D2AF6" w:rsidP="00E77AFC">
            <w:pPr>
              <w:pStyle w:val="768d7b27-494a-4d1d-a401-98b3e73585fd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2C86CD91" w14:textId="77777777" w:rsidR="001D2AF6" w:rsidRDefault="001D2AF6" w:rsidP="00E77AFC">
            <w:pPr>
              <w:pStyle w:val="768d7b27-494a-4d1d-a401-98b3e73585fd"/>
            </w:pPr>
          </w:p>
        </w:tc>
      </w:tr>
      <w:tr w:rsidR="001D2AF6" w14:paraId="4B68A858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268E5B6" w14:textId="77777777" w:rsidR="001D2AF6" w:rsidRDefault="001D2AF6" w:rsidP="00E77AFC">
            <w:pPr>
              <w:pStyle w:val="da311866-2a26-4756-ba54-73cd04e17adb"/>
            </w:pPr>
            <w:r>
              <w:rPr>
                <w:rFonts w:ascii="宋体" w:hAnsi="宋体" w:cs="宋体" w:hint="eastAsia"/>
              </w:rPr>
              <w:t>③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D413AB5" w14:textId="77777777" w:rsidR="001D2AF6" w:rsidRDefault="001D2AF6" w:rsidP="00E77AFC">
            <w:pPr>
              <w:pStyle w:val="da311866-2a26-4756-ba54-73cd04e17adb"/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75DF17" w14:textId="77777777" w:rsidR="001D2AF6" w:rsidRDefault="001D2AF6" w:rsidP="00E77AFC">
            <w:pPr>
              <w:pStyle w:val="da311866-2a26-4756-ba54-73cd04e17adb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FC3BB4" w14:textId="77777777" w:rsidR="001D2AF6" w:rsidRDefault="001D2AF6" w:rsidP="00E77AFC">
            <w:pPr>
              <w:pStyle w:val="da311866-2a26-4756-ba54-73cd04e17adb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8B487D" w14:textId="77777777" w:rsidR="001D2AF6" w:rsidRDefault="001D2AF6" w:rsidP="00E77AFC">
            <w:pPr>
              <w:pStyle w:val="da311866-2a26-4756-ba54-73cd04e17adb"/>
            </w:pPr>
          </w:p>
        </w:tc>
      </w:tr>
      <w:tr w:rsidR="001D2AF6" w14:paraId="51741867" w14:textId="77777777"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90F1602" w14:textId="77777777" w:rsidR="001D2AF6" w:rsidRDefault="001D2AF6" w:rsidP="00E77AFC">
            <w:pPr>
              <w:pStyle w:val="da311866-2a26-4756-ba54-73cd04e17adb"/>
            </w:pP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CBFCA2" w14:textId="77777777" w:rsidR="001D2AF6" w:rsidRDefault="001D2AF6" w:rsidP="00E77AFC">
            <w:pPr>
              <w:pStyle w:val="da311866-2a26-4756-ba54-73cd04e17adb"/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A78548" w14:textId="77777777" w:rsidR="001D2AF6" w:rsidRDefault="001D2AF6" w:rsidP="00E77AFC">
            <w:pPr>
              <w:pStyle w:val="da311866-2a26-4756-ba54-73cd04e17adb"/>
            </w:pP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B0D7FF" w14:textId="77777777" w:rsidR="001D2AF6" w:rsidRDefault="001D2AF6" w:rsidP="00E77AFC">
            <w:pPr>
              <w:pStyle w:val="964e87b6-edc6-486f-9704-f95615af603e"/>
            </w:pPr>
            <w:r>
              <w:rPr>
                <w:rFonts w:ascii="宋体" w:hAnsi="宋体" w:cs="宋体" w:hint="eastAsia"/>
              </w:rPr>
              <w:t>⑤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25B3E5C" w14:textId="77777777" w:rsidR="001D2AF6" w:rsidRDefault="001D2AF6" w:rsidP="00E77AFC">
            <w:pPr>
              <w:pStyle w:val="37b8619c-327d-4dfb-aaef-a747e257f054"/>
            </w:pPr>
            <w:r>
              <w:rPr>
                <w:rFonts w:ascii="宋体" w:hAnsi="宋体" w:cs="宋体" w:hint="eastAsia"/>
              </w:rPr>
              <w:t>⑥</w:t>
            </w:r>
            <w:r>
              <w:t xml:space="preserve"> </w:t>
            </w:r>
          </w:p>
        </w:tc>
      </w:tr>
      <w:tr w:rsidR="001D2AF6" w14:paraId="28495CC7" w14:textId="77777777">
        <w:tc>
          <w:tcPr>
            <w:tcW w:w="1365" w:type="dxa"/>
            <w:tcBorders>
              <w:top w:val="single" w:sz="6" w:space="0" w:color="000000"/>
              <w:right w:val="single" w:sz="6" w:space="0" w:color="000000"/>
            </w:tcBorders>
          </w:tcPr>
          <w:p w14:paraId="6DD8FE1C" w14:textId="77777777" w:rsidR="001D2AF6" w:rsidRDefault="001D2AF6" w:rsidP="00E77AFC">
            <w:pPr>
              <w:pStyle w:val="814257de-0c6d-44ed-a10e-c8718bd25e6e"/>
            </w:pPr>
            <w:r>
              <w:t xml:space="preserve">Ethernet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995815" w14:textId="77777777" w:rsidR="001D2AF6" w:rsidRDefault="001D2AF6" w:rsidP="00E77AFC">
            <w:pPr>
              <w:pStyle w:val="7ffd7117-227d-4209-9808-2d46408cdcf7"/>
            </w:pPr>
            <w:r>
              <w:t xml:space="preserve">ARPANET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D4E449" w14:textId="77777777" w:rsidR="001D2AF6" w:rsidRDefault="001D2AF6" w:rsidP="00E77AFC">
            <w:pPr>
              <w:pStyle w:val="7606407b-08a1-4fe4-8db0-e7c88270b6e9"/>
            </w:pPr>
            <w:r>
              <w:t xml:space="preserve">PDN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</w:tcBorders>
          </w:tcPr>
          <w:p w14:paraId="1B46A960" w14:textId="77777777" w:rsidR="001D2AF6" w:rsidRDefault="001D2AF6" w:rsidP="00E77AFC">
            <w:pPr>
              <w:pStyle w:val="dbda9923-ac00-418d-93f0-0698fea2abc8"/>
            </w:pPr>
            <w:r>
              <w:t>其它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C8E3D" w14:textId="77777777" w:rsidR="001D2AF6" w:rsidRDefault="001D2AF6" w:rsidP="00E77AFC">
            <w:pPr>
              <w:pStyle w:val="dbda9923-ac00-418d-93f0-0698fea2abc8"/>
            </w:pPr>
          </w:p>
        </w:tc>
      </w:tr>
    </w:tbl>
    <w:p w14:paraId="217914FD" w14:textId="77777777" w:rsidR="001D2AF6" w:rsidRDefault="001D2AF6" w:rsidP="001D2AF6"/>
    <w:p w14:paraId="3D26F2F5" w14:textId="77777777" w:rsidR="009E1763" w:rsidRDefault="009E1763">
      <w:pPr>
        <w:pStyle w:val="1e4454a0-6855-4180-925d-3e1e838d215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在上面给出的</w:t>
      </w:r>
      <w:r>
        <w:t>TCP/IP</w:t>
      </w:r>
      <w:r>
        <w:t>层次模型图示中填写</w:t>
      </w:r>
      <w:r>
        <w:t>①</w:t>
      </w:r>
      <w:r>
        <w:t>～</w:t>
      </w:r>
      <w:r>
        <w:t>⑥</w:t>
      </w:r>
      <w:r>
        <w:t>的协议名称。</w:t>
      </w:r>
      <w:r>
        <w:t xml:space="preserve"> </w:t>
      </w:r>
      <w:r>
        <w:t>（</w:t>
      </w:r>
      <w:r>
        <w:t>20</w:t>
      </w:r>
      <w:r>
        <w:t>分）</w:t>
      </w:r>
    </w:p>
    <w:p w14:paraId="1A437650" w14:textId="77777777" w:rsidR="009E1763" w:rsidRDefault="009E1763">
      <w:pPr>
        <w:pStyle w:val="b56e98b8-a8f0-41df-bdaf-883fb67916d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91E9A01" w14:textId="77777777" w:rsidR="009E1763" w:rsidRDefault="009E1763">
      <w:r>
        <w:rPr>
          <w:b/>
          <w:color w:val="000000"/>
          <w:sz w:val="24"/>
        </w:rPr>
        <w:t>四、计算题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1606E205" w14:textId="77777777" w:rsidR="009E1763" w:rsidRDefault="009E1763">
      <w:r>
        <w:rPr>
          <w:color w:val="000000"/>
        </w:rPr>
        <w:t xml:space="preserve">1. </w:t>
      </w:r>
      <w:r>
        <w:rPr>
          <w:color w:val="000000"/>
        </w:rPr>
        <w:t>某二进制数据序列为</w:t>
      </w:r>
      <w:r>
        <w:rPr>
          <w:color w:val="000000"/>
        </w:rPr>
        <w:t>0 0 0 1 1 1 0 1 0 1</w:t>
      </w:r>
      <w:r>
        <w:rPr>
          <w:color w:val="000000"/>
        </w:rPr>
        <w:t>，请分别画出不归零编码、曼彻斯特编码和差分曼彻斯特编码的信号波形。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20</w:t>
      </w:r>
      <w:r>
        <w:rPr>
          <w:color w:val="000000"/>
        </w:rPr>
        <w:t>分）</w:t>
      </w:r>
    </w:p>
    <w:p w14:paraId="2119A280" w14:textId="77777777" w:rsidR="009E1763" w:rsidRDefault="009E1763">
      <w:pPr>
        <w:pStyle w:val="d1218acd-db75-4fcd-9e43-7422359de6b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F7BC351" w14:textId="77777777" w:rsidR="009E1763" w:rsidRDefault="009E1763">
      <w:pPr>
        <w:pStyle w:val="de4160c2-dc0b-48d3-ae61-4aa60b31db3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A00EAD1" w14:textId="77777777" w:rsidR="009E1763" w:rsidRDefault="009E1763">
      <w:pPr>
        <w:pStyle w:val="747881e1-bd92-4ebf-a420-f31ac3cf851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03D3F73" w14:textId="77777777" w:rsidR="009E1763" w:rsidRDefault="009E1763">
      <w:pPr>
        <w:pStyle w:val="38f2b806-d2d2-472e-8068-19026bf7e1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8B7EB6F" w14:textId="77777777" w:rsidR="009E1763" w:rsidRDefault="009E1763">
      <w:pPr>
        <w:pStyle w:val="36b69d9c-7c64-4d6e-8644-1877e400aa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2CFADD4" w14:textId="77777777" w:rsidR="009E1763" w:rsidRDefault="009E1763">
      <w:pPr>
        <w:pStyle w:val="c21e63d6-d3de-4d5c-9270-99802a70ab2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44C9A2C" w14:textId="77777777" w:rsidR="009E1763" w:rsidRDefault="009E1763">
      <w:pPr>
        <w:pStyle w:val="8bd548b3-4d33-4aad-a212-154d352e5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9C36300" w14:textId="77777777" w:rsidR="009E1763" w:rsidRDefault="009E1763">
      <w:r>
        <w:rPr>
          <w:b/>
          <w:color w:val="000000"/>
          <w:sz w:val="24"/>
        </w:rPr>
        <w:t>五、问答题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77B9C8BE" w14:textId="77777777" w:rsidR="009E1763" w:rsidRDefault="009E1763">
      <w:r>
        <w:rPr>
          <w:color w:val="000000"/>
        </w:rPr>
        <w:t xml:space="preserve">1. </w:t>
      </w:r>
      <w:r>
        <w:rPr>
          <w:color w:val="000000"/>
        </w:rPr>
        <w:t>什么是频分多路复用？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10</w:t>
      </w:r>
      <w:r>
        <w:rPr>
          <w:color w:val="000000"/>
        </w:rPr>
        <w:t>分）</w:t>
      </w:r>
    </w:p>
    <w:p w14:paraId="2D5727BF" w14:textId="77777777" w:rsidR="009E1763" w:rsidRDefault="009E1763">
      <w:pPr>
        <w:pStyle w:val="9a7dcd34-2f89-482e-88f7-05f02f48ab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39C94A5" w14:textId="77777777" w:rsidR="009E1763" w:rsidRDefault="009E1763">
      <w:pPr>
        <w:pStyle w:val="6db13845-2cf2-4ba2-b929-cef3bc78c7b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8FF31A5" w14:textId="77777777" w:rsidR="009E1763" w:rsidRDefault="009E1763">
      <w:pPr>
        <w:pStyle w:val="b4e1cf25-71c9-455e-b141-9ced0254d27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1204727" w14:textId="77777777" w:rsidR="009E1763" w:rsidRDefault="009E1763">
      <w:pPr>
        <w:pStyle w:val="1a927cd4-526b-48d9-8a84-2c63d568d95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E56968F" w14:textId="77777777" w:rsidR="009E1763" w:rsidRDefault="009E1763">
      <w:pPr>
        <w:pStyle w:val="6d401188-6b6c-4c70-8f79-30fbd9439bd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ADABB4C" w14:textId="77777777" w:rsidR="009E1763" w:rsidRDefault="009E1763">
      <w:pPr>
        <w:pStyle w:val="b35d0730-198a-4c74-9c59-ab83b48216e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4503A29" w14:textId="77777777" w:rsidR="009E1763" w:rsidRDefault="009E1763">
      <w:pPr>
        <w:pStyle w:val="245539e3-3693-4f90-8367-d2c8da58ff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2. </w:t>
      </w:r>
      <w:r>
        <w:t>什么是数据通信？</w:t>
      </w:r>
      <w:r>
        <w:t xml:space="preserve"> </w:t>
      </w:r>
      <w:r>
        <w:t>（</w:t>
      </w:r>
      <w:r>
        <w:t>10</w:t>
      </w:r>
      <w:r>
        <w:t>分）</w:t>
      </w:r>
    </w:p>
    <w:p w14:paraId="54D411C8" w14:textId="77777777" w:rsidR="009E1763" w:rsidRDefault="009E1763">
      <w:pPr>
        <w:pStyle w:val="be6369cc-971b-48e2-a5bc-c667326f5c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6BB0C28" w14:textId="77777777" w:rsidR="009E1763" w:rsidRDefault="009E1763">
      <w:pPr>
        <w:pStyle w:val="111320f6-b262-4625-9985-d0ad30547d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0CE46F4" w14:textId="77777777" w:rsidR="009E1763" w:rsidRDefault="009E1763">
      <w:pPr>
        <w:pStyle w:val="9c668f2d-6f0b-44c6-9fcc-30825cb440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484D21C" w14:textId="77777777" w:rsidR="009E1763" w:rsidRDefault="009E1763">
      <w:pPr>
        <w:pStyle w:val="13778f6b-e993-4fef-996a-84c2845f4e5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67D635A" w14:textId="77777777" w:rsidR="009E1763" w:rsidRDefault="009E1763">
      <w:pPr>
        <w:pStyle w:val="f91afef2-d98a-4d3c-aa89-4acca23202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3592BD1" w14:textId="77777777" w:rsidR="009E1763" w:rsidRDefault="009E1763">
      <w:pPr>
        <w:pStyle w:val="aad83c21-24f4-4645-aa29-bf7a27023b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EF2CCA2" w14:textId="77777777" w:rsidR="009E1763" w:rsidRDefault="009E1763">
      <w:pPr>
        <w:pStyle w:val="fc2e6667-e3da-407b-91f8-4b56b759659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3. </w:t>
      </w:r>
      <w:r>
        <w:t>网络层的主要功能是什么？</w:t>
      </w:r>
      <w:r>
        <w:t xml:space="preserve"> </w:t>
      </w:r>
      <w:r>
        <w:t>（</w:t>
      </w:r>
      <w:r>
        <w:t>10</w:t>
      </w:r>
      <w:r>
        <w:t>分）</w:t>
      </w:r>
    </w:p>
    <w:p w14:paraId="43A16FA4" w14:textId="77777777" w:rsidR="009E1763" w:rsidRDefault="009E1763">
      <w:pPr>
        <w:pStyle w:val="c17491e4-3f75-4ff9-ad50-fa1c86d161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344CC1C" w14:textId="77777777" w:rsidR="009E1763" w:rsidRDefault="009E1763">
      <w:pPr>
        <w:pStyle w:val="1ee5769d-a707-4850-b195-69a5e4c2ef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157065F" w14:textId="77777777" w:rsidR="009E1763" w:rsidRDefault="009E1763">
      <w:pPr>
        <w:pStyle w:val="da49bbb8-aaff-4577-8851-fd9bd04d760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29C26D5" w14:textId="77777777" w:rsidR="009E1763" w:rsidRDefault="009E1763">
      <w:pPr>
        <w:pStyle w:val="8554520d-673c-412e-b684-035c40f3d87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B8A7552" w14:textId="77777777" w:rsidR="009E1763" w:rsidRDefault="009E1763">
      <w:pPr>
        <w:pStyle w:val="0543d4ed-86a0-4794-a6f6-c25d6ab4b2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9C3B09D" w14:textId="77777777" w:rsidR="009E1763" w:rsidRDefault="009E1763">
      <w:pPr>
        <w:pStyle w:val="577c8891-7543-473f-b9f6-3ecf436eaa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35B7179" w14:textId="77777777" w:rsidR="009E1763" w:rsidRDefault="009E1763">
      <w:pPr>
        <w:pStyle w:val="7c919676-e1a3-42e6-971c-2e5570b0062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4. </w:t>
      </w:r>
      <w:r>
        <w:t>什么是局域网？</w:t>
      </w:r>
      <w:r>
        <w:t xml:space="preserve"> </w:t>
      </w:r>
      <w:r>
        <w:t>（</w:t>
      </w:r>
      <w:r>
        <w:t>10</w:t>
      </w:r>
      <w:r>
        <w:t>分）</w:t>
      </w:r>
    </w:p>
    <w:p w14:paraId="361CDACB" w14:textId="77777777" w:rsidR="009E1763" w:rsidRDefault="009E1763">
      <w:pPr>
        <w:pStyle w:val="5fa34540-1848-464e-9107-f4ca6a5844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C025B31" w14:textId="77777777" w:rsidR="009E1763" w:rsidRDefault="009E1763">
      <w:pPr>
        <w:pStyle w:val="49329266-e736-40e8-9bb0-f043dc922db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171182E" w14:textId="77777777" w:rsidR="009E1763" w:rsidRDefault="009E1763">
      <w:pPr>
        <w:pStyle w:val="e1d46d32-79b0-4f77-8074-10de7b9a84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AB96B15" w14:textId="77777777" w:rsidR="009E1763" w:rsidRDefault="009E1763">
      <w:pPr>
        <w:pStyle w:val="9fb716ce-1372-4da0-b638-9a382c26aa7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64E04AF" w14:textId="77777777" w:rsidR="009E1763" w:rsidRDefault="009E1763">
      <w:pPr>
        <w:pStyle w:val="6bc7a3be-1359-4022-a415-7702bc563b3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A167162" w14:textId="77777777" w:rsidR="009E1763" w:rsidRDefault="009E1763">
      <w:pPr>
        <w:pStyle w:val="774d5317-4460-442b-8f2d-d6c4a8810a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A08A533" w14:textId="77777777" w:rsidR="009E1763" w:rsidRDefault="009E1763">
      <w:pPr>
        <w:pStyle w:val="7e9fb71d-b907-4d45-8899-c21c1cea2aa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8B6853F" w14:textId="77777777" w:rsidR="009E1763" w:rsidRDefault="009E1763"/>
    <w:sectPr w:rsidR="009E1763" w:rsidSect="009E1763">
      <w:footerReference w:type="even" r:id="rId6"/>
      <w:footerReference w:type="default" r:id="rId7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EF972" w14:textId="77777777" w:rsidR="003E60F7" w:rsidRDefault="003E60F7">
      <w:r>
        <w:separator/>
      </w:r>
    </w:p>
  </w:endnote>
  <w:endnote w:type="continuationSeparator" w:id="0">
    <w:p w14:paraId="536C26A6" w14:textId="77777777" w:rsidR="003E60F7" w:rsidRDefault="003E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11E7C" w14:textId="77777777" w:rsidR="00875F5D" w:rsidRDefault="00875F5D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35DB8118" w14:textId="77777777" w:rsidR="00875F5D" w:rsidRDefault="00875F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DB577" w14:textId="77777777" w:rsidR="00875F5D" w:rsidRDefault="00875F5D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E81471">
      <w:t>2</w:t>
    </w:r>
    <w:r>
      <w:fldChar w:fldCharType="end"/>
    </w:r>
  </w:p>
  <w:p w14:paraId="61077D8E" w14:textId="77777777" w:rsidR="00875F5D" w:rsidRDefault="00875F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78A5A" w14:textId="77777777" w:rsidR="003E60F7" w:rsidRDefault="003E60F7">
      <w:r>
        <w:separator/>
      </w:r>
    </w:p>
  </w:footnote>
  <w:footnote w:type="continuationSeparator" w:id="0">
    <w:p w14:paraId="3E623196" w14:textId="77777777" w:rsidR="003E60F7" w:rsidRDefault="003E6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71"/>
    <w:rsid w:val="001D2AF6"/>
    <w:rsid w:val="003E60F7"/>
    <w:rsid w:val="00875F5D"/>
    <w:rsid w:val="009E1763"/>
    <w:rsid w:val="00B467C0"/>
    <w:rsid w:val="00CE2DA6"/>
    <w:rsid w:val="00D22885"/>
    <w:rsid w:val="00E77AFC"/>
    <w:rsid w:val="00E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789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customStyle="1" w:styleId="5494e024-a9ff-4083-87f1-849c0a454c48">
    <w:name w:val="5494e024-a9ff-4083-87f1-849c0a454c48"/>
    <w:basedOn w:val="Normal"/>
    <w:next w:val="Normal"/>
    <w:rsid w:val="001D2AF6"/>
    <w:rPr>
      <w:color w:val="000000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fb8fc048-6068-4929-a6e3-8271d2c7148f">
    <w:name w:val="fb8fc048-6068-4929-a6e3-8271d2c7148f"/>
    <w:basedOn w:val="Normal"/>
    <w:next w:val="Normal"/>
    <w:rPr>
      <w:b/>
      <w:color w:val="000000"/>
      <w:sz w:val="26"/>
    </w:rPr>
  </w:style>
  <w:style w:type="paragraph" w:customStyle="1" w:styleId="62909d0d-2fdf-47d0-a7ee-9598b5b8b268">
    <w:name w:val="62909d0d-2fdf-47d0-a7ee-9598b5b8b268"/>
    <w:basedOn w:val="Normal"/>
    <w:next w:val="Normal"/>
    <w:rPr>
      <w:color w:val="000000"/>
    </w:rPr>
  </w:style>
  <w:style w:type="paragraph" w:customStyle="1" w:styleId="64785240-9d3a-4309-af56-28574f83ce5d">
    <w:name w:val="64785240-9d3a-4309-af56-28574f83ce5d"/>
    <w:basedOn w:val="Normal"/>
    <w:next w:val="Normal"/>
    <w:rPr>
      <w:color w:val="000000"/>
    </w:rPr>
  </w:style>
  <w:style w:type="paragraph" w:customStyle="1" w:styleId="0024d2a7-e274-4e39-a0eb-d3ddbed9b463">
    <w:name w:val="0024d2a7-e274-4e39-a0eb-d3ddbed9b463"/>
    <w:basedOn w:val="Normal"/>
    <w:next w:val="Normal"/>
    <w:rPr>
      <w:color w:val="000000"/>
    </w:rPr>
  </w:style>
  <w:style w:type="paragraph" w:customStyle="1" w:styleId="f1fede4a-ab10-4089-9d85-d045fba990bc">
    <w:name w:val="f1fede4a-ab10-4089-9d85-d045fba990bc"/>
    <w:basedOn w:val="Normal"/>
    <w:next w:val="Normal"/>
    <w:rPr>
      <w:color w:val="000000"/>
    </w:rPr>
  </w:style>
  <w:style w:type="paragraph" w:customStyle="1" w:styleId="9f31383d-7c6b-4067-b72a-dec1ffa5e5aa">
    <w:name w:val="9f31383d-7c6b-4067-b72a-dec1ffa5e5aa"/>
    <w:basedOn w:val="Normal"/>
    <w:next w:val="Normal"/>
    <w:rPr>
      <w:color w:val="000000"/>
    </w:rPr>
  </w:style>
  <w:style w:type="paragraph" w:customStyle="1" w:styleId="a54f22a7-996d-4ad3-b777-67869131d095">
    <w:name w:val="a54f22a7-996d-4ad3-b777-67869131d095"/>
    <w:basedOn w:val="Normal"/>
    <w:next w:val="Normal"/>
    <w:rPr>
      <w:color w:val="000000"/>
    </w:rPr>
  </w:style>
  <w:style w:type="paragraph" w:customStyle="1" w:styleId="f9cdd7ce-2300-4466-892c-e07a03d692df">
    <w:name w:val="f9cdd7ce-2300-4466-892c-e07a03d692df"/>
    <w:basedOn w:val="Normal"/>
    <w:next w:val="Normal"/>
    <w:rPr>
      <w:color w:val="000000"/>
    </w:rPr>
  </w:style>
  <w:style w:type="paragraph" w:customStyle="1" w:styleId="aa249ecd-7f1d-462c-85fd-72241aa30a51">
    <w:name w:val="aa249ecd-7f1d-462c-85fd-72241aa30a51"/>
    <w:basedOn w:val="Normal"/>
    <w:next w:val="Normal"/>
    <w:rPr>
      <w:color w:val="000000"/>
    </w:rPr>
  </w:style>
  <w:style w:type="paragraph" w:customStyle="1" w:styleId="3a4b9984-250e-4f73-86c3-80cea25450a3">
    <w:name w:val="3a4b9984-250e-4f73-86c3-80cea25450a3"/>
    <w:basedOn w:val="Normal"/>
    <w:next w:val="Normal"/>
    <w:rPr>
      <w:color w:val="000000"/>
    </w:rPr>
  </w:style>
  <w:style w:type="paragraph" w:customStyle="1" w:styleId="4a23a0de-2080-4761-8b88-817304fbc7fa">
    <w:name w:val="4a23a0de-2080-4761-8b88-817304fbc7fa"/>
    <w:basedOn w:val="Normal"/>
    <w:next w:val="Normal"/>
    <w:rPr>
      <w:color w:val="000000"/>
    </w:rPr>
  </w:style>
  <w:style w:type="paragraph" w:customStyle="1" w:styleId="acd35951-d2ca-4651-9cdd-4b864df6f2ad">
    <w:name w:val="acd35951-d2ca-4651-9cdd-4b864df6f2ad"/>
    <w:basedOn w:val="Normal"/>
    <w:next w:val="Normal"/>
    <w:rPr>
      <w:color w:val="000000"/>
    </w:rPr>
  </w:style>
  <w:style w:type="paragraph" w:customStyle="1" w:styleId="9050d945-96de-47ef-9a77-d19931fde1a6">
    <w:name w:val="9050d945-96de-47ef-9a77-d19931fde1a6"/>
    <w:basedOn w:val="Normal"/>
    <w:next w:val="Normal"/>
    <w:rPr>
      <w:color w:val="000000"/>
    </w:rPr>
  </w:style>
  <w:style w:type="paragraph" w:customStyle="1" w:styleId="41b6ed05-50da-465d-8600-e2d9f4e29e34">
    <w:name w:val="41b6ed05-50da-465d-8600-e2d9f4e29e34"/>
    <w:basedOn w:val="Normal"/>
    <w:next w:val="Normal"/>
    <w:rPr>
      <w:color w:val="000000"/>
    </w:rPr>
  </w:style>
  <w:style w:type="paragraph" w:customStyle="1" w:styleId="1670e078-fdb4-43ac-8e39-36a7c4442364">
    <w:name w:val="1670e078-fdb4-43ac-8e39-36a7c4442364"/>
    <w:basedOn w:val="Normal"/>
    <w:next w:val="Normal"/>
    <w:rPr>
      <w:color w:val="000000"/>
    </w:rPr>
  </w:style>
  <w:style w:type="paragraph" w:customStyle="1" w:styleId="d6b44399-0e03-48ef-9186-f47a9dafbae4">
    <w:name w:val="d6b44399-0e03-48ef-9186-f47a9dafbae4"/>
    <w:basedOn w:val="Normal"/>
    <w:next w:val="Normal"/>
    <w:rPr>
      <w:color w:val="000000"/>
    </w:rPr>
  </w:style>
  <w:style w:type="paragraph" w:customStyle="1" w:styleId="5ebfe27f-4829-4e0f-baef-1b950fd8dddb">
    <w:name w:val="5ebfe27f-4829-4e0f-baef-1b950fd8dddb"/>
    <w:basedOn w:val="Normal"/>
    <w:next w:val="Normal"/>
    <w:rPr>
      <w:color w:val="000000"/>
    </w:rPr>
  </w:style>
  <w:style w:type="paragraph" w:customStyle="1" w:styleId="a5793d43-ca6c-4bc9-bf4b-83390da097f0">
    <w:name w:val="a5793d43-ca6c-4bc9-bf4b-83390da097f0"/>
    <w:basedOn w:val="Normal"/>
    <w:next w:val="Normal"/>
    <w:rPr>
      <w:color w:val="000000"/>
    </w:rPr>
  </w:style>
  <w:style w:type="paragraph" w:customStyle="1" w:styleId="189b5623-516c-44bb-8180-2c67ba1f2008">
    <w:name w:val="189b5623-516c-44bb-8180-2c67ba1f2008"/>
    <w:basedOn w:val="Normal"/>
    <w:next w:val="Normal"/>
    <w:rPr>
      <w:color w:val="000000"/>
    </w:rPr>
  </w:style>
  <w:style w:type="paragraph" w:customStyle="1" w:styleId="46d5bdb8-64a2-4738-80fd-fd4eeb1c445e">
    <w:name w:val="46d5bdb8-64a2-4738-80fd-fd4eeb1c445e"/>
    <w:basedOn w:val="Normal"/>
    <w:next w:val="Normal"/>
    <w:rPr>
      <w:color w:val="000000"/>
    </w:rPr>
  </w:style>
  <w:style w:type="paragraph" w:customStyle="1" w:styleId="393d2603-563d-48e8-afa5-2543ba4b6f78">
    <w:name w:val="393d2603-563d-48e8-afa5-2543ba4b6f78"/>
    <w:basedOn w:val="Normal"/>
    <w:next w:val="Normal"/>
    <w:rPr>
      <w:color w:val="000000"/>
    </w:rPr>
  </w:style>
  <w:style w:type="paragraph" w:customStyle="1" w:styleId="012eb2e8-0b28-4849-9176-6499d75668cb">
    <w:name w:val="012eb2e8-0b28-4849-9176-6499d75668cb"/>
    <w:basedOn w:val="Normal"/>
    <w:next w:val="Normal"/>
    <w:rPr>
      <w:color w:val="000000"/>
    </w:rPr>
  </w:style>
  <w:style w:type="paragraph" w:customStyle="1" w:styleId="b8d9ba6c-1b6b-4554-85b6-8397df0d87a4">
    <w:name w:val="b8d9ba6c-1b6b-4554-85b6-8397df0d87a4"/>
    <w:basedOn w:val="Normal"/>
    <w:next w:val="Normal"/>
    <w:rPr>
      <w:color w:val="000000"/>
    </w:rPr>
  </w:style>
  <w:style w:type="paragraph" w:customStyle="1" w:styleId="eb4eed24-523d-4875-a469-a10a652bae5a">
    <w:name w:val="eb4eed24-523d-4875-a469-a10a652bae5a"/>
    <w:basedOn w:val="Normal"/>
    <w:next w:val="Normal"/>
    <w:rPr>
      <w:color w:val="000000"/>
    </w:rPr>
  </w:style>
  <w:style w:type="paragraph" w:customStyle="1" w:styleId="fd8893ec-ad3d-4b2b-8e82-29efa08560a1">
    <w:name w:val="fd8893ec-ad3d-4b2b-8e82-29efa08560a1"/>
    <w:basedOn w:val="Normal"/>
    <w:next w:val="Normal"/>
    <w:rPr>
      <w:color w:val="000000"/>
    </w:rPr>
  </w:style>
  <w:style w:type="paragraph" w:customStyle="1" w:styleId="a93f4744-7a68-4755-a9b9-b431fb1b230d">
    <w:name w:val="a93f4744-7a68-4755-a9b9-b431fb1b230d"/>
    <w:basedOn w:val="Normal"/>
    <w:next w:val="Normal"/>
    <w:rPr>
      <w:color w:val="000000"/>
    </w:rPr>
  </w:style>
  <w:style w:type="paragraph" w:customStyle="1" w:styleId="b32aeb1f-66b1-45fc-b09a-e2735c74d18b">
    <w:name w:val="b32aeb1f-66b1-45fc-b09a-e2735c74d18b"/>
    <w:basedOn w:val="Normal"/>
    <w:next w:val="Normal"/>
    <w:rPr>
      <w:color w:val="000000"/>
    </w:rPr>
  </w:style>
  <w:style w:type="paragraph" w:customStyle="1" w:styleId="6b7ac656-184c-4105-87c5-5c03846c99fd">
    <w:name w:val="6b7ac656-184c-4105-87c5-5c03846c99fd"/>
    <w:basedOn w:val="Normal"/>
    <w:next w:val="Normal"/>
    <w:rPr>
      <w:color w:val="000000"/>
    </w:rPr>
  </w:style>
  <w:style w:type="paragraph" w:customStyle="1" w:styleId="8033c00a-20fb-4e95-85c9-2247241aa65e">
    <w:name w:val="8033c00a-20fb-4e95-85c9-2247241aa65e"/>
    <w:basedOn w:val="Normal"/>
    <w:next w:val="Normal"/>
    <w:rPr>
      <w:color w:val="000000"/>
    </w:rPr>
  </w:style>
  <w:style w:type="paragraph" w:customStyle="1" w:styleId="1e98f74a-6649-4741-be72-552fcd49828a">
    <w:name w:val="1e98f74a-6649-4741-be72-552fcd49828a"/>
    <w:basedOn w:val="Normal"/>
    <w:next w:val="Normal"/>
    <w:rPr>
      <w:color w:val="000000"/>
    </w:rPr>
  </w:style>
  <w:style w:type="paragraph" w:customStyle="1" w:styleId="66595a16-f1ed-4262-87e9-55d9bd27548c">
    <w:name w:val="66595a16-f1ed-4262-87e9-55d9bd27548c"/>
    <w:basedOn w:val="Normal"/>
    <w:next w:val="Normal"/>
    <w:rPr>
      <w:color w:val="000000"/>
    </w:rPr>
  </w:style>
  <w:style w:type="paragraph" w:customStyle="1" w:styleId="84bbd644-4e2f-49fc-ad9a-04454a435492">
    <w:name w:val="84bbd644-4e2f-49fc-ad9a-04454a435492"/>
    <w:basedOn w:val="Normal"/>
    <w:next w:val="Normal"/>
    <w:rPr>
      <w:color w:val="000000"/>
    </w:rPr>
  </w:style>
  <w:style w:type="paragraph" w:customStyle="1" w:styleId="16556457-bca5-42d6-9cd9-d1df758f5311">
    <w:name w:val="16556457-bca5-42d6-9cd9-d1df758f5311"/>
    <w:basedOn w:val="Normal"/>
    <w:next w:val="Normal"/>
    <w:rPr>
      <w:color w:val="000000"/>
    </w:rPr>
  </w:style>
  <w:style w:type="paragraph" w:customStyle="1" w:styleId="46197152-3a20-4dc8-8a81-519ca1a9e2dd">
    <w:name w:val="46197152-3a20-4dc8-8a81-519ca1a9e2dd"/>
    <w:basedOn w:val="Normal"/>
    <w:next w:val="Normal"/>
    <w:rPr>
      <w:color w:val="000000"/>
    </w:rPr>
  </w:style>
  <w:style w:type="paragraph" w:customStyle="1" w:styleId="3f5e5d56-56e1-44d5-98b8-69e099a04d8d">
    <w:name w:val="3f5e5d56-56e1-44d5-98b8-69e099a04d8d"/>
    <w:basedOn w:val="Normal"/>
    <w:next w:val="Normal"/>
    <w:rPr>
      <w:color w:val="000000"/>
    </w:rPr>
  </w:style>
  <w:style w:type="paragraph" w:customStyle="1" w:styleId="bb8eb1c7-e669-4c30-acf5-a3987c9c61de">
    <w:name w:val="bb8eb1c7-e669-4c30-acf5-a3987c9c61de"/>
    <w:basedOn w:val="Normal"/>
    <w:next w:val="Normal"/>
    <w:rPr>
      <w:color w:val="000000"/>
    </w:rPr>
  </w:style>
  <w:style w:type="paragraph" w:customStyle="1" w:styleId="feaba227-685b-4b2c-870c-4e6470a28f37">
    <w:name w:val="feaba227-685b-4b2c-870c-4e6470a28f37"/>
    <w:basedOn w:val="Normal"/>
    <w:next w:val="Normal"/>
    <w:rPr>
      <w:color w:val="000000"/>
    </w:rPr>
  </w:style>
  <w:style w:type="paragraph" w:customStyle="1" w:styleId="153cfe12-ecfd-4746-aaae-bbe61abacdc8">
    <w:name w:val="153cfe12-ecfd-4746-aaae-bbe61abacdc8"/>
    <w:basedOn w:val="Normal"/>
    <w:next w:val="Normal"/>
    <w:rPr>
      <w:color w:val="000000"/>
    </w:rPr>
  </w:style>
  <w:style w:type="paragraph" w:customStyle="1" w:styleId="6561bab9-4a96-4ef5-8767-833e2520c8ef">
    <w:name w:val="6561bab9-4a96-4ef5-8767-833e2520c8ef"/>
    <w:basedOn w:val="Normal"/>
    <w:next w:val="Normal"/>
    <w:rPr>
      <w:color w:val="000000"/>
    </w:rPr>
  </w:style>
  <w:style w:type="paragraph" w:customStyle="1" w:styleId="453748f0-82da-408b-9c24-96a4913b6bb1">
    <w:name w:val="453748f0-82da-408b-9c24-96a4913b6bb1"/>
    <w:basedOn w:val="Normal"/>
    <w:next w:val="Normal"/>
    <w:rPr>
      <w:color w:val="000000"/>
    </w:rPr>
  </w:style>
  <w:style w:type="paragraph" w:customStyle="1" w:styleId="1e4454a0-6855-4180-925d-3e1e838d215d">
    <w:name w:val="1e4454a0-6855-4180-925d-3e1e838d215d"/>
    <w:basedOn w:val="Normal"/>
    <w:next w:val="Normal"/>
    <w:rPr>
      <w:color w:val="000000"/>
    </w:rPr>
  </w:style>
  <w:style w:type="paragraph" w:customStyle="1" w:styleId="cd711fdc-96cf-4a54-9c6b-95ed1adedbcf">
    <w:name w:val="cd711fdc-96cf-4a54-9c6b-95ed1adedbcf"/>
    <w:basedOn w:val="Normal"/>
    <w:next w:val="Normal"/>
    <w:rPr>
      <w:color w:val="000000"/>
    </w:rPr>
  </w:style>
  <w:style w:type="paragraph" w:customStyle="1" w:styleId="86c45824-7f45-4ae4-8f36-8fc891b4eb06">
    <w:name w:val="86c45824-7f45-4ae4-8f36-8fc891b4eb06"/>
    <w:basedOn w:val="Normal"/>
    <w:next w:val="Normal"/>
    <w:rPr>
      <w:color w:val="000000"/>
    </w:rPr>
  </w:style>
  <w:style w:type="paragraph" w:customStyle="1" w:styleId="44cfed80-c57c-46e4-b0f7-3c481e6d2365">
    <w:name w:val="44cfed80-c57c-46e4-b0f7-3c481e6d2365"/>
    <w:basedOn w:val="Normal"/>
    <w:next w:val="Normal"/>
    <w:rPr>
      <w:color w:val="000000"/>
    </w:rPr>
  </w:style>
  <w:style w:type="paragraph" w:customStyle="1" w:styleId="006ddc6e-95ec-4e04-9038-df3c4fa36b32">
    <w:name w:val="006ddc6e-95ec-4e04-9038-df3c4fa36b32"/>
    <w:basedOn w:val="Normal"/>
    <w:next w:val="Normal"/>
    <w:rPr>
      <w:color w:val="000000"/>
    </w:rPr>
  </w:style>
  <w:style w:type="paragraph" w:customStyle="1" w:styleId="ebb303ea-34da-405d-8646-a8cb65ad442e">
    <w:name w:val="ebb303ea-34da-405d-8646-a8cb65ad442e"/>
    <w:basedOn w:val="Normal"/>
    <w:next w:val="Normal"/>
    <w:rPr>
      <w:color w:val="000000"/>
    </w:rPr>
  </w:style>
  <w:style w:type="paragraph" w:customStyle="1" w:styleId="6b8074dc-ad61-45d2-9be4-d682612a0974">
    <w:name w:val="6b8074dc-ad61-45d2-9be4-d682612a0974"/>
    <w:basedOn w:val="Normal"/>
    <w:next w:val="Normal"/>
    <w:rPr>
      <w:color w:val="000000"/>
    </w:rPr>
  </w:style>
  <w:style w:type="paragraph" w:customStyle="1" w:styleId="b56e98b8-a8f0-41df-bdaf-883fb67916d4">
    <w:name w:val="b56e98b8-a8f0-41df-bdaf-883fb67916d4"/>
    <w:basedOn w:val="Normal"/>
    <w:next w:val="Normal"/>
    <w:rPr>
      <w:color w:val="000000"/>
    </w:rPr>
  </w:style>
  <w:style w:type="paragraph" w:customStyle="1" w:styleId="d1218acd-db75-4fcd-9e43-7422359de6bf">
    <w:name w:val="d1218acd-db75-4fcd-9e43-7422359de6bf"/>
    <w:basedOn w:val="Normal"/>
    <w:next w:val="Normal"/>
    <w:rPr>
      <w:color w:val="000000"/>
    </w:rPr>
  </w:style>
  <w:style w:type="paragraph" w:customStyle="1" w:styleId="de4160c2-dc0b-48d3-ae61-4aa60b31db3a">
    <w:name w:val="de4160c2-dc0b-48d3-ae61-4aa60b31db3a"/>
    <w:basedOn w:val="Normal"/>
    <w:next w:val="Normal"/>
    <w:rPr>
      <w:color w:val="000000"/>
    </w:rPr>
  </w:style>
  <w:style w:type="paragraph" w:customStyle="1" w:styleId="747881e1-bd92-4ebf-a420-f31ac3cf851d">
    <w:name w:val="747881e1-bd92-4ebf-a420-f31ac3cf851d"/>
    <w:basedOn w:val="Normal"/>
    <w:next w:val="Normal"/>
    <w:rPr>
      <w:color w:val="000000"/>
    </w:rPr>
  </w:style>
  <w:style w:type="paragraph" w:customStyle="1" w:styleId="38f2b806-d2d2-472e-8068-19026bf7e1ea">
    <w:name w:val="38f2b806-d2d2-472e-8068-19026bf7e1ea"/>
    <w:basedOn w:val="Normal"/>
    <w:next w:val="Normal"/>
    <w:rPr>
      <w:color w:val="000000"/>
    </w:rPr>
  </w:style>
  <w:style w:type="paragraph" w:customStyle="1" w:styleId="36b69d9c-7c64-4d6e-8644-1877e400aa0c">
    <w:name w:val="36b69d9c-7c64-4d6e-8644-1877e400aa0c"/>
    <w:basedOn w:val="Normal"/>
    <w:next w:val="Normal"/>
    <w:rPr>
      <w:color w:val="000000"/>
    </w:rPr>
  </w:style>
  <w:style w:type="paragraph" w:customStyle="1" w:styleId="c21e63d6-d3de-4d5c-9270-99802a70ab2c">
    <w:name w:val="c21e63d6-d3de-4d5c-9270-99802a70ab2c"/>
    <w:basedOn w:val="Normal"/>
    <w:next w:val="Normal"/>
    <w:rPr>
      <w:color w:val="000000"/>
    </w:rPr>
  </w:style>
  <w:style w:type="paragraph" w:customStyle="1" w:styleId="8bd548b3-4d33-4aad-a212-154d352e5cd1">
    <w:name w:val="8bd548b3-4d33-4aad-a212-154d352e5cd1"/>
    <w:basedOn w:val="Normal"/>
    <w:next w:val="Normal"/>
    <w:rPr>
      <w:color w:val="000000"/>
    </w:rPr>
  </w:style>
  <w:style w:type="paragraph" w:customStyle="1" w:styleId="9a7dcd34-2f89-482e-88f7-05f02f48ab3f">
    <w:name w:val="9a7dcd34-2f89-482e-88f7-05f02f48ab3f"/>
    <w:basedOn w:val="Normal"/>
    <w:next w:val="Normal"/>
    <w:rPr>
      <w:color w:val="000000"/>
    </w:rPr>
  </w:style>
  <w:style w:type="paragraph" w:customStyle="1" w:styleId="6db13845-2cf2-4ba2-b929-cef3bc78c7b4">
    <w:name w:val="6db13845-2cf2-4ba2-b929-cef3bc78c7b4"/>
    <w:basedOn w:val="Normal"/>
    <w:next w:val="Normal"/>
    <w:rPr>
      <w:color w:val="000000"/>
    </w:rPr>
  </w:style>
  <w:style w:type="paragraph" w:customStyle="1" w:styleId="b4e1cf25-71c9-455e-b141-9ced0254d278">
    <w:name w:val="b4e1cf25-71c9-455e-b141-9ced0254d278"/>
    <w:basedOn w:val="Normal"/>
    <w:next w:val="Normal"/>
    <w:rPr>
      <w:color w:val="000000"/>
    </w:rPr>
  </w:style>
  <w:style w:type="paragraph" w:customStyle="1" w:styleId="1a927cd4-526b-48d9-8a84-2c63d568d953">
    <w:name w:val="1a927cd4-526b-48d9-8a84-2c63d568d953"/>
    <w:basedOn w:val="Normal"/>
    <w:next w:val="Normal"/>
    <w:rPr>
      <w:color w:val="000000"/>
    </w:rPr>
  </w:style>
  <w:style w:type="paragraph" w:customStyle="1" w:styleId="6d401188-6b6c-4c70-8f79-30fbd9439bd8">
    <w:name w:val="6d401188-6b6c-4c70-8f79-30fbd9439bd8"/>
    <w:basedOn w:val="Normal"/>
    <w:next w:val="Normal"/>
    <w:rPr>
      <w:color w:val="000000"/>
    </w:rPr>
  </w:style>
  <w:style w:type="paragraph" w:customStyle="1" w:styleId="b35d0730-198a-4c74-9c59-ab83b48216e1">
    <w:name w:val="b35d0730-198a-4c74-9c59-ab83b48216e1"/>
    <w:basedOn w:val="Normal"/>
    <w:next w:val="Normal"/>
    <w:rPr>
      <w:color w:val="000000"/>
    </w:rPr>
  </w:style>
  <w:style w:type="paragraph" w:customStyle="1" w:styleId="245539e3-3693-4f90-8367-d2c8da58ff41">
    <w:name w:val="245539e3-3693-4f90-8367-d2c8da58ff41"/>
    <w:basedOn w:val="Normal"/>
    <w:next w:val="Normal"/>
    <w:rPr>
      <w:color w:val="000000"/>
    </w:rPr>
  </w:style>
  <w:style w:type="paragraph" w:customStyle="1" w:styleId="be6369cc-971b-48e2-a5bc-c667326f5c1a">
    <w:name w:val="be6369cc-971b-48e2-a5bc-c667326f5c1a"/>
    <w:basedOn w:val="Normal"/>
    <w:next w:val="Normal"/>
    <w:rPr>
      <w:color w:val="000000"/>
    </w:rPr>
  </w:style>
  <w:style w:type="paragraph" w:customStyle="1" w:styleId="111320f6-b262-4625-9985-d0ad30547db1">
    <w:name w:val="111320f6-b262-4625-9985-d0ad30547db1"/>
    <w:basedOn w:val="Normal"/>
    <w:next w:val="Normal"/>
    <w:rPr>
      <w:color w:val="000000"/>
    </w:rPr>
  </w:style>
  <w:style w:type="paragraph" w:customStyle="1" w:styleId="9c668f2d-6f0b-44c6-9fcc-30825cb440fc">
    <w:name w:val="9c668f2d-6f0b-44c6-9fcc-30825cb440fc"/>
    <w:basedOn w:val="Normal"/>
    <w:next w:val="Normal"/>
    <w:rPr>
      <w:color w:val="000000"/>
    </w:rPr>
  </w:style>
  <w:style w:type="paragraph" w:customStyle="1" w:styleId="13778f6b-e993-4fef-996a-84c2845f4e55">
    <w:name w:val="13778f6b-e993-4fef-996a-84c2845f4e55"/>
    <w:basedOn w:val="Normal"/>
    <w:next w:val="Normal"/>
    <w:rPr>
      <w:color w:val="000000"/>
    </w:rPr>
  </w:style>
  <w:style w:type="paragraph" w:customStyle="1" w:styleId="f91afef2-d98a-4d3c-aa89-4acca23202f2">
    <w:name w:val="f91afef2-d98a-4d3c-aa89-4acca23202f2"/>
    <w:basedOn w:val="Normal"/>
    <w:next w:val="Normal"/>
    <w:rPr>
      <w:color w:val="000000"/>
    </w:rPr>
  </w:style>
  <w:style w:type="paragraph" w:customStyle="1" w:styleId="aad83c21-24f4-4645-aa29-bf7a27023b37">
    <w:name w:val="aad83c21-24f4-4645-aa29-bf7a27023b37"/>
    <w:basedOn w:val="Normal"/>
    <w:next w:val="Normal"/>
    <w:rPr>
      <w:color w:val="000000"/>
    </w:rPr>
  </w:style>
  <w:style w:type="paragraph" w:customStyle="1" w:styleId="fc2e6667-e3da-407b-91f8-4b56b759659c">
    <w:name w:val="fc2e6667-e3da-407b-91f8-4b56b759659c"/>
    <w:basedOn w:val="Normal"/>
    <w:next w:val="Normal"/>
    <w:rPr>
      <w:color w:val="000000"/>
    </w:rPr>
  </w:style>
  <w:style w:type="paragraph" w:customStyle="1" w:styleId="c17491e4-3f75-4ff9-ad50-fa1c86d16162">
    <w:name w:val="c17491e4-3f75-4ff9-ad50-fa1c86d16162"/>
    <w:basedOn w:val="Normal"/>
    <w:next w:val="Normal"/>
    <w:rPr>
      <w:color w:val="000000"/>
    </w:rPr>
  </w:style>
  <w:style w:type="paragraph" w:customStyle="1" w:styleId="1ee5769d-a707-4850-b195-69a5e4c2ef4c">
    <w:name w:val="1ee5769d-a707-4850-b195-69a5e4c2ef4c"/>
    <w:basedOn w:val="Normal"/>
    <w:next w:val="Normal"/>
    <w:rPr>
      <w:color w:val="000000"/>
    </w:rPr>
  </w:style>
  <w:style w:type="paragraph" w:customStyle="1" w:styleId="da49bbb8-aaff-4577-8851-fd9bd04d7602">
    <w:name w:val="da49bbb8-aaff-4577-8851-fd9bd04d7602"/>
    <w:basedOn w:val="Normal"/>
    <w:next w:val="Normal"/>
    <w:rPr>
      <w:color w:val="000000"/>
    </w:rPr>
  </w:style>
  <w:style w:type="paragraph" w:customStyle="1" w:styleId="8554520d-673c-412e-b684-035c40f3d878">
    <w:name w:val="8554520d-673c-412e-b684-035c40f3d878"/>
    <w:basedOn w:val="Normal"/>
    <w:next w:val="Normal"/>
    <w:rPr>
      <w:color w:val="000000"/>
    </w:rPr>
  </w:style>
  <w:style w:type="paragraph" w:customStyle="1" w:styleId="0543d4ed-86a0-4794-a6f6-c25d6ab4b2f2">
    <w:name w:val="0543d4ed-86a0-4794-a6f6-c25d6ab4b2f2"/>
    <w:basedOn w:val="Normal"/>
    <w:next w:val="Normal"/>
    <w:rPr>
      <w:color w:val="000000"/>
    </w:rPr>
  </w:style>
  <w:style w:type="paragraph" w:customStyle="1" w:styleId="577c8891-7543-473f-b9f6-3ecf436eaa3c">
    <w:name w:val="577c8891-7543-473f-b9f6-3ecf436eaa3c"/>
    <w:basedOn w:val="Normal"/>
    <w:next w:val="Normal"/>
    <w:rPr>
      <w:color w:val="000000"/>
    </w:rPr>
  </w:style>
  <w:style w:type="paragraph" w:customStyle="1" w:styleId="7c919676-e1a3-42e6-971c-2e5570b00625">
    <w:name w:val="7c919676-e1a3-42e6-971c-2e5570b00625"/>
    <w:basedOn w:val="Normal"/>
    <w:next w:val="Normal"/>
    <w:rPr>
      <w:color w:val="000000"/>
    </w:rPr>
  </w:style>
  <w:style w:type="paragraph" w:customStyle="1" w:styleId="5fa34540-1848-464e-9107-f4ca6a58445f">
    <w:name w:val="5fa34540-1848-464e-9107-f4ca6a58445f"/>
    <w:basedOn w:val="Normal"/>
    <w:next w:val="Normal"/>
    <w:rPr>
      <w:color w:val="000000"/>
    </w:rPr>
  </w:style>
  <w:style w:type="paragraph" w:customStyle="1" w:styleId="49329266-e736-40e8-9bb0-f043dc922dbf">
    <w:name w:val="49329266-e736-40e8-9bb0-f043dc922dbf"/>
    <w:basedOn w:val="Normal"/>
    <w:next w:val="Normal"/>
    <w:rPr>
      <w:color w:val="000000"/>
    </w:rPr>
  </w:style>
  <w:style w:type="paragraph" w:customStyle="1" w:styleId="e1d46d32-79b0-4f77-8074-10de7b9a8436">
    <w:name w:val="e1d46d32-79b0-4f77-8074-10de7b9a8436"/>
    <w:basedOn w:val="Normal"/>
    <w:next w:val="Normal"/>
    <w:rPr>
      <w:color w:val="000000"/>
    </w:rPr>
  </w:style>
  <w:style w:type="paragraph" w:customStyle="1" w:styleId="9fb716ce-1372-4da0-b638-9a382c26aa71">
    <w:name w:val="9fb716ce-1372-4da0-b638-9a382c26aa71"/>
    <w:basedOn w:val="Normal"/>
    <w:next w:val="Normal"/>
    <w:rPr>
      <w:color w:val="000000"/>
    </w:rPr>
  </w:style>
  <w:style w:type="paragraph" w:customStyle="1" w:styleId="6bc7a3be-1359-4022-a415-7702bc563b38">
    <w:name w:val="6bc7a3be-1359-4022-a415-7702bc563b38"/>
    <w:basedOn w:val="Normal"/>
    <w:next w:val="Normal"/>
    <w:rPr>
      <w:color w:val="000000"/>
    </w:rPr>
  </w:style>
  <w:style w:type="paragraph" w:customStyle="1" w:styleId="774d5317-4460-442b-8f2d-d6c4a8810a62">
    <w:name w:val="774d5317-4460-442b-8f2d-d6c4a8810a62"/>
    <w:basedOn w:val="Normal"/>
    <w:next w:val="Normal"/>
    <w:rPr>
      <w:color w:val="000000"/>
    </w:rPr>
  </w:style>
  <w:style w:type="paragraph" w:customStyle="1" w:styleId="7e9fb71d-b907-4d45-8899-c21c1cea2aa0">
    <w:name w:val="7e9fb71d-b907-4d45-8899-c21c1cea2aa0"/>
    <w:basedOn w:val="Normal"/>
    <w:next w:val="Normal"/>
    <w:rPr>
      <w:color w:val="000000"/>
    </w:rPr>
  </w:style>
  <w:style w:type="paragraph" w:customStyle="1" w:styleId="d117ff28-01ad-41de-8896-b6969b9dff99">
    <w:name w:val="d117ff28-01ad-41de-8896-b6969b9dff99"/>
    <w:basedOn w:val="Normal"/>
    <w:next w:val="Normal"/>
    <w:rsid w:val="001D2AF6"/>
    <w:rPr>
      <w:color w:val="000000"/>
    </w:rPr>
  </w:style>
  <w:style w:type="paragraph" w:customStyle="1" w:styleId="4ec9bb01-91fd-44a5-bd34-476c8d453c6d">
    <w:name w:val="4ec9bb01-91fd-44a5-bd34-476c8d453c6d"/>
    <w:basedOn w:val="Normal"/>
    <w:next w:val="Normal"/>
    <w:rsid w:val="001D2AF6"/>
    <w:rPr>
      <w:color w:val="000000"/>
    </w:rPr>
  </w:style>
  <w:style w:type="paragraph" w:customStyle="1" w:styleId="3305d2fe-7667-409a-8f22-62c9e193353d">
    <w:name w:val="3305d2fe-7667-409a-8f22-62c9e193353d"/>
    <w:basedOn w:val="Normal"/>
    <w:next w:val="Normal"/>
    <w:rsid w:val="001D2AF6"/>
    <w:rPr>
      <w:color w:val="000000"/>
    </w:rPr>
  </w:style>
  <w:style w:type="paragraph" w:customStyle="1" w:styleId="e6bc370a-97a3-4dae-9964-80cb69fa1ef3">
    <w:name w:val="e6bc370a-97a3-4dae-9964-80cb69fa1ef3"/>
    <w:basedOn w:val="Normal"/>
    <w:next w:val="Normal"/>
    <w:rsid w:val="001D2AF6"/>
    <w:rPr>
      <w:color w:val="000000"/>
    </w:rPr>
  </w:style>
  <w:style w:type="paragraph" w:customStyle="1" w:styleId="372ddd78-344b-416b-aec4-0bcea56adc3d">
    <w:name w:val="372ddd78-344b-416b-aec4-0bcea56adc3d"/>
    <w:basedOn w:val="Normal"/>
    <w:next w:val="Normal"/>
    <w:rsid w:val="001D2AF6"/>
    <w:rPr>
      <w:color w:val="000000"/>
    </w:rPr>
  </w:style>
  <w:style w:type="paragraph" w:customStyle="1" w:styleId="237f3781-72c2-4252-82fa-220291a4940a">
    <w:name w:val="237f3781-72c2-4252-82fa-220291a4940a"/>
    <w:basedOn w:val="Normal"/>
    <w:next w:val="Normal"/>
    <w:rsid w:val="001D2AF6"/>
    <w:rPr>
      <w:color w:val="000000"/>
    </w:rPr>
  </w:style>
  <w:style w:type="paragraph" w:customStyle="1" w:styleId="768d7b27-494a-4d1d-a401-98b3e73585fd">
    <w:name w:val="768d7b27-494a-4d1d-a401-98b3e73585fd"/>
    <w:basedOn w:val="Normal"/>
    <w:next w:val="Normal"/>
    <w:rsid w:val="001D2AF6"/>
    <w:rPr>
      <w:color w:val="000000"/>
    </w:rPr>
  </w:style>
  <w:style w:type="paragraph" w:customStyle="1" w:styleId="da311866-2a26-4756-ba54-73cd04e17adb">
    <w:name w:val="da311866-2a26-4756-ba54-73cd04e17adb"/>
    <w:basedOn w:val="Normal"/>
    <w:next w:val="Normal"/>
    <w:rsid w:val="001D2AF6"/>
    <w:rPr>
      <w:color w:val="000000"/>
    </w:rPr>
  </w:style>
  <w:style w:type="paragraph" w:customStyle="1" w:styleId="964e87b6-edc6-486f-9704-f95615af603e">
    <w:name w:val="964e87b6-edc6-486f-9704-f95615af603e"/>
    <w:basedOn w:val="Normal"/>
    <w:next w:val="Normal"/>
    <w:rsid w:val="001D2AF6"/>
    <w:rPr>
      <w:color w:val="000000"/>
    </w:rPr>
  </w:style>
  <w:style w:type="paragraph" w:customStyle="1" w:styleId="37b8619c-327d-4dfb-aaef-a747e257f054">
    <w:name w:val="37b8619c-327d-4dfb-aaef-a747e257f054"/>
    <w:basedOn w:val="Normal"/>
    <w:next w:val="Normal"/>
    <w:rsid w:val="001D2AF6"/>
    <w:rPr>
      <w:color w:val="000000"/>
    </w:rPr>
  </w:style>
  <w:style w:type="paragraph" w:customStyle="1" w:styleId="814257de-0c6d-44ed-a10e-c8718bd25e6e">
    <w:name w:val="814257de-0c6d-44ed-a10e-c8718bd25e6e"/>
    <w:basedOn w:val="Normal"/>
    <w:next w:val="Normal"/>
    <w:rsid w:val="001D2AF6"/>
    <w:rPr>
      <w:color w:val="000000"/>
    </w:rPr>
  </w:style>
  <w:style w:type="paragraph" w:customStyle="1" w:styleId="7ffd7117-227d-4209-9808-2d46408cdcf7">
    <w:name w:val="7ffd7117-227d-4209-9808-2d46408cdcf7"/>
    <w:basedOn w:val="Normal"/>
    <w:next w:val="Normal"/>
    <w:rsid w:val="001D2AF6"/>
    <w:rPr>
      <w:color w:val="000000"/>
    </w:rPr>
  </w:style>
  <w:style w:type="paragraph" w:customStyle="1" w:styleId="7606407b-08a1-4fe4-8db0-e7c88270b6e9">
    <w:name w:val="7606407b-08a1-4fe4-8db0-e7c88270b6e9"/>
    <w:basedOn w:val="Normal"/>
    <w:next w:val="Normal"/>
    <w:rsid w:val="001D2AF6"/>
    <w:rPr>
      <w:color w:val="000000"/>
    </w:rPr>
  </w:style>
  <w:style w:type="paragraph" w:customStyle="1" w:styleId="dbda9923-ac00-418d-93f0-0698fea2abc8">
    <w:name w:val="dbda9923-ac00-418d-93f0-0698fea2abc8"/>
    <w:basedOn w:val="Normal"/>
    <w:next w:val="Normal"/>
    <w:rsid w:val="001D2AF6"/>
    <w:rPr>
      <w:color w:val="000000"/>
    </w:rPr>
  </w:style>
  <w:style w:type="paragraph" w:styleId="DocumentMap">
    <w:name w:val="Document Map"/>
    <w:basedOn w:val="Normal"/>
    <w:link w:val="DocumentMapChar"/>
    <w:rsid w:val="00CE2DA6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CE2DA6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98&#35745;&#31639;&#26426;&#32593;&#32476;/66&#35745;&#31639;&#26426;&#32593;&#32476;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66计算机网络8.dotx</Template>
  <TotalTime>0</TotalTime>
  <Pages>2</Pages>
  <Words>171</Words>
  <Characters>976</Characters>
  <Application>Microsoft Macintosh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66计算机网络_固定试卷模拟卷5</dc:title>
  <dc:subject/>
  <dc:creator>Microsoft Office User</dc:creator>
  <cp:keywords/>
  <cp:lastModifiedBy>Microsoft Office User</cp:lastModifiedBy>
  <cp:revision>1</cp:revision>
  <cp:lastPrinted>2017-12-15T05:57:00Z</cp:lastPrinted>
  <dcterms:created xsi:type="dcterms:W3CDTF">2017-12-15T15:20:00Z</dcterms:created>
  <dcterms:modified xsi:type="dcterms:W3CDTF">2017-12-15T15:20:00Z</dcterms:modified>
</cp:coreProperties>
</file>