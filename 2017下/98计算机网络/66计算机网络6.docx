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4F84E" w14:textId="77777777" w:rsidR="00C24B41" w:rsidRPr="0043180F" w:rsidRDefault="00C24B41" w:rsidP="00D9378B">
      <w:pPr>
        <w:pStyle w:val="f5120279-3162-4b8f-9226-1a420a7bb5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66</w:t>
      </w:r>
      <w:r w:rsidRPr="0043180F">
        <w:rPr>
          <w:sz w:val="18"/>
          <w:szCs w:val="18"/>
        </w:rPr>
        <w:t>计算机网络</w:t>
      </w:r>
      <w:r w:rsidRPr="0043180F">
        <w:rPr>
          <w:sz w:val="18"/>
          <w:szCs w:val="18"/>
        </w:rPr>
        <w:t>_</w:t>
      </w:r>
      <w:r w:rsidRPr="0043180F">
        <w:rPr>
          <w:sz w:val="18"/>
          <w:szCs w:val="18"/>
        </w:rPr>
        <w:t>固定试卷模拟卷</w:t>
      </w:r>
      <w:r w:rsidRPr="0043180F">
        <w:rPr>
          <w:sz w:val="18"/>
          <w:szCs w:val="18"/>
        </w:rPr>
        <w:t>3</w:t>
      </w:r>
    </w:p>
    <w:p w14:paraId="05AFE9B2" w14:textId="77777777" w:rsidR="00C24B41" w:rsidRPr="0043180F" w:rsidRDefault="00C24B41" w:rsidP="006D2D30">
      <w:pPr>
        <w:outlineLvl w:val="0"/>
        <w:rPr>
          <w:sz w:val="18"/>
          <w:szCs w:val="18"/>
        </w:rPr>
      </w:pPr>
      <w:r w:rsidRPr="0043180F">
        <w:rPr>
          <w:b/>
          <w:color w:val="000000"/>
          <w:sz w:val="18"/>
          <w:szCs w:val="18"/>
        </w:rPr>
        <w:t>一、单选题</w:t>
      </w:r>
      <w:r w:rsidRPr="0043180F">
        <w:rPr>
          <w:b/>
          <w:color w:val="000000"/>
          <w:sz w:val="18"/>
          <w:szCs w:val="18"/>
        </w:rPr>
        <w:t xml:space="preserve"> </w:t>
      </w:r>
      <w:r w:rsidRPr="0043180F">
        <w:rPr>
          <w:b/>
          <w:color w:val="000000"/>
          <w:sz w:val="18"/>
          <w:szCs w:val="18"/>
        </w:rPr>
        <w:t>（共</w:t>
      </w:r>
      <w:r w:rsidRPr="0043180F">
        <w:rPr>
          <w:b/>
          <w:color w:val="000000"/>
          <w:sz w:val="18"/>
          <w:szCs w:val="18"/>
        </w:rPr>
        <w:t>6</w:t>
      </w:r>
      <w:r w:rsidRPr="0043180F">
        <w:rPr>
          <w:b/>
          <w:color w:val="000000"/>
          <w:sz w:val="18"/>
          <w:szCs w:val="18"/>
        </w:rPr>
        <w:t>题</w:t>
      </w:r>
      <w:r w:rsidRPr="0043180F">
        <w:rPr>
          <w:b/>
          <w:color w:val="000000"/>
          <w:sz w:val="18"/>
          <w:szCs w:val="18"/>
        </w:rPr>
        <w:t>,</w:t>
      </w:r>
      <w:r w:rsidRPr="0043180F">
        <w:rPr>
          <w:b/>
          <w:color w:val="000000"/>
          <w:sz w:val="18"/>
          <w:szCs w:val="18"/>
        </w:rPr>
        <w:t>共</w:t>
      </w:r>
      <w:r w:rsidRPr="0043180F">
        <w:rPr>
          <w:b/>
          <w:color w:val="000000"/>
          <w:sz w:val="18"/>
          <w:szCs w:val="18"/>
        </w:rPr>
        <w:t>12</w:t>
      </w:r>
      <w:r w:rsidRPr="0043180F">
        <w:rPr>
          <w:b/>
          <w:color w:val="000000"/>
          <w:sz w:val="18"/>
          <w:szCs w:val="18"/>
        </w:rPr>
        <w:t>分）</w:t>
      </w:r>
    </w:p>
    <w:p w14:paraId="48A4F8B4" w14:textId="77777777" w:rsidR="00C24B41" w:rsidRPr="0043180F" w:rsidRDefault="00C24B41" w:rsidP="006D2D30">
      <w:pPr>
        <w:outlineLvl w:val="0"/>
        <w:rPr>
          <w:sz w:val="18"/>
          <w:szCs w:val="18"/>
        </w:rPr>
      </w:pPr>
      <w:r w:rsidRPr="0043180F">
        <w:rPr>
          <w:color w:val="000000"/>
          <w:sz w:val="18"/>
          <w:szCs w:val="18"/>
        </w:rPr>
        <w:t xml:space="preserve">1. </w:t>
      </w:r>
      <w:r w:rsidRPr="0043180F">
        <w:rPr>
          <w:color w:val="000000"/>
          <w:sz w:val="18"/>
          <w:szCs w:val="18"/>
        </w:rPr>
        <w:t>在</w:t>
      </w:r>
      <w:r w:rsidRPr="0043180F">
        <w:rPr>
          <w:color w:val="000000"/>
          <w:sz w:val="18"/>
          <w:szCs w:val="18"/>
        </w:rPr>
        <w:t>Web</w:t>
      </w:r>
      <w:r w:rsidRPr="0043180F">
        <w:rPr>
          <w:color w:val="000000"/>
          <w:sz w:val="18"/>
          <w:szCs w:val="18"/>
        </w:rPr>
        <w:t>服务器和</w:t>
      </w:r>
      <w:r w:rsidRPr="0043180F">
        <w:rPr>
          <w:color w:val="000000"/>
          <w:sz w:val="18"/>
          <w:szCs w:val="18"/>
        </w:rPr>
        <w:t>Web</w:t>
      </w:r>
      <w:r w:rsidRPr="0043180F">
        <w:rPr>
          <w:color w:val="000000"/>
          <w:sz w:val="18"/>
          <w:szCs w:val="18"/>
        </w:rPr>
        <w:t>客户之间通信的协议为</w:t>
      </w:r>
      <w:r w:rsidRPr="0043180F">
        <w:rPr>
          <w:color w:val="000000"/>
          <w:sz w:val="18"/>
          <w:szCs w:val="18"/>
        </w:rPr>
        <w:t>___</w:t>
      </w:r>
      <w:r w:rsidR="006D2D30" w:rsidRPr="0043180F">
        <w:rPr>
          <w:color w:val="000000"/>
          <w:sz w:val="18"/>
          <w:szCs w:val="18"/>
        </w:rPr>
        <w:t>C</w:t>
      </w:r>
      <w:r w:rsidRPr="0043180F">
        <w:rPr>
          <w:color w:val="000000"/>
          <w:sz w:val="18"/>
          <w:szCs w:val="18"/>
        </w:rPr>
        <w:t>___</w:t>
      </w:r>
      <w:r w:rsidRPr="0043180F">
        <w:rPr>
          <w:color w:val="000000"/>
          <w:sz w:val="18"/>
          <w:szCs w:val="18"/>
        </w:rPr>
        <w:t>。</w:t>
      </w:r>
      <w:r w:rsidRPr="0043180F">
        <w:rPr>
          <w:color w:val="000000"/>
          <w:sz w:val="18"/>
          <w:szCs w:val="18"/>
        </w:rPr>
        <w:t xml:space="preserve"> </w:t>
      </w:r>
      <w:r w:rsidRPr="0043180F">
        <w:rPr>
          <w:color w:val="000000"/>
          <w:sz w:val="18"/>
          <w:szCs w:val="18"/>
        </w:rPr>
        <w:t>（</w:t>
      </w:r>
      <w:r w:rsidRPr="0043180F">
        <w:rPr>
          <w:color w:val="000000"/>
          <w:sz w:val="18"/>
          <w:szCs w:val="18"/>
        </w:rPr>
        <w:t>2</w:t>
      </w:r>
      <w:r w:rsidRPr="0043180F">
        <w:rPr>
          <w:color w:val="000000"/>
          <w:sz w:val="18"/>
          <w:szCs w:val="18"/>
        </w:rPr>
        <w:t>分）</w:t>
      </w:r>
    </w:p>
    <w:p w14:paraId="3C64804A" w14:textId="1EB12004" w:rsidR="00C24B41" w:rsidRPr="0043180F" w:rsidRDefault="00C24B41" w:rsidP="00D9378B">
      <w:pPr>
        <w:pStyle w:val="0e11ab4f-fd03-4e7d-a443-6a629fa37c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A.SLIP          B.FTP           C.HTTP          D.SNMP</w:t>
      </w:r>
      <w:bookmarkStart w:id="0" w:name="_GoBack"/>
      <w:bookmarkEnd w:id="0"/>
      <w:r w:rsidRPr="0043180F">
        <w:rPr>
          <w:sz w:val="18"/>
          <w:szCs w:val="18"/>
        </w:rPr>
        <w:t xml:space="preserve">          </w:t>
      </w:r>
    </w:p>
    <w:p w14:paraId="769A73B7" w14:textId="77777777" w:rsidR="00C24B41" w:rsidRPr="0043180F" w:rsidRDefault="00C24B41">
      <w:pPr>
        <w:pStyle w:val="b17a3c90-0d34-46ee-9ac2-b3ee974e455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 xml:space="preserve">2. </w:t>
      </w:r>
      <w:r w:rsidRPr="0043180F">
        <w:rPr>
          <w:sz w:val="18"/>
          <w:szCs w:val="18"/>
        </w:rPr>
        <w:t>在客户</w:t>
      </w:r>
      <w:r w:rsidRPr="0043180F">
        <w:rPr>
          <w:sz w:val="18"/>
          <w:szCs w:val="18"/>
        </w:rPr>
        <w:t>/</w:t>
      </w:r>
      <w:r w:rsidRPr="0043180F">
        <w:rPr>
          <w:sz w:val="18"/>
          <w:szCs w:val="18"/>
        </w:rPr>
        <w:t>服务器模式中，客户指的是</w:t>
      </w:r>
      <w:r w:rsidRPr="0043180F">
        <w:rPr>
          <w:sz w:val="18"/>
          <w:szCs w:val="18"/>
        </w:rPr>
        <w:t>__</w:t>
      </w:r>
      <w:r w:rsidR="006D2D30" w:rsidRPr="0043180F">
        <w:rPr>
          <w:sz w:val="18"/>
          <w:szCs w:val="18"/>
        </w:rPr>
        <w:t>A</w:t>
      </w:r>
      <w:r w:rsidRPr="0043180F">
        <w:rPr>
          <w:sz w:val="18"/>
          <w:szCs w:val="18"/>
        </w:rPr>
        <w:t>____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6C572EE7" w14:textId="273B69E9" w:rsidR="00C24B41" w:rsidRPr="0043180F" w:rsidRDefault="00C24B41" w:rsidP="00D9378B">
      <w:pPr>
        <w:pStyle w:val="c69c3fab-683a-4815-b96d-c755d003b1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A.</w:t>
      </w:r>
      <w:r w:rsidRPr="0043180F">
        <w:rPr>
          <w:sz w:val="18"/>
          <w:szCs w:val="18"/>
        </w:rPr>
        <w:t>请求方</w:t>
      </w:r>
      <w:r w:rsidRPr="0043180F">
        <w:rPr>
          <w:sz w:val="18"/>
          <w:szCs w:val="18"/>
        </w:rPr>
        <w:t xml:space="preserve">        B.</w:t>
      </w:r>
      <w:r w:rsidRPr="0043180F">
        <w:rPr>
          <w:sz w:val="18"/>
          <w:szCs w:val="18"/>
        </w:rPr>
        <w:t>响应方</w:t>
      </w:r>
      <w:r w:rsidRPr="0043180F">
        <w:rPr>
          <w:sz w:val="18"/>
          <w:szCs w:val="18"/>
        </w:rPr>
        <w:t xml:space="preserve">        C.</w:t>
      </w:r>
      <w:r w:rsidRPr="0043180F">
        <w:rPr>
          <w:sz w:val="18"/>
          <w:szCs w:val="18"/>
        </w:rPr>
        <w:t>硬件</w:t>
      </w:r>
      <w:r w:rsidRPr="0043180F">
        <w:rPr>
          <w:sz w:val="18"/>
          <w:szCs w:val="18"/>
        </w:rPr>
        <w:t xml:space="preserve">          D.</w:t>
      </w:r>
      <w:r w:rsidRPr="0043180F">
        <w:rPr>
          <w:sz w:val="18"/>
          <w:szCs w:val="18"/>
        </w:rPr>
        <w:t>软件</w:t>
      </w:r>
      <w:r w:rsidRPr="0043180F">
        <w:rPr>
          <w:sz w:val="18"/>
          <w:szCs w:val="18"/>
        </w:rPr>
        <w:t xml:space="preserve">          </w:t>
      </w:r>
    </w:p>
    <w:p w14:paraId="67AF3F10" w14:textId="77777777" w:rsidR="00C24B41" w:rsidRPr="0043180F" w:rsidRDefault="00C24B41" w:rsidP="006D2D30">
      <w:pPr>
        <w:pStyle w:val="027fb47e-e8aa-4708-8129-0e46ec9881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43180F">
        <w:rPr>
          <w:sz w:val="18"/>
          <w:szCs w:val="18"/>
        </w:rPr>
        <w:t xml:space="preserve">3. </w:t>
      </w:r>
      <w:r w:rsidRPr="0043180F">
        <w:rPr>
          <w:sz w:val="18"/>
          <w:szCs w:val="18"/>
        </w:rPr>
        <w:t>一个分组被传送到错误的目的站，这种差错发生在</w:t>
      </w:r>
      <w:r w:rsidRPr="0043180F">
        <w:rPr>
          <w:sz w:val="18"/>
          <w:szCs w:val="18"/>
        </w:rPr>
        <w:t>OSI/RM</w:t>
      </w:r>
      <w:r w:rsidRPr="0043180F">
        <w:rPr>
          <w:sz w:val="18"/>
          <w:szCs w:val="18"/>
        </w:rPr>
        <w:t>中的</w:t>
      </w:r>
      <w:r w:rsidRPr="0043180F">
        <w:rPr>
          <w:sz w:val="18"/>
          <w:szCs w:val="18"/>
        </w:rPr>
        <w:t>____</w:t>
      </w:r>
      <w:r w:rsidR="00262CC4" w:rsidRPr="0043180F">
        <w:rPr>
          <w:sz w:val="18"/>
          <w:szCs w:val="18"/>
        </w:rPr>
        <w:t>C</w:t>
      </w:r>
      <w:r w:rsidRPr="0043180F">
        <w:rPr>
          <w:sz w:val="18"/>
          <w:szCs w:val="18"/>
        </w:rPr>
        <w:t>___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027500AF" w14:textId="0EF9428E" w:rsidR="00C24B41" w:rsidRPr="0043180F" w:rsidRDefault="00C24B41" w:rsidP="00D9378B">
      <w:pPr>
        <w:pStyle w:val="5de90206-ef86-4f4f-b77e-1c14b2729bb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A.</w:t>
      </w:r>
      <w:r w:rsidRPr="0043180F">
        <w:rPr>
          <w:sz w:val="18"/>
          <w:szCs w:val="18"/>
        </w:rPr>
        <w:t>运输层</w:t>
      </w:r>
      <w:r w:rsidRPr="0043180F">
        <w:rPr>
          <w:sz w:val="18"/>
          <w:szCs w:val="18"/>
        </w:rPr>
        <w:t xml:space="preserve">        B.</w:t>
      </w:r>
      <w:r w:rsidRPr="0043180F">
        <w:rPr>
          <w:sz w:val="18"/>
          <w:szCs w:val="18"/>
        </w:rPr>
        <w:t>网络层</w:t>
      </w:r>
      <w:r w:rsidRPr="0043180F">
        <w:rPr>
          <w:sz w:val="18"/>
          <w:szCs w:val="18"/>
        </w:rPr>
        <w:t xml:space="preserve">        C.</w:t>
      </w:r>
      <w:r w:rsidRPr="0043180F">
        <w:rPr>
          <w:sz w:val="18"/>
          <w:szCs w:val="18"/>
        </w:rPr>
        <w:t>数据链路层</w:t>
      </w:r>
      <w:r w:rsidRPr="0043180F">
        <w:rPr>
          <w:sz w:val="18"/>
          <w:szCs w:val="18"/>
        </w:rPr>
        <w:t xml:space="preserve">    D.</w:t>
      </w:r>
      <w:r w:rsidRPr="0043180F">
        <w:rPr>
          <w:sz w:val="18"/>
          <w:szCs w:val="18"/>
        </w:rPr>
        <w:t>会话层</w:t>
      </w:r>
      <w:r w:rsidRPr="0043180F">
        <w:rPr>
          <w:sz w:val="18"/>
          <w:szCs w:val="18"/>
        </w:rPr>
        <w:t xml:space="preserve">        </w:t>
      </w:r>
    </w:p>
    <w:p w14:paraId="5DA7E302" w14:textId="77777777" w:rsidR="00C24B41" w:rsidRPr="0043180F" w:rsidRDefault="00C24B41" w:rsidP="006D2D30">
      <w:pPr>
        <w:pStyle w:val="750e67ba-07e9-4670-b74d-33b5a3d09b7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43180F">
        <w:rPr>
          <w:sz w:val="18"/>
          <w:szCs w:val="18"/>
        </w:rPr>
        <w:t>4. Socket</w:t>
      </w:r>
      <w:r w:rsidRPr="0043180F">
        <w:rPr>
          <w:sz w:val="18"/>
          <w:szCs w:val="18"/>
        </w:rPr>
        <w:t>中包含</w:t>
      </w:r>
      <w:r w:rsidRPr="0043180F">
        <w:rPr>
          <w:sz w:val="18"/>
          <w:szCs w:val="18"/>
        </w:rPr>
        <w:t>__</w:t>
      </w:r>
      <w:r w:rsidR="006D2D30" w:rsidRPr="0043180F">
        <w:rPr>
          <w:sz w:val="18"/>
          <w:szCs w:val="18"/>
        </w:rPr>
        <w:t>D</w:t>
      </w:r>
      <w:r w:rsidRPr="0043180F">
        <w:rPr>
          <w:sz w:val="18"/>
          <w:szCs w:val="18"/>
        </w:rPr>
        <w:t>____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0CBCAEBB" w14:textId="77777777" w:rsidR="00C24B41" w:rsidRPr="0043180F" w:rsidRDefault="00C24B41">
      <w:pPr>
        <w:pStyle w:val="20162915-6648-4b32-86a3-e83426fba9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A.</w:t>
      </w:r>
      <w:r w:rsidRPr="0043180F">
        <w:rPr>
          <w:sz w:val="18"/>
          <w:szCs w:val="18"/>
        </w:rPr>
        <w:t>主机名</w:t>
      </w:r>
      <w:r w:rsidRPr="0043180F">
        <w:rPr>
          <w:sz w:val="18"/>
          <w:szCs w:val="18"/>
        </w:rPr>
        <w:t xml:space="preserve">                      B.IP</w:t>
      </w:r>
      <w:r w:rsidRPr="0043180F">
        <w:rPr>
          <w:sz w:val="18"/>
          <w:szCs w:val="18"/>
        </w:rPr>
        <w:t>地址及</w:t>
      </w:r>
      <w:r w:rsidRPr="0043180F">
        <w:rPr>
          <w:sz w:val="18"/>
          <w:szCs w:val="18"/>
        </w:rPr>
        <w:t>MAC</w:t>
      </w:r>
      <w:r w:rsidRPr="0043180F">
        <w:rPr>
          <w:sz w:val="18"/>
          <w:szCs w:val="18"/>
        </w:rPr>
        <w:t>地址</w:t>
      </w:r>
      <w:r w:rsidRPr="0043180F">
        <w:rPr>
          <w:sz w:val="18"/>
          <w:szCs w:val="18"/>
        </w:rPr>
        <w:t xml:space="preserve">             </w:t>
      </w:r>
    </w:p>
    <w:p w14:paraId="22DE81FB" w14:textId="0A2BD50D" w:rsidR="00C24B41" w:rsidRPr="0043180F" w:rsidRDefault="00C24B41" w:rsidP="00D9378B">
      <w:pPr>
        <w:pStyle w:val="d3f53a44-fd69-4244-aab2-d1d1efb2fec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C.MAC</w:t>
      </w:r>
      <w:r w:rsidRPr="0043180F">
        <w:rPr>
          <w:sz w:val="18"/>
          <w:szCs w:val="18"/>
        </w:rPr>
        <w:t>地址及端口号</w:t>
      </w:r>
      <w:r w:rsidRPr="0043180F">
        <w:rPr>
          <w:sz w:val="18"/>
          <w:szCs w:val="18"/>
        </w:rPr>
        <w:t xml:space="preserve">             D.IP</w:t>
      </w:r>
      <w:r w:rsidRPr="0043180F">
        <w:rPr>
          <w:sz w:val="18"/>
          <w:szCs w:val="18"/>
        </w:rPr>
        <w:t>地址及端口号</w:t>
      </w:r>
      <w:r w:rsidRPr="0043180F">
        <w:rPr>
          <w:sz w:val="18"/>
          <w:szCs w:val="18"/>
        </w:rPr>
        <w:t xml:space="preserve">              </w:t>
      </w:r>
    </w:p>
    <w:p w14:paraId="4D2D524C" w14:textId="77777777" w:rsidR="00C24B41" w:rsidRPr="0043180F" w:rsidRDefault="00C24B41">
      <w:pPr>
        <w:pStyle w:val="28854817-f33a-49af-94db-0f80ff5b92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 xml:space="preserve">5. </w:t>
      </w:r>
      <w:r w:rsidRPr="0043180F">
        <w:rPr>
          <w:sz w:val="18"/>
          <w:szCs w:val="18"/>
        </w:rPr>
        <w:t>在下列功能中，属于物理层的功能是</w:t>
      </w:r>
      <w:r w:rsidRPr="0043180F">
        <w:rPr>
          <w:sz w:val="18"/>
          <w:szCs w:val="18"/>
        </w:rPr>
        <w:t>___</w:t>
      </w:r>
      <w:r w:rsidR="00262CC4" w:rsidRPr="0043180F">
        <w:rPr>
          <w:sz w:val="18"/>
          <w:szCs w:val="18"/>
        </w:rPr>
        <w:t>C</w:t>
      </w:r>
      <w:r w:rsidRPr="0043180F">
        <w:rPr>
          <w:sz w:val="18"/>
          <w:szCs w:val="18"/>
        </w:rPr>
        <w:t>___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4B9A7019" w14:textId="62E65C78" w:rsidR="00C24B41" w:rsidRPr="0043180F" w:rsidRDefault="00C24B41" w:rsidP="00D9378B">
      <w:pPr>
        <w:pStyle w:val="49d4557d-0459-4598-b680-8745a58cc98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A.</w:t>
      </w:r>
      <w:r w:rsidRPr="0043180F">
        <w:rPr>
          <w:sz w:val="18"/>
          <w:szCs w:val="18"/>
        </w:rPr>
        <w:t>端－端通信</w:t>
      </w:r>
      <w:r w:rsidRPr="0043180F">
        <w:rPr>
          <w:sz w:val="18"/>
          <w:szCs w:val="18"/>
        </w:rPr>
        <w:t xml:space="preserve">    B.</w:t>
      </w:r>
      <w:r w:rsidRPr="0043180F">
        <w:rPr>
          <w:sz w:val="18"/>
          <w:szCs w:val="18"/>
        </w:rPr>
        <w:t>路由选择</w:t>
      </w:r>
      <w:r w:rsidRPr="0043180F">
        <w:rPr>
          <w:sz w:val="18"/>
          <w:szCs w:val="18"/>
        </w:rPr>
        <w:t xml:space="preserve">      C.</w:t>
      </w:r>
      <w:r w:rsidRPr="0043180F">
        <w:rPr>
          <w:sz w:val="18"/>
          <w:szCs w:val="18"/>
        </w:rPr>
        <w:t>比特流传输</w:t>
      </w:r>
      <w:r w:rsidRPr="0043180F">
        <w:rPr>
          <w:sz w:val="18"/>
          <w:szCs w:val="18"/>
        </w:rPr>
        <w:t xml:space="preserve">    D.</w:t>
      </w:r>
      <w:r w:rsidRPr="0043180F">
        <w:rPr>
          <w:sz w:val="18"/>
          <w:szCs w:val="18"/>
        </w:rPr>
        <w:t>链路控制</w:t>
      </w:r>
      <w:r w:rsidRPr="0043180F">
        <w:rPr>
          <w:sz w:val="18"/>
          <w:szCs w:val="18"/>
        </w:rPr>
        <w:t xml:space="preserve">      </w:t>
      </w:r>
    </w:p>
    <w:p w14:paraId="7ECB5B0D" w14:textId="77777777" w:rsidR="00C24B41" w:rsidRPr="0043180F" w:rsidRDefault="00C24B41">
      <w:pPr>
        <w:pStyle w:val="b53833bf-ea95-4c36-84ee-aa2dd0d78f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 xml:space="preserve">6. </w:t>
      </w:r>
      <w:r w:rsidRPr="0043180F">
        <w:rPr>
          <w:sz w:val="18"/>
          <w:szCs w:val="18"/>
        </w:rPr>
        <w:t>下列关于</w:t>
      </w:r>
      <w:r w:rsidRPr="0043180F">
        <w:rPr>
          <w:sz w:val="18"/>
          <w:szCs w:val="18"/>
        </w:rPr>
        <w:t>UDP</w:t>
      </w:r>
      <w:r w:rsidRPr="0043180F">
        <w:rPr>
          <w:sz w:val="18"/>
          <w:szCs w:val="18"/>
        </w:rPr>
        <w:t>协议的说法中正确的是</w:t>
      </w:r>
      <w:r w:rsidRPr="0043180F">
        <w:rPr>
          <w:sz w:val="18"/>
          <w:szCs w:val="18"/>
        </w:rPr>
        <w:t>___</w:t>
      </w:r>
      <w:r w:rsidR="006D2D30" w:rsidRPr="0043180F">
        <w:rPr>
          <w:sz w:val="18"/>
          <w:szCs w:val="18"/>
        </w:rPr>
        <w:t>C</w:t>
      </w:r>
      <w:r w:rsidRPr="0043180F">
        <w:rPr>
          <w:sz w:val="18"/>
          <w:szCs w:val="18"/>
        </w:rPr>
        <w:t>___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5A70F81C" w14:textId="77777777" w:rsidR="00C24B41" w:rsidRPr="0043180F" w:rsidRDefault="00C24B41">
      <w:pPr>
        <w:pStyle w:val="cee52868-41ee-4bf3-b2c9-d4f0008c2ed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A.UDP</w:t>
      </w:r>
      <w:r w:rsidRPr="0043180F">
        <w:rPr>
          <w:sz w:val="18"/>
          <w:szCs w:val="18"/>
        </w:rPr>
        <w:t>协议可以提供可靠的数据流传输服务</w:t>
      </w:r>
    </w:p>
    <w:p w14:paraId="3AEB23B6" w14:textId="77777777" w:rsidR="00C24B41" w:rsidRPr="0043180F" w:rsidRDefault="00C24B41">
      <w:pPr>
        <w:pStyle w:val="0af5b213-dcdb-44a7-a59b-62842f95d87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B.UDP</w:t>
      </w:r>
      <w:r w:rsidRPr="0043180F">
        <w:rPr>
          <w:sz w:val="18"/>
          <w:szCs w:val="18"/>
        </w:rPr>
        <w:t>协议可以提供面向连接的数据流传输服务</w:t>
      </w:r>
    </w:p>
    <w:p w14:paraId="69C5D947" w14:textId="77777777" w:rsidR="00C24B41" w:rsidRPr="0043180F" w:rsidRDefault="00C24B41">
      <w:pPr>
        <w:pStyle w:val="145be9ba-3ea9-44c6-884a-197d6d4fae8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C.UDP</w:t>
      </w:r>
      <w:r w:rsidRPr="0043180F">
        <w:rPr>
          <w:sz w:val="18"/>
          <w:szCs w:val="18"/>
        </w:rPr>
        <w:t>协议可以提供无连接的数据报传输服务</w:t>
      </w:r>
    </w:p>
    <w:p w14:paraId="05268CAD" w14:textId="7F77A120" w:rsidR="00C24B41" w:rsidRPr="0043180F" w:rsidRDefault="00C24B41" w:rsidP="00D9378B">
      <w:pPr>
        <w:pStyle w:val="f0a971ad-bea4-4215-8f8c-35506a5955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D.UDP</w:t>
      </w:r>
      <w:r w:rsidRPr="0043180F">
        <w:rPr>
          <w:sz w:val="18"/>
          <w:szCs w:val="18"/>
        </w:rPr>
        <w:t>协议可以提供数据报传输的时延保证</w:t>
      </w:r>
    </w:p>
    <w:p w14:paraId="32EF743B" w14:textId="77777777" w:rsidR="00C24B41" w:rsidRPr="0043180F" w:rsidRDefault="00C24B41" w:rsidP="006D2D30">
      <w:pPr>
        <w:outlineLvl w:val="0"/>
        <w:rPr>
          <w:sz w:val="18"/>
          <w:szCs w:val="18"/>
        </w:rPr>
      </w:pPr>
      <w:r w:rsidRPr="0043180F">
        <w:rPr>
          <w:b/>
          <w:color w:val="000000"/>
          <w:sz w:val="18"/>
          <w:szCs w:val="18"/>
        </w:rPr>
        <w:t>二、填空题</w:t>
      </w:r>
      <w:r w:rsidRPr="0043180F">
        <w:rPr>
          <w:b/>
          <w:color w:val="000000"/>
          <w:sz w:val="18"/>
          <w:szCs w:val="18"/>
        </w:rPr>
        <w:t xml:space="preserve"> </w:t>
      </w:r>
      <w:r w:rsidRPr="0043180F">
        <w:rPr>
          <w:b/>
          <w:color w:val="000000"/>
          <w:sz w:val="18"/>
          <w:szCs w:val="18"/>
        </w:rPr>
        <w:t>（共</w:t>
      </w:r>
      <w:r w:rsidRPr="0043180F">
        <w:rPr>
          <w:b/>
          <w:color w:val="000000"/>
          <w:sz w:val="18"/>
          <w:szCs w:val="18"/>
        </w:rPr>
        <w:t>4</w:t>
      </w:r>
      <w:r w:rsidRPr="0043180F">
        <w:rPr>
          <w:b/>
          <w:color w:val="000000"/>
          <w:sz w:val="18"/>
          <w:szCs w:val="18"/>
        </w:rPr>
        <w:t>题</w:t>
      </w:r>
      <w:r w:rsidRPr="0043180F">
        <w:rPr>
          <w:b/>
          <w:color w:val="000000"/>
          <w:sz w:val="18"/>
          <w:szCs w:val="18"/>
        </w:rPr>
        <w:t>,</w:t>
      </w:r>
      <w:r w:rsidRPr="0043180F">
        <w:rPr>
          <w:b/>
          <w:color w:val="000000"/>
          <w:sz w:val="18"/>
          <w:szCs w:val="18"/>
        </w:rPr>
        <w:t>共</w:t>
      </w:r>
      <w:r w:rsidRPr="0043180F">
        <w:rPr>
          <w:b/>
          <w:color w:val="000000"/>
          <w:sz w:val="18"/>
          <w:szCs w:val="18"/>
        </w:rPr>
        <w:t>8</w:t>
      </w:r>
      <w:r w:rsidRPr="0043180F">
        <w:rPr>
          <w:b/>
          <w:color w:val="000000"/>
          <w:sz w:val="18"/>
          <w:szCs w:val="18"/>
        </w:rPr>
        <w:t>分）</w:t>
      </w:r>
    </w:p>
    <w:p w14:paraId="7DDEC4D9" w14:textId="1B22583F" w:rsidR="00C24B41" w:rsidRPr="0043180F" w:rsidRDefault="00C24B41" w:rsidP="00D9378B">
      <w:pPr>
        <w:outlineLvl w:val="0"/>
        <w:rPr>
          <w:sz w:val="18"/>
          <w:szCs w:val="18"/>
        </w:rPr>
      </w:pPr>
      <w:r w:rsidRPr="0043180F">
        <w:rPr>
          <w:color w:val="000000"/>
          <w:sz w:val="18"/>
          <w:szCs w:val="18"/>
        </w:rPr>
        <w:t xml:space="preserve">1. </w:t>
      </w:r>
      <w:r w:rsidRPr="0043180F">
        <w:rPr>
          <w:color w:val="000000"/>
          <w:sz w:val="18"/>
          <w:szCs w:val="18"/>
        </w:rPr>
        <w:t>某子网的</w:t>
      </w:r>
      <w:r w:rsidRPr="0043180F">
        <w:rPr>
          <w:color w:val="000000"/>
          <w:sz w:val="18"/>
          <w:szCs w:val="18"/>
        </w:rPr>
        <w:t>IP</w:t>
      </w:r>
      <w:r w:rsidRPr="0043180F">
        <w:rPr>
          <w:color w:val="000000"/>
          <w:sz w:val="18"/>
          <w:szCs w:val="18"/>
        </w:rPr>
        <w:t>地址范围为</w:t>
      </w:r>
      <w:r w:rsidRPr="0043180F">
        <w:rPr>
          <w:color w:val="000000"/>
          <w:sz w:val="18"/>
          <w:szCs w:val="18"/>
        </w:rPr>
        <w:t>61.8.0.1</w:t>
      </w:r>
      <w:r w:rsidRPr="0043180F">
        <w:rPr>
          <w:color w:val="000000"/>
          <w:sz w:val="18"/>
          <w:szCs w:val="18"/>
        </w:rPr>
        <w:t>到</w:t>
      </w:r>
      <w:r w:rsidRPr="0043180F">
        <w:rPr>
          <w:color w:val="000000"/>
          <w:sz w:val="18"/>
          <w:szCs w:val="18"/>
        </w:rPr>
        <w:t>61.15.255.254</w:t>
      </w:r>
      <w:r w:rsidRPr="0043180F">
        <w:rPr>
          <w:color w:val="000000"/>
          <w:sz w:val="18"/>
          <w:szCs w:val="18"/>
        </w:rPr>
        <w:t>，该子网的掩码为</w:t>
      </w:r>
      <w:r w:rsidRPr="0043180F">
        <w:rPr>
          <w:color w:val="000000"/>
          <w:sz w:val="18"/>
          <w:szCs w:val="18"/>
        </w:rPr>
        <w:t>____</w:t>
      </w:r>
      <w:r w:rsidR="006D2D30" w:rsidRPr="00FC7050">
        <w:rPr>
          <w:b/>
          <w:color w:val="000000"/>
          <w:sz w:val="18"/>
          <w:szCs w:val="18"/>
        </w:rPr>
        <w:t>255.248.0.0</w:t>
      </w:r>
      <w:r w:rsidR="006D2D30" w:rsidRPr="0043180F">
        <w:rPr>
          <w:color w:val="000000"/>
          <w:sz w:val="18"/>
          <w:szCs w:val="18"/>
        </w:rPr>
        <w:t>__</w:t>
      </w:r>
      <w:r w:rsidRPr="0043180F">
        <w:rPr>
          <w:color w:val="000000"/>
          <w:sz w:val="18"/>
          <w:szCs w:val="18"/>
        </w:rPr>
        <w:t>__</w:t>
      </w:r>
      <w:r w:rsidRPr="0043180F">
        <w:rPr>
          <w:color w:val="000000"/>
          <w:sz w:val="18"/>
          <w:szCs w:val="18"/>
        </w:rPr>
        <w:t>。</w:t>
      </w:r>
      <w:r w:rsidRPr="0043180F">
        <w:rPr>
          <w:color w:val="000000"/>
          <w:sz w:val="18"/>
          <w:szCs w:val="18"/>
        </w:rPr>
        <w:t xml:space="preserve"> </w:t>
      </w:r>
      <w:r w:rsidRPr="0043180F">
        <w:rPr>
          <w:color w:val="000000"/>
          <w:sz w:val="18"/>
          <w:szCs w:val="18"/>
        </w:rPr>
        <w:t>（</w:t>
      </w:r>
      <w:r w:rsidRPr="0043180F">
        <w:rPr>
          <w:color w:val="000000"/>
          <w:sz w:val="18"/>
          <w:szCs w:val="18"/>
        </w:rPr>
        <w:t>2</w:t>
      </w:r>
      <w:r w:rsidRPr="0043180F">
        <w:rPr>
          <w:color w:val="000000"/>
          <w:sz w:val="18"/>
          <w:szCs w:val="18"/>
        </w:rPr>
        <w:t>分）</w:t>
      </w:r>
    </w:p>
    <w:p w14:paraId="40E3579C" w14:textId="0BB215DE" w:rsidR="00C24B41" w:rsidRPr="0043180F" w:rsidRDefault="00C24B41" w:rsidP="00D9378B">
      <w:pPr>
        <w:pStyle w:val="fa38c348-7e63-469d-8f4f-56b046d5433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43180F">
        <w:rPr>
          <w:sz w:val="18"/>
          <w:szCs w:val="18"/>
        </w:rPr>
        <w:t xml:space="preserve">2. </w:t>
      </w:r>
      <w:r w:rsidRPr="0043180F">
        <w:rPr>
          <w:sz w:val="18"/>
          <w:szCs w:val="18"/>
        </w:rPr>
        <w:t>按覆盖的地理范围大小，计算机网络分为</w:t>
      </w:r>
      <w:r w:rsidR="000866C4" w:rsidRPr="0043180F">
        <w:rPr>
          <w:sz w:val="18"/>
          <w:szCs w:val="18"/>
        </w:rPr>
        <w:t>__</w:t>
      </w:r>
      <w:r w:rsidR="00C77FEC" w:rsidRPr="00FC7050">
        <w:rPr>
          <w:rFonts w:ascii="MS Mincho" w:eastAsia="MS Mincho" w:hAnsi="MS Mincho" w:cs="MS Mincho"/>
          <w:b/>
          <w:sz w:val="18"/>
          <w:szCs w:val="18"/>
        </w:rPr>
        <w:t>广域网</w:t>
      </w:r>
      <w:r w:rsidRPr="0043180F">
        <w:rPr>
          <w:sz w:val="18"/>
          <w:szCs w:val="18"/>
        </w:rPr>
        <w:t>__</w:t>
      </w:r>
      <w:r w:rsidRPr="0043180F">
        <w:rPr>
          <w:sz w:val="18"/>
          <w:szCs w:val="18"/>
        </w:rPr>
        <w:t>、</w:t>
      </w:r>
      <w:r w:rsidR="000866C4" w:rsidRPr="0043180F">
        <w:rPr>
          <w:sz w:val="18"/>
          <w:szCs w:val="18"/>
        </w:rPr>
        <w:t>_</w:t>
      </w:r>
      <w:r w:rsidRPr="0043180F">
        <w:rPr>
          <w:sz w:val="18"/>
          <w:szCs w:val="18"/>
        </w:rPr>
        <w:t>_</w:t>
      </w:r>
      <w:r w:rsidR="000866C4" w:rsidRPr="00FC7050">
        <w:rPr>
          <w:rFonts w:ascii="MS Mincho" w:eastAsia="MS Mincho" w:hAnsi="MS Mincho" w:cs="MS Mincho"/>
          <w:b/>
          <w:sz w:val="18"/>
          <w:szCs w:val="18"/>
        </w:rPr>
        <w:t>局域网</w:t>
      </w:r>
      <w:r w:rsidRPr="0043180F">
        <w:rPr>
          <w:sz w:val="18"/>
          <w:szCs w:val="18"/>
        </w:rPr>
        <w:t>__</w:t>
      </w:r>
      <w:r w:rsidRPr="0043180F">
        <w:rPr>
          <w:sz w:val="18"/>
          <w:szCs w:val="18"/>
        </w:rPr>
        <w:t>和</w:t>
      </w:r>
      <w:r w:rsidRPr="0043180F">
        <w:rPr>
          <w:sz w:val="18"/>
          <w:szCs w:val="18"/>
        </w:rPr>
        <w:t>__</w:t>
      </w:r>
      <w:r w:rsidR="000866C4" w:rsidRPr="00FC7050">
        <w:rPr>
          <w:rFonts w:ascii="MS Mincho" w:eastAsia="MS Mincho" w:hAnsi="MS Mincho" w:cs="MS Mincho"/>
          <w:b/>
          <w:sz w:val="18"/>
          <w:szCs w:val="18"/>
        </w:rPr>
        <w:t>城域网</w:t>
      </w:r>
      <w:r w:rsidR="000866C4" w:rsidRPr="0043180F">
        <w:rPr>
          <w:sz w:val="18"/>
          <w:szCs w:val="18"/>
        </w:rPr>
        <w:t>_</w:t>
      </w:r>
      <w:r w:rsidRPr="0043180F">
        <w:rPr>
          <w:sz w:val="18"/>
          <w:szCs w:val="18"/>
        </w:rPr>
        <w:t>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08978BAC" w14:textId="20BD143D" w:rsidR="00C24B41" w:rsidRPr="0043180F" w:rsidRDefault="00C24B41" w:rsidP="00D9378B">
      <w:pPr>
        <w:pStyle w:val="02ddd926-fdca-4bbb-8633-67fafac0d3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43180F">
        <w:rPr>
          <w:sz w:val="18"/>
          <w:szCs w:val="18"/>
        </w:rPr>
        <w:t>3. LAN</w:t>
      </w:r>
      <w:r w:rsidRPr="0043180F">
        <w:rPr>
          <w:sz w:val="18"/>
          <w:szCs w:val="18"/>
        </w:rPr>
        <w:t>参考模型分为三层，它们是物理层、</w:t>
      </w:r>
      <w:r w:rsidRPr="0043180F">
        <w:rPr>
          <w:sz w:val="18"/>
          <w:szCs w:val="18"/>
        </w:rPr>
        <w:t>_____</w:t>
      </w:r>
      <w:r w:rsidR="00EF75DC" w:rsidRPr="00FC7050">
        <w:rPr>
          <w:rFonts w:ascii="MS Mincho" w:eastAsia="MS Mincho" w:hAnsi="MS Mincho" w:cs="MS Mincho"/>
          <w:b/>
          <w:sz w:val="18"/>
          <w:szCs w:val="18"/>
        </w:rPr>
        <w:t>数据</w:t>
      </w:r>
      <w:r w:rsidR="00EF75DC" w:rsidRPr="00FC7050">
        <w:rPr>
          <w:rFonts w:hint="eastAsia"/>
          <w:b/>
          <w:sz w:val="18"/>
          <w:szCs w:val="18"/>
        </w:rPr>
        <w:t>链</w:t>
      </w:r>
      <w:r w:rsidR="00EF75DC" w:rsidRPr="00FC7050">
        <w:rPr>
          <w:rFonts w:ascii="MS Mincho" w:eastAsia="MS Mincho" w:hAnsi="MS Mincho" w:cs="MS Mincho"/>
          <w:b/>
          <w:sz w:val="18"/>
          <w:szCs w:val="18"/>
        </w:rPr>
        <w:t>路</w:t>
      </w:r>
      <w:r w:rsidR="00EF75DC" w:rsidRPr="0043180F">
        <w:rPr>
          <w:rFonts w:hint="eastAsia"/>
          <w:sz w:val="18"/>
          <w:szCs w:val="18"/>
        </w:rPr>
        <w:t>层</w:t>
      </w:r>
      <w:r w:rsidRPr="0043180F">
        <w:rPr>
          <w:sz w:val="18"/>
          <w:szCs w:val="18"/>
        </w:rPr>
        <w:t>____</w:t>
      </w:r>
      <w:r w:rsidRPr="0043180F">
        <w:rPr>
          <w:sz w:val="18"/>
          <w:szCs w:val="18"/>
        </w:rPr>
        <w:t>和</w:t>
      </w:r>
      <w:r w:rsidRPr="0043180F">
        <w:rPr>
          <w:sz w:val="18"/>
          <w:szCs w:val="18"/>
        </w:rPr>
        <w:t>__</w:t>
      </w:r>
      <w:r w:rsidR="00EF75DC" w:rsidRPr="00FC7050">
        <w:rPr>
          <w:rFonts w:ascii="MS Mincho" w:eastAsia="MS Mincho" w:hAnsi="MS Mincho" w:cs="MS Mincho"/>
          <w:b/>
          <w:sz w:val="18"/>
          <w:szCs w:val="18"/>
        </w:rPr>
        <w:t>网</w:t>
      </w:r>
      <w:r w:rsidR="00EF75DC" w:rsidRPr="00FC7050">
        <w:rPr>
          <w:rFonts w:hint="eastAsia"/>
          <w:b/>
          <w:sz w:val="18"/>
          <w:szCs w:val="18"/>
        </w:rPr>
        <w:t>际层</w:t>
      </w:r>
      <w:r w:rsidRPr="0043180F">
        <w:rPr>
          <w:sz w:val="18"/>
          <w:szCs w:val="18"/>
        </w:rPr>
        <w:t>___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38D60998" w14:textId="77777777" w:rsidR="00EF75DC" w:rsidRPr="0043180F" w:rsidRDefault="00C24B41" w:rsidP="00EF75DC">
      <w:pPr>
        <w:rPr>
          <w:rFonts w:eastAsia="Times New Roman"/>
          <w:noProof w:val="0"/>
          <w:sz w:val="18"/>
          <w:szCs w:val="18"/>
        </w:rPr>
      </w:pPr>
      <w:r w:rsidRPr="0043180F">
        <w:rPr>
          <w:sz w:val="18"/>
          <w:szCs w:val="18"/>
        </w:rPr>
        <w:t xml:space="preserve">4. </w:t>
      </w:r>
      <w:r w:rsidRPr="0043180F">
        <w:rPr>
          <w:sz w:val="18"/>
          <w:szCs w:val="18"/>
        </w:rPr>
        <w:t>内部网关协议</w:t>
      </w:r>
      <w:r w:rsidRPr="0043180F">
        <w:rPr>
          <w:sz w:val="18"/>
          <w:szCs w:val="18"/>
        </w:rPr>
        <w:t>RIP</w:t>
      </w:r>
      <w:r w:rsidRPr="0043180F">
        <w:rPr>
          <w:sz w:val="18"/>
          <w:szCs w:val="18"/>
        </w:rPr>
        <w:t>是一种广泛使用的、基于</w:t>
      </w:r>
      <w:r w:rsidRPr="0043180F">
        <w:rPr>
          <w:sz w:val="18"/>
          <w:szCs w:val="18"/>
        </w:rPr>
        <w:t>__</w:t>
      </w:r>
      <w:r w:rsidR="00EF75DC" w:rsidRPr="00FC7050">
        <w:rPr>
          <w:rFonts w:ascii="MS Mincho" w:eastAsia="MS Mincho" w:hAnsi="MS Mincho" w:cs="MS Mincho"/>
          <w:b/>
          <w:noProof w:val="0"/>
          <w:color w:val="333333"/>
          <w:sz w:val="18"/>
          <w:szCs w:val="18"/>
          <w:shd w:val="clear" w:color="auto" w:fill="FFFFFF"/>
        </w:rPr>
        <w:t>距离向量的路由</w:t>
      </w:r>
      <w:r w:rsidR="00EF75DC" w:rsidRPr="00FC7050">
        <w:rPr>
          <w:rFonts w:ascii="SimSun" w:eastAsia="SimSun" w:hAnsi="SimSun" w:cs="SimSun"/>
          <w:b/>
          <w:noProof w:val="0"/>
          <w:color w:val="333333"/>
          <w:sz w:val="18"/>
          <w:szCs w:val="18"/>
          <w:shd w:val="clear" w:color="auto" w:fill="FFFFFF"/>
        </w:rPr>
        <w:t>选择</w:t>
      </w:r>
    </w:p>
    <w:p w14:paraId="1D3C77C0" w14:textId="6BA9862E" w:rsidR="00C24B41" w:rsidRPr="0043180F" w:rsidRDefault="00C24B41" w:rsidP="00D9378B">
      <w:pPr>
        <w:pStyle w:val="ad8a733a-2765-44bc-9302-2f0df1f75a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43180F">
        <w:rPr>
          <w:sz w:val="18"/>
          <w:szCs w:val="18"/>
        </w:rPr>
        <w:t>__</w:t>
      </w:r>
      <w:r w:rsidRPr="0043180F">
        <w:rPr>
          <w:sz w:val="18"/>
          <w:szCs w:val="18"/>
        </w:rPr>
        <w:t>的协议。</w:t>
      </w:r>
      <w:r w:rsidRPr="0043180F">
        <w:rPr>
          <w:sz w:val="18"/>
          <w:szCs w:val="18"/>
        </w:rPr>
        <w:t>RIP</w:t>
      </w:r>
      <w:r w:rsidRPr="0043180F">
        <w:rPr>
          <w:sz w:val="18"/>
          <w:szCs w:val="18"/>
        </w:rPr>
        <w:t>规定一条通路上最多可包含的路由器数量是</w:t>
      </w:r>
      <w:r w:rsidRPr="0043180F">
        <w:rPr>
          <w:sz w:val="18"/>
          <w:szCs w:val="18"/>
        </w:rPr>
        <w:t>_</w:t>
      </w:r>
      <w:r w:rsidR="00EF75DC" w:rsidRPr="0043180F">
        <w:rPr>
          <w:sz w:val="18"/>
          <w:szCs w:val="18"/>
        </w:rPr>
        <w:t>15</w:t>
      </w:r>
      <w:r w:rsidRPr="0043180F">
        <w:rPr>
          <w:sz w:val="18"/>
          <w:szCs w:val="18"/>
        </w:rPr>
        <w:t>___</w:t>
      </w:r>
      <w:r w:rsidRPr="0043180F">
        <w:rPr>
          <w:sz w:val="18"/>
          <w:szCs w:val="18"/>
        </w:rPr>
        <w:t>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分）</w:t>
      </w:r>
    </w:p>
    <w:p w14:paraId="33CAD56C" w14:textId="77777777" w:rsidR="00C24B41" w:rsidRPr="0043180F" w:rsidRDefault="00C24B41" w:rsidP="006D2D30">
      <w:pPr>
        <w:outlineLvl w:val="0"/>
        <w:rPr>
          <w:b/>
          <w:color w:val="000000"/>
          <w:sz w:val="18"/>
          <w:szCs w:val="18"/>
        </w:rPr>
      </w:pPr>
      <w:r w:rsidRPr="0043180F">
        <w:rPr>
          <w:b/>
          <w:color w:val="000000"/>
          <w:sz w:val="18"/>
          <w:szCs w:val="18"/>
        </w:rPr>
        <w:t>三、简答题</w:t>
      </w:r>
      <w:r w:rsidRPr="0043180F">
        <w:rPr>
          <w:b/>
          <w:color w:val="000000"/>
          <w:sz w:val="18"/>
          <w:szCs w:val="18"/>
        </w:rPr>
        <w:t xml:space="preserve"> </w:t>
      </w:r>
      <w:r w:rsidRPr="0043180F">
        <w:rPr>
          <w:b/>
          <w:color w:val="000000"/>
          <w:sz w:val="18"/>
          <w:szCs w:val="18"/>
        </w:rPr>
        <w:t>（共</w:t>
      </w:r>
      <w:r w:rsidRPr="0043180F">
        <w:rPr>
          <w:b/>
          <w:color w:val="000000"/>
          <w:sz w:val="18"/>
          <w:szCs w:val="18"/>
        </w:rPr>
        <w:t>1</w:t>
      </w:r>
      <w:r w:rsidRPr="0043180F">
        <w:rPr>
          <w:b/>
          <w:color w:val="000000"/>
          <w:sz w:val="18"/>
          <w:szCs w:val="18"/>
        </w:rPr>
        <w:t>题</w:t>
      </w:r>
      <w:r w:rsidRPr="0043180F">
        <w:rPr>
          <w:b/>
          <w:color w:val="000000"/>
          <w:sz w:val="18"/>
          <w:szCs w:val="18"/>
        </w:rPr>
        <w:t>,</w:t>
      </w:r>
      <w:r w:rsidRPr="0043180F">
        <w:rPr>
          <w:b/>
          <w:color w:val="000000"/>
          <w:sz w:val="18"/>
          <w:szCs w:val="18"/>
        </w:rPr>
        <w:t>共</w:t>
      </w:r>
      <w:r w:rsidRPr="0043180F">
        <w:rPr>
          <w:b/>
          <w:color w:val="000000"/>
          <w:sz w:val="18"/>
          <w:szCs w:val="18"/>
        </w:rPr>
        <w:t>20</w:t>
      </w:r>
      <w:r w:rsidRPr="0043180F">
        <w:rPr>
          <w:b/>
          <w:color w:val="000000"/>
          <w:sz w:val="18"/>
          <w:szCs w:val="18"/>
        </w:rPr>
        <w:t>分）</w:t>
      </w:r>
    </w:p>
    <w:tbl>
      <w:tblPr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7"/>
        <w:gridCol w:w="851"/>
        <w:gridCol w:w="1276"/>
        <w:gridCol w:w="1417"/>
        <w:gridCol w:w="1418"/>
      </w:tblGrid>
      <w:tr w:rsidR="003B60DA" w:rsidRPr="0043180F" w14:paraId="44184656" w14:textId="77777777" w:rsidTr="003B60DA">
        <w:tc>
          <w:tcPr>
            <w:tcW w:w="1117" w:type="dxa"/>
            <w:tcBorders>
              <w:bottom w:val="single" w:sz="6" w:space="0" w:color="000000"/>
              <w:right w:val="single" w:sz="6" w:space="0" w:color="000000"/>
            </w:tcBorders>
          </w:tcPr>
          <w:p w14:paraId="076A4D74" w14:textId="77777777" w:rsidR="00A40050" w:rsidRPr="0043180F" w:rsidRDefault="00A40050" w:rsidP="00CD294B">
            <w:pPr>
              <w:pStyle w:val="5494e024-a9ff-4083-87f1-849c0a454c48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 xml:space="preserve">TELNET </w:t>
            </w:r>
          </w:p>
        </w:tc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A1DFB" w14:textId="77777777" w:rsidR="00A40050" w:rsidRPr="0043180F" w:rsidRDefault="00A40050" w:rsidP="00CD294B">
            <w:pPr>
              <w:pStyle w:val="d117ff28-01ad-41de-8896-b6969b9dff99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 xml:space="preserve">FTP </w:t>
            </w:r>
          </w:p>
        </w:tc>
        <w:tc>
          <w:tcPr>
            <w:tcW w:w="1276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CCDA8F" w14:textId="77777777" w:rsidR="00A40050" w:rsidRPr="0043180F" w:rsidRDefault="00A40050" w:rsidP="00CD294B">
            <w:pPr>
              <w:pStyle w:val="4ec9bb01-91fd-44a5-bd34-476c8d453c6d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 xml:space="preserve">SMTP 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97885" w14:textId="77777777" w:rsidR="00A40050" w:rsidRPr="0043180F" w:rsidRDefault="00A40050" w:rsidP="00CD294B">
            <w:pPr>
              <w:pStyle w:val="3305d2fe-7667-409a-8f22-62c9e193353d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 xml:space="preserve">DNS </w:t>
            </w:r>
          </w:p>
        </w:tc>
        <w:tc>
          <w:tcPr>
            <w:tcW w:w="1418" w:type="dxa"/>
            <w:tcBorders>
              <w:left w:val="single" w:sz="6" w:space="0" w:color="000000"/>
              <w:bottom w:val="single" w:sz="6" w:space="0" w:color="000000"/>
            </w:tcBorders>
          </w:tcPr>
          <w:p w14:paraId="2EC12E41" w14:textId="77777777" w:rsidR="00A40050" w:rsidRPr="0043180F" w:rsidRDefault="00A40050" w:rsidP="00CD294B">
            <w:pPr>
              <w:pStyle w:val="e6bc370a-97a3-4dae-9964-80cb69fa1ef3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>其它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</w:tr>
      <w:tr w:rsidR="0043180F" w:rsidRPr="0043180F" w14:paraId="184A2A4F" w14:textId="77777777" w:rsidTr="003B60DA">
        <w:tc>
          <w:tcPr>
            <w:tcW w:w="1117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24F1918" w14:textId="77777777" w:rsidR="00A40050" w:rsidRPr="0043180F" w:rsidRDefault="00A40050" w:rsidP="00CD294B">
            <w:pPr>
              <w:pStyle w:val="372ddd78-344b-416b-aec4-0bcea56adc3d"/>
              <w:rPr>
                <w:sz w:val="18"/>
                <w:szCs w:val="18"/>
              </w:rPr>
            </w:pPr>
            <w:r w:rsidRPr="0043180F">
              <w:rPr>
                <w:rFonts w:ascii="宋体" w:hAnsi="宋体" w:cs="宋体" w:hint="eastAsia"/>
                <w:sz w:val="18"/>
                <w:szCs w:val="18"/>
              </w:rPr>
              <w:t>①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82B556" w14:textId="77777777" w:rsidR="00A40050" w:rsidRPr="0043180F" w:rsidRDefault="00A40050" w:rsidP="00CD294B">
            <w:pPr>
              <w:pStyle w:val="372ddd78-344b-416b-aec4-0bcea56adc3d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000000"/>
            </w:tcBorders>
          </w:tcPr>
          <w:p w14:paraId="34739BC1" w14:textId="77777777" w:rsidR="00A40050" w:rsidRPr="0043180F" w:rsidRDefault="00A40050" w:rsidP="00CD294B">
            <w:pPr>
              <w:pStyle w:val="372ddd78-344b-416b-aec4-0bcea56adc3d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22B0A16" w14:textId="77777777" w:rsidR="00A40050" w:rsidRPr="0043180F" w:rsidRDefault="00A40050" w:rsidP="00CD294B">
            <w:pPr>
              <w:pStyle w:val="237f3781-72c2-4252-82fa-220291a4940a"/>
              <w:rPr>
                <w:sz w:val="18"/>
                <w:szCs w:val="18"/>
              </w:rPr>
            </w:pPr>
            <w:r w:rsidRPr="0043180F">
              <w:rPr>
                <w:rFonts w:ascii="宋体" w:hAnsi="宋体" w:cs="宋体" w:hint="eastAsia"/>
                <w:sz w:val="18"/>
                <w:szCs w:val="18"/>
              </w:rPr>
              <w:t>②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2ED910" w14:textId="77777777" w:rsidR="00A40050" w:rsidRPr="0043180F" w:rsidRDefault="00A40050" w:rsidP="00CD294B">
            <w:pPr>
              <w:pStyle w:val="237f3781-72c2-4252-82fa-220291a4940a"/>
              <w:rPr>
                <w:sz w:val="18"/>
                <w:szCs w:val="18"/>
              </w:rPr>
            </w:pPr>
          </w:p>
        </w:tc>
      </w:tr>
      <w:tr w:rsidR="0043180F" w:rsidRPr="0043180F" w14:paraId="039F499A" w14:textId="77777777" w:rsidTr="003B60DA">
        <w:tc>
          <w:tcPr>
            <w:tcW w:w="111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7045D6F6" w14:textId="77777777" w:rsidR="00A40050" w:rsidRPr="0043180F" w:rsidRDefault="00A40050" w:rsidP="00CD294B">
            <w:pPr>
              <w:pStyle w:val="237f3781-72c2-4252-82fa-220291a4940a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2549966" w14:textId="77777777" w:rsidR="00A40050" w:rsidRPr="0043180F" w:rsidRDefault="00A40050" w:rsidP="00CD294B">
            <w:pPr>
              <w:pStyle w:val="768d7b27-494a-4d1d-a401-98b3e73585fd"/>
              <w:rPr>
                <w:sz w:val="18"/>
                <w:szCs w:val="18"/>
              </w:rPr>
            </w:pPr>
            <w:r w:rsidRPr="0043180F">
              <w:rPr>
                <w:rFonts w:ascii="宋体" w:hAnsi="宋体" w:cs="宋体" w:hint="eastAsia"/>
                <w:sz w:val="18"/>
                <w:szCs w:val="18"/>
              </w:rPr>
              <w:t>④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6" w:space="0" w:color="000000"/>
              <w:right w:val="nil"/>
            </w:tcBorders>
          </w:tcPr>
          <w:p w14:paraId="428DA59D" w14:textId="77777777" w:rsidR="00A40050" w:rsidRPr="0043180F" w:rsidRDefault="00A40050" w:rsidP="00CD294B">
            <w:pPr>
              <w:pStyle w:val="768d7b27-494a-4d1d-a401-98b3e73585fd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173D6B" w14:textId="77777777" w:rsidR="00A40050" w:rsidRPr="0043180F" w:rsidRDefault="00A40050" w:rsidP="00CD294B">
            <w:pPr>
              <w:pStyle w:val="768d7b27-494a-4d1d-a401-98b3e73585fd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499C135A" w14:textId="77777777" w:rsidR="00A40050" w:rsidRPr="0043180F" w:rsidRDefault="00A40050" w:rsidP="00CD294B">
            <w:pPr>
              <w:pStyle w:val="768d7b27-494a-4d1d-a401-98b3e73585fd"/>
              <w:rPr>
                <w:sz w:val="18"/>
                <w:szCs w:val="18"/>
              </w:rPr>
            </w:pPr>
          </w:p>
        </w:tc>
      </w:tr>
      <w:tr w:rsidR="0043180F" w:rsidRPr="0043180F" w14:paraId="7499337D" w14:textId="77777777" w:rsidTr="003B60DA">
        <w:tc>
          <w:tcPr>
            <w:tcW w:w="1117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0D74DA0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  <w:r w:rsidRPr="0043180F">
              <w:rPr>
                <w:rFonts w:ascii="宋体" w:hAnsi="宋体" w:cs="宋体" w:hint="eastAsia"/>
                <w:sz w:val="18"/>
                <w:szCs w:val="18"/>
              </w:rPr>
              <w:t>③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EC99AD7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745E7ED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FDF1CF5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669CC6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</w:p>
        </w:tc>
      </w:tr>
      <w:tr w:rsidR="0043180F" w:rsidRPr="0043180F" w14:paraId="74100F67" w14:textId="77777777" w:rsidTr="003B60DA">
        <w:tc>
          <w:tcPr>
            <w:tcW w:w="1117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4594144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F29951C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94A30FB" w14:textId="77777777" w:rsidR="00A40050" w:rsidRPr="0043180F" w:rsidRDefault="00A40050" w:rsidP="00CD294B">
            <w:pPr>
              <w:pStyle w:val="da311866-2a26-4756-ba54-73cd04e17adb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45F6E9" w14:textId="77777777" w:rsidR="00A40050" w:rsidRPr="0043180F" w:rsidRDefault="00A40050" w:rsidP="00CD294B">
            <w:pPr>
              <w:pStyle w:val="964e87b6-edc6-486f-9704-f95615af603e"/>
              <w:rPr>
                <w:sz w:val="18"/>
                <w:szCs w:val="18"/>
              </w:rPr>
            </w:pPr>
            <w:r w:rsidRPr="0043180F">
              <w:rPr>
                <w:rFonts w:ascii="宋体" w:hAnsi="宋体" w:cs="宋体" w:hint="eastAsia"/>
                <w:sz w:val="18"/>
                <w:szCs w:val="18"/>
              </w:rPr>
              <w:t>⑤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2D1E0770" w14:textId="77777777" w:rsidR="00A40050" w:rsidRPr="0043180F" w:rsidRDefault="00A40050" w:rsidP="00CD294B">
            <w:pPr>
              <w:pStyle w:val="37b8619c-327d-4dfb-aaef-a747e257f054"/>
              <w:rPr>
                <w:sz w:val="18"/>
                <w:szCs w:val="18"/>
              </w:rPr>
            </w:pPr>
            <w:r w:rsidRPr="0043180F">
              <w:rPr>
                <w:rFonts w:ascii="宋体" w:hAnsi="宋体" w:cs="宋体" w:hint="eastAsia"/>
                <w:sz w:val="18"/>
                <w:szCs w:val="18"/>
              </w:rPr>
              <w:t>⑥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</w:tr>
      <w:tr w:rsidR="0043180F" w:rsidRPr="0043180F" w14:paraId="1AF26C57" w14:textId="77777777" w:rsidTr="003B60DA">
        <w:tc>
          <w:tcPr>
            <w:tcW w:w="1117" w:type="dxa"/>
            <w:tcBorders>
              <w:top w:val="single" w:sz="6" w:space="0" w:color="000000"/>
              <w:right w:val="single" w:sz="6" w:space="0" w:color="000000"/>
            </w:tcBorders>
          </w:tcPr>
          <w:p w14:paraId="272BD9B5" w14:textId="77777777" w:rsidR="00A40050" w:rsidRPr="0043180F" w:rsidRDefault="00A40050" w:rsidP="00CD294B">
            <w:pPr>
              <w:pStyle w:val="814257de-0c6d-44ed-a10e-c8718bd25e6e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 xml:space="preserve">Ethernet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4BAED2" w14:textId="77777777" w:rsidR="00A40050" w:rsidRPr="0043180F" w:rsidRDefault="00A40050" w:rsidP="00CD294B">
            <w:pPr>
              <w:pStyle w:val="7ffd7117-227d-4209-9808-2d46408cdcf7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 xml:space="preserve">ARPANET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A7EA5B9" w14:textId="77777777" w:rsidR="00A40050" w:rsidRPr="0043180F" w:rsidRDefault="00A40050" w:rsidP="00CD294B">
            <w:pPr>
              <w:pStyle w:val="7606407b-08a1-4fe4-8db0-e7c88270b6e9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 xml:space="preserve">PDN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</w:tcBorders>
          </w:tcPr>
          <w:p w14:paraId="17A89894" w14:textId="77777777" w:rsidR="00A40050" w:rsidRPr="0043180F" w:rsidRDefault="00A40050" w:rsidP="00CD294B">
            <w:pPr>
              <w:pStyle w:val="dbda9923-ac00-418d-93f0-0698fea2abc8"/>
              <w:rPr>
                <w:sz w:val="18"/>
                <w:szCs w:val="18"/>
              </w:rPr>
            </w:pPr>
            <w:r w:rsidRPr="0043180F">
              <w:rPr>
                <w:sz w:val="18"/>
                <w:szCs w:val="18"/>
              </w:rPr>
              <w:t>其它</w:t>
            </w:r>
            <w:r w:rsidRPr="0043180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22E99" w14:textId="77777777" w:rsidR="00A40050" w:rsidRPr="0043180F" w:rsidRDefault="00A40050" w:rsidP="00CD294B">
            <w:pPr>
              <w:pStyle w:val="dbda9923-ac00-418d-93f0-0698fea2abc8"/>
              <w:rPr>
                <w:sz w:val="18"/>
                <w:szCs w:val="18"/>
              </w:rPr>
            </w:pPr>
          </w:p>
        </w:tc>
      </w:tr>
    </w:tbl>
    <w:p w14:paraId="61330764" w14:textId="77777777" w:rsidR="00C24B41" w:rsidRPr="0043180F" w:rsidRDefault="00C24B41">
      <w:pPr>
        <w:rPr>
          <w:sz w:val="18"/>
          <w:szCs w:val="18"/>
        </w:rPr>
      </w:pPr>
    </w:p>
    <w:p w14:paraId="4EF2A07A" w14:textId="1CAD0D9B" w:rsidR="00C24B41" w:rsidRPr="0043180F" w:rsidRDefault="00C24B41" w:rsidP="00D9378B">
      <w:pPr>
        <w:pStyle w:val="04953074-b7db-49c8-9819-791250f888d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在上面给出的</w:t>
      </w:r>
      <w:r w:rsidRPr="0043180F">
        <w:rPr>
          <w:sz w:val="18"/>
          <w:szCs w:val="18"/>
        </w:rPr>
        <w:t>TCP/IP</w:t>
      </w:r>
      <w:r w:rsidRPr="0043180F">
        <w:rPr>
          <w:sz w:val="18"/>
          <w:szCs w:val="18"/>
        </w:rPr>
        <w:t>层次模型图示中填写</w:t>
      </w:r>
      <w:r w:rsidRPr="0043180F">
        <w:rPr>
          <w:rFonts w:ascii="Calibri" w:eastAsia="Calibri" w:hAnsi="Calibri" w:cs="Calibri"/>
          <w:sz w:val="18"/>
          <w:szCs w:val="18"/>
        </w:rPr>
        <w:t>①</w:t>
      </w:r>
      <w:r w:rsidRPr="0043180F">
        <w:rPr>
          <w:sz w:val="18"/>
          <w:szCs w:val="18"/>
        </w:rPr>
        <w:t>～</w:t>
      </w:r>
      <w:r w:rsidRPr="0043180F">
        <w:rPr>
          <w:rFonts w:ascii="Calibri" w:eastAsia="Calibri" w:hAnsi="Calibri" w:cs="Calibri"/>
          <w:sz w:val="18"/>
          <w:szCs w:val="18"/>
        </w:rPr>
        <w:t>⑥</w:t>
      </w:r>
      <w:r w:rsidRPr="0043180F">
        <w:rPr>
          <w:sz w:val="18"/>
          <w:szCs w:val="18"/>
        </w:rPr>
        <w:t>的协议名称。</w:t>
      </w: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20</w:t>
      </w:r>
      <w:r w:rsidRPr="0043180F">
        <w:rPr>
          <w:sz w:val="18"/>
          <w:szCs w:val="18"/>
        </w:rPr>
        <w:t>分）</w:t>
      </w:r>
    </w:p>
    <w:p w14:paraId="6B9F9861" w14:textId="1EA3AA7F" w:rsidR="00D9378B" w:rsidRPr="0043180F" w:rsidRDefault="00D9378B" w:rsidP="00D9378B">
      <w:pPr>
        <w:rPr>
          <w:sz w:val="18"/>
          <w:szCs w:val="18"/>
        </w:rPr>
      </w:pPr>
      <w:r w:rsidRPr="0043180F">
        <w:rPr>
          <w:sz w:val="18"/>
          <w:szCs w:val="18"/>
        </w:rPr>
        <w:lastRenderedPageBreak/>
        <w:t>1.TCP, 2.UDP, 3.IP, 4.ICMP/IGMP, 5.ARP, 6.RARP</w:t>
      </w:r>
    </w:p>
    <w:p w14:paraId="64A5A471" w14:textId="77777777" w:rsidR="00D9378B" w:rsidRPr="0043180F" w:rsidRDefault="00D9378B" w:rsidP="00D9378B">
      <w:pPr>
        <w:rPr>
          <w:sz w:val="18"/>
          <w:szCs w:val="18"/>
        </w:rPr>
      </w:pPr>
    </w:p>
    <w:p w14:paraId="4D0357BD" w14:textId="77777777" w:rsidR="00C24B41" w:rsidRPr="0043180F" w:rsidRDefault="00C24B41" w:rsidP="006D2D30">
      <w:pPr>
        <w:outlineLvl w:val="0"/>
        <w:rPr>
          <w:sz w:val="18"/>
          <w:szCs w:val="18"/>
        </w:rPr>
      </w:pPr>
      <w:r w:rsidRPr="0043180F">
        <w:rPr>
          <w:b/>
          <w:color w:val="000000"/>
          <w:sz w:val="18"/>
          <w:szCs w:val="18"/>
        </w:rPr>
        <w:t>四、计算题</w:t>
      </w:r>
      <w:r w:rsidRPr="0043180F">
        <w:rPr>
          <w:b/>
          <w:color w:val="000000"/>
          <w:sz w:val="18"/>
          <w:szCs w:val="18"/>
        </w:rPr>
        <w:t xml:space="preserve"> </w:t>
      </w:r>
      <w:r w:rsidRPr="0043180F">
        <w:rPr>
          <w:b/>
          <w:color w:val="000000"/>
          <w:sz w:val="18"/>
          <w:szCs w:val="18"/>
        </w:rPr>
        <w:t>（共</w:t>
      </w:r>
      <w:r w:rsidRPr="0043180F">
        <w:rPr>
          <w:b/>
          <w:color w:val="000000"/>
          <w:sz w:val="18"/>
          <w:szCs w:val="18"/>
        </w:rPr>
        <w:t>1</w:t>
      </w:r>
      <w:r w:rsidRPr="0043180F">
        <w:rPr>
          <w:b/>
          <w:color w:val="000000"/>
          <w:sz w:val="18"/>
          <w:szCs w:val="18"/>
        </w:rPr>
        <w:t>题</w:t>
      </w:r>
      <w:r w:rsidRPr="0043180F">
        <w:rPr>
          <w:b/>
          <w:color w:val="000000"/>
          <w:sz w:val="18"/>
          <w:szCs w:val="18"/>
        </w:rPr>
        <w:t>,</w:t>
      </w:r>
      <w:r w:rsidRPr="0043180F">
        <w:rPr>
          <w:b/>
          <w:color w:val="000000"/>
          <w:sz w:val="18"/>
          <w:szCs w:val="18"/>
        </w:rPr>
        <w:t>共</w:t>
      </w:r>
      <w:r w:rsidRPr="0043180F">
        <w:rPr>
          <w:b/>
          <w:color w:val="000000"/>
          <w:sz w:val="18"/>
          <w:szCs w:val="18"/>
        </w:rPr>
        <w:t>20</w:t>
      </w:r>
      <w:r w:rsidRPr="0043180F">
        <w:rPr>
          <w:b/>
          <w:color w:val="000000"/>
          <w:sz w:val="18"/>
          <w:szCs w:val="18"/>
        </w:rPr>
        <w:t>分）</w:t>
      </w:r>
    </w:p>
    <w:p w14:paraId="1449CB53" w14:textId="77777777" w:rsidR="00C24B41" w:rsidRPr="0043180F" w:rsidRDefault="00C24B41" w:rsidP="006D2D30">
      <w:pPr>
        <w:outlineLvl w:val="0"/>
        <w:rPr>
          <w:sz w:val="18"/>
          <w:szCs w:val="18"/>
        </w:rPr>
      </w:pPr>
      <w:r w:rsidRPr="0043180F">
        <w:rPr>
          <w:color w:val="000000"/>
          <w:sz w:val="18"/>
          <w:szCs w:val="18"/>
        </w:rPr>
        <w:t xml:space="preserve">1. </w:t>
      </w:r>
      <w:r w:rsidRPr="0043180F">
        <w:rPr>
          <w:color w:val="000000"/>
          <w:sz w:val="18"/>
          <w:szCs w:val="18"/>
        </w:rPr>
        <w:t>一个信道的带宽为</w:t>
      </w:r>
      <w:r w:rsidRPr="0043180F">
        <w:rPr>
          <w:color w:val="000000"/>
          <w:sz w:val="18"/>
          <w:szCs w:val="18"/>
        </w:rPr>
        <w:t>3KHz</w:t>
      </w:r>
      <w:r w:rsidRPr="0043180F">
        <w:rPr>
          <w:color w:val="000000"/>
          <w:sz w:val="18"/>
          <w:szCs w:val="18"/>
        </w:rPr>
        <w:t>，能传输具有</w:t>
      </w:r>
      <w:r w:rsidRPr="0043180F">
        <w:rPr>
          <w:color w:val="000000"/>
          <w:sz w:val="18"/>
          <w:szCs w:val="18"/>
        </w:rPr>
        <w:t>8</w:t>
      </w:r>
      <w:r w:rsidRPr="0043180F">
        <w:rPr>
          <w:color w:val="000000"/>
          <w:sz w:val="18"/>
          <w:szCs w:val="18"/>
        </w:rPr>
        <w:t>级电平的脉冲信号。</w:t>
      </w:r>
    </w:p>
    <w:p w14:paraId="6E09E493" w14:textId="77777777" w:rsidR="00C24B41" w:rsidRPr="0043180F" w:rsidRDefault="00C24B41">
      <w:pPr>
        <w:pStyle w:val="85d80716-1603-4e1c-a677-e3518cc6dc5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1</w:t>
      </w:r>
      <w:r w:rsidRPr="0043180F">
        <w:rPr>
          <w:sz w:val="18"/>
          <w:szCs w:val="18"/>
        </w:rPr>
        <w:t>）该信道的最大码元速率为多少？</w:t>
      </w:r>
    </w:p>
    <w:p w14:paraId="0C92C8CD" w14:textId="77777777" w:rsidR="00C24B41" w:rsidRPr="0043180F" w:rsidRDefault="00C24B41">
      <w:pPr>
        <w:pStyle w:val="2ef13606-232c-4df2-9e04-f85e9ed507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</w:t>
      </w:r>
      <w:r w:rsidRPr="0043180F">
        <w:rPr>
          <w:sz w:val="18"/>
          <w:szCs w:val="18"/>
        </w:rPr>
        <w:t>）该信道的最大数据速率为多少？</w:t>
      </w:r>
    </w:p>
    <w:p w14:paraId="762E1B70" w14:textId="77777777" w:rsidR="00C24B41" w:rsidRPr="0043180F" w:rsidRDefault="00C24B41">
      <w:pPr>
        <w:pStyle w:val="4de83084-8e6b-49dd-81da-58894e03c8e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3</w:t>
      </w:r>
      <w:r w:rsidRPr="0043180F">
        <w:rPr>
          <w:sz w:val="18"/>
          <w:szCs w:val="18"/>
        </w:rPr>
        <w:t>）如果要在该信道上以</w:t>
      </w:r>
      <w:r w:rsidRPr="0043180F">
        <w:rPr>
          <w:sz w:val="18"/>
          <w:szCs w:val="18"/>
        </w:rPr>
        <w:t>30Kbps</w:t>
      </w:r>
      <w:r w:rsidRPr="0043180F">
        <w:rPr>
          <w:sz w:val="18"/>
          <w:szCs w:val="18"/>
        </w:rPr>
        <w:t>的速率传输数据，该信道的信噪比应达到多少？</w:t>
      </w:r>
    </w:p>
    <w:p w14:paraId="61DF9604" w14:textId="77777777" w:rsidR="00C24B41" w:rsidRPr="0043180F" w:rsidRDefault="00C24B41">
      <w:pPr>
        <w:pStyle w:val="5b680da0-8373-42e7-ab1f-1d982155e8b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 xml:space="preserve"> </w:t>
      </w:r>
      <w:r w:rsidRPr="0043180F">
        <w:rPr>
          <w:sz w:val="18"/>
          <w:szCs w:val="18"/>
        </w:rPr>
        <w:t>（</w:t>
      </w:r>
      <w:r w:rsidRPr="0043180F">
        <w:rPr>
          <w:sz w:val="18"/>
          <w:szCs w:val="18"/>
        </w:rPr>
        <w:t>20</w:t>
      </w:r>
      <w:r w:rsidRPr="0043180F">
        <w:rPr>
          <w:sz w:val="18"/>
          <w:szCs w:val="18"/>
        </w:rPr>
        <w:t>分）</w:t>
      </w:r>
    </w:p>
    <w:p w14:paraId="598AFAE2" w14:textId="77777777" w:rsidR="00C24B41" w:rsidRPr="0043180F" w:rsidRDefault="00EF75DC">
      <w:pPr>
        <w:pStyle w:val="1e511acd-edce-4f1c-bd7b-cd676477ff1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sz w:val="18"/>
          <w:szCs w:val="18"/>
        </w:rPr>
        <w:t>2H=6Kbits</w:t>
      </w:r>
    </w:p>
    <w:p w14:paraId="43C78B5D" w14:textId="77777777" w:rsidR="00EF75DC" w:rsidRPr="0043180F" w:rsidRDefault="00262CC4" w:rsidP="00EF75DC">
      <w:pPr>
        <w:rPr>
          <w:sz w:val="18"/>
          <w:szCs w:val="18"/>
        </w:rPr>
      </w:pPr>
      <w:r w:rsidRPr="0043180F">
        <w:rPr>
          <w:sz w:val="18"/>
          <w:szCs w:val="18"/>
        </w:rPr>
        <w:t>2Hlog2 8=18Kbits/s</w:t>
      </w:r>
    </w:p>
    <w:p w14:paraId="432293B7" w14:textId="54EA8262" w:rsidR="00C24B41" w:rsidRPr="0043180F" w:rsidRDefault="00DF39C9" w:rsidP="00E77B16">
      <w:pPr>
        <w:rPr>
          <w:sz w:val="18"/>
          <w:szCs w:val="18"/>
        </w:rPr>
      </w:pPr>
      <w:r w:rsidRPr="0043180F">
        <w:rPr>
          <w:sz w:val="18"/>
          <w:szCs w:val="18"/>
        </w:rPr>
        <w:drawing>
          <wp:inline distT="0" distB="0" distL="0" distR="0" wp14:anchorId="3D55CC5D" wp14:editId="1F8DDA2A">
            <wp:extent cx="4356100" cy="520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EB26" w14:textId="77777777" w:rsidR="00C24B41" w:rsidRPr="0043180F" w:rsidRDefault="00C24B41" w:rsidP="006D2D30">
      <w:pPr>
        <w:outlineLvl w:val="0"/>
        <w:rPr>
          <w:sz w:val="18"/>
          <w:szCs w:val="18"/>
        </w:rPr>
      </w:pPr>
      <w:r w:rsidRPr="0043180F">
        <w:rPr>
          <w:b/>
          <w:color w:val="000000"/>
          <w:sz w:val="18"/>
          <w:szCs w:val="18"/>
        </w:rPr>
        <w:t>五、问答题</w:t>
      </w:r>
      <w:r w:rsidRPr="0043180F">
        <w:rPr>
          <w:b/>
          <w:color w:val="000000"/>
          <w:sz w:val="18"/>
          <w:szCs w:val="18"/>
        </w:rPr>
        <w:t xml:space="preserve"> </w:t>
      </w:r>
      <w:r w:rsidRPr="0043180F">
        <w:rPr>
          <w:b/>
          <w:color w:val="000000"/>
          <w:sz w:val="18"/>
          <w:szCs w:val="18"/>
        </w:rPr>
        <w:t>（共</w:t>
      </w:r>
      <w:r w:rsidRPr="0043180F">
        <w:rPr>
          <w:b/>
          <w:color w:val="000000"/>
          <w:sz w:val="18"/>
          <w:szCs w:val="18"/>
        </w:rPr>
        <w:t>4</w:t>
      </w:r>
      <w:r w:rsidRPr="0043180F">
        <w:rPr>
          <w:b/>
          <w:color w:val="000000"/>
          <w:sz w:val="18"/>
          <w:szCs w:val="18"/>
        </w:rPr>
        <w:t>题</w:t>
      </w:r>
      <w:r w:rsidRPr="0043180F">
        <w:rPr>
          <w:b/>
          <w:color w:val="000000"/>
          <w:sz w:val="18"/>
          <w:szCs w:val="18"/>
        </w:rPr>
        <w:t>,</w:t>
      </w:r>
      <w:r w:rsidRPr="0043180F">
        <w:rPr>
          <w:b/>
          <w:color w:val="000000"/>
          <w:sz w:val="18"/>
          <w:szCs w:val="18"/>
        </w:rPr>
        <w:t>共</w:t>
      </w:r>
      <w:r w:rsidRPr="0043180F">
        <w:rPr>
          <w:b/>
          <w:color w:val="000000"/>
          <w:sz w:val="18"/>
          <w:szCs w:val="18"/>
        </w:rPr>
        <w:t>40</w:t>
      </w:r>
      <w:r w:rsidRPr="0043180F">
        <w:rPr>
          <w:b/>
          <w:color w:val="000000"/>
          <w:sz w:val="18"/>
          <w:szCs w:val="18"/>
        </w:rPr>
        <w:t>分）</w:t>
      </w:r>
    </w:p>
    <w:p w14:paraId="74DEF462" w14:textId="77777777" w:rsidR="00C24B41" w:rsidRPr="0043180F" w:rsidRDefault="00C24B41" w:rsidP="006D2D30">
      <w:pPr>
        <w:outlineLvl w:val="0"/>
        <w:rPr>
          <w:b/>
          <w:sz w:val="18"/>
          <w:szCs w:val="18"/>
        </w:rPr>
      </w:pPr>
      <w:r w:rsidRPr="0043180F">
        <w:rPr>
          <w:b/>
          <w:color w:val="000000"/>
          <w:sz w:val="18"/>
          <w:szCs w:val="18"/>
        </w:rPr>
        <w:t>1. WWW</w:t>
      </w:r>
      <w:r w:rsidRPr="0043180F">
        <w:rPr>
          <w:b/>
          <w:color w:val="000000"/>
          <w:sz w:val="18"/>
          <w:szCs w:val="18"/>
        </w:rPr>
        <w:t>的中文含义是什么？</w:t>
      </w:r>
      <w:r w:rsidRPr="0043180F">
        <w:rPr>
          <w:b/>
          <w:color w:val="000000"/>
          <w:sz w:val="18"/>
          <w:szCs w:val="18"/>
        </w:rPr>
        <w:t xml:space="preserve"> </w:t>
      </w:r>
      <w:r w:rsidRPr="0043180F">
        <w:rPr>
          <w:b/>
          <w:color w:val="000000"/>
          <w:sz w:val="18"/>
          <w:szCs w:val="18"/>
        </w:rPr>
        <w:t>（</w:t>
      </w:r>
      <w:r w:rsidRPr="0043180F">
        <w:rPr>
          <w:b/>
          <w:color w:val="000000"/>
          <w:sz w:val="18"/>
          <w:szCs w:val="18"/>
        </w:rPr>
        <w:t>10</w:t>
      </w:r>
      <w:r w:rsidRPr="0043180F">
        <w:rPr>
          <w:b/>
          <w:color w:val="000000"/>
          <w:sz w:val="18"/>
          <w:szCs w:val="18"/>
        </w:rPr>
        <w:t>分）</w:t>
      </w:r>
    </w:p>
    <w:p w14:paraId="28523CCD" w14:textId="77777777" w:rsidR="00C24B41" w:rsidRPr="0043180F" w:rsidRDefault="00617574">
      <w:pPr>
        <w:pStyle w:val="5da2d554-a2bd-4d0d-b37b-b730808995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rFonts w:ascii="MS Mincho" w:eastAsia="MS Mincho" w:hAnsi="MS Mincho" w:cs="MS Mincho"/>
          <w:sz w:val="18"/>
          <w:szCs w:val="18"/>
        </w:rPr>
        <w:t>万</w:t>
      </w:r>
      <w:r w:rsidRPr="0043180F">
        <w:rPr>
          <w:rFonts w:hint="eastAsia"/>
          <w:sz w:val="18"/>
          <w:szCs w:val="18"/>
        </w:rPr>
        <w:t>维</w:t>
      </w:r>
      <w:r w:rsidRPr="0043180F">
        <w:rPr>
          <w:rFonts w:ascii="MS Mincho" w:eastAsia="MS Mincho" w:hAnsi="MS Mincho" w:cs="MS Mincho"/>
          <w:sz w:val="18"/>
          <w:szCs w:val="18"/>
        </w:rPr>
        <w:t>网。万</w:t>
      </w:r>
      <w:r w:rsidRPr="0043180F">
        <w:rPr>
          <w:rFonts w:hint="eastAsia"/>
          <w:sz w:val="18"/>
          <w:szCs w:val="18"/>
        </w:rPr>
        <w:t>维</w:t>
      </w:r>
      <w:r w:rsidRPr="0043180F">
        <w:rPr>
          <w:rFonts w:ascii="MS Mincho" w:eastAsia="MS Mincho" w:hAnsi="MS Mincho" w:cs="MS Mincho"/>
          <w:sz w:val="18"/>
          <w:szCs w:val="18"/>
        </w:rPr>
        <w:t>网是一个大</w:t>
      </w:r>
      <w:r w:rsidRPr="0043180F">
        <w:rPr>
          <w:rFonts w:hint="eastAsia"/>
          <w:sz w:val="18"/>
          <w:szCs w:val="18"/>
        </w:rPr>
        <w:t>规</w:t>
      </w:r>
      <w:r w:rsidRPr="0043180F">
        <w:rPr>
          <w:rFonts w:ascii="MS Mincho" w:eastAsia="MS Mincho" w:hAnsi="MS Mincho" w:cs="MS Mincho"/>
          <w:sz w:val="18"/>
          <w:szCs w:val="18"/>
        </w:rPr>
        <w:t>模的</w:t>
      </w:r>
      <w:r w:rsidRPr="0043180F">
        <w:rPr>
          <w:rFonts w:hint="eastAsia"/>
          <w:sz w:val="18"/>
          <w:szCs w:val="18"/>
        </w:rPr>
        <w:t>联</w:t>
      </w:r>
      <w:r w:rsidRPr="0043180F">
        <w:rPr>
          <w:rFonts w:ascii="MS Mincho" w:eastAsia="MS Mincho" w:hAnsi="MS Mincho" w:cs="MS Mincho"/>
          <w:sz w:val="18"/>
          <w:szCs w:val="18"/>
        </w:rPr>
        <w:t>机式的信息</w:t>
      </w:r>
      <w:r w:rsidRPr="0043180F">
        <w:rPr>
          <w:rFonts w:hint="eastAsia"/>
          <w:sz w:val="18"/>
          <w:szCs w:val="18"/>
        </w:rPr>
        <w:t>储</w:t>
      </w:r>
      <w:r w:rsidRPr="0043180F">
        <w:rPr>
          <w:rFonts w:ascii="MS Mincho" w:eastAsia="MS Mincho" w:hAnsi="MS Mincho" w:cs="MS Mincho"/>
          <w:sz w:val="18"/>
          <w:szCs w:val="18"/>
        </w:rPr>
        <w:t>藏所</w:t>
      </w:r>
    </w:p>
    <w:p w14:paraId="1498732F" w14:textId="77777777" w:rsidR="00C24B41" w:rsidRPr="0043180F" w:rsidRDefault="00C24B41">
      <w:pPr>
        <w:pStyle w:val="4d80c527-3568-4043-82a3-41684591ca6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</w:p>
    <w:p w14:paraId="1EB0C85A" w14:textId="4398D6EC" w:rsidR="00617574" w:rsidRPr="0043180F" w:rsidRDefault="00C24B41" w:rsidP="00E77B16">
      <w:pPr>
        <w:pStyle w:val="47557984-95c9-4d54-9286-e4037d6cf75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43180F">
        <w:rPr>
          <w:b/>
          <w:sz w:val="18"/>
          <w:szCs w:val="18"/>
        </w:rPr>
        <w:t xml:space="preserve">2. </w:t>
      </w:r>
      <w:r w:rsidRPr="0043180F">
        <w:rPr>
          <w:b/>
          <w:sz w:val="18"/>
          <w:szCs w:val="18"/>
        </w:rPr>
        <w:t>什么是网络体系结构？</w:t>
      </w:r>
      <w:r w:rsidRPr="0043180F">
        <w:rPr>
          <w:b/>
          <w:sz w:val="18"/>
          <w:szCs w:val="18"/>
        </w:rPr>
        <w:t xml:space="preserve"> </w:t>
      </w:r>
      <w:r w:rsidRPr="0043180F">
        <w:rPr>
          <w:b/>
          <w:sz w:val="18"/>
          <w:szCs w:val="18"/>
        </w:rPr>
        <w:t>（</w:t>
      </w:r>
      <w:r w:rsidRPr="0043180F">
        <w:rPr>
          <w:b/>
          <w:sz w:val="18"/>
          <w:szCs w:val="18"/>
        </w:rPr>
        <w:t>10</w:t>
      </w:r>
      <w:r w:rsidRPr="0043180F">
        <w:rPr>
          <w:b/>
          <w:sz w:val="18"/>
          <w:szCs w:val="18"/>
        </w:rPr>
        <w:t>分）</w:t>
      </w:r>
    </w:p>
    <w:p w14:paraId="7F02EEA5" w14:textId="77777777" w:rsidR="00C24B41" w:rsidRPr="0043180F" w:rsidRDefault="00C24B41">
      <w:pPr>
        <w:pStyle w:val="80a70d33-f6b2-40e8-9818-7c323c426f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</w:p>
    <w:p w14:paraId="2E8A3ADC" w14:textId="77777777" w:rsidR="00C24B41" w:rsidRPr="0043180F" w:rsidRDefault="00C24B41" w:rsidP="006D2D30">
      <w:pPr>
        <w:pStyle w:val="f87a6299-2cec-441c-af85-e18f6f9cf9e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43180F">
        <w:rPr>
          <w:b/>
          <w:sz w:val="18"/>
          <w:szCs w:val="18"/>
        </w:rPr>
        <w:t xml:space="preserve">3. </w:t>
      </w:r>
      <w:r w:rsidRPr="0043180F">
        <w:rPr>
          <w:b/>
          <w:sz w:val="18"/>
          <w:szCs w:val="18"/>
        </w:rPr>
        <w:t>什么是频分多路复用？</w:t>
      </w:r>
      <w:r w:rsidRPr="0043180F">
        <w:rPr>
          <w:b/>
          <w:sz w:val="18"/>
          <w:szCs w:val="18"/>
        </w:rPr>
        <w:t xml:space="preserve"> </w:t>
      </w:r>
      <w:r w:rsidRPr="0043180F">
        <w:rPr>
          <w:b/>
          <w:sz w:val="18"/>
          <w:szCs w:val="18"/>
        </w:rPr>
        <w:t>（</w:t>
      </w:r>
      <w:r w:rsidRPr="0043180F">
        <w:rPr>
          <w:b/>
          <w:sz w:val="18"/>
          <w:szCs w:val="18"/>
        </w:rPr>
        <w:t>10</w:t>
      </w:r>
      <w:r w:rsidRPr="0043180F">
        <w:rPr>
          <w:b/>
          <w:sz w:val="18"/>
          <w:szCs w:val="18"/>
        </w:rPr>
        <w:t>分）</w:t>
      </w:r>
    </w:p>
    <w:p w14:paraId="0800DAC6" w14:textId="77777777" w:rsidR="00C24B41" w:rsidRPr="0043180F" w:rsidRDefault="00617574">
      <w:pPr>
        <w:pStyle w:val="67d6563a-ebd2-4249-ba7b-cdf816becad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43180F">
        <w:rPr>
          <w:rFonts w:hint="eastAsia"/>
          <w:sz w:val="18"/>
          <w:szCs w:val="18"/>
        </w:rPr>
        <w:t>载波带宽被划分为多种不同频带的子信道，每个子信道可以并行传送一路信号的一种多路复用技术。用户在分配到一定的频带后，在通信过程中自始至终都占用这个频带。频分复用的所有用户在同样的时间占用不同的带宽资源（请注意，这里的</w:t>
      </w:r>
      <w:r w:rsidRPr="0043180F">
        <w:rPr>
          <w:rFonts w:ascii="Helvetica" w:eastAsia="Helvetica" w:hAnsi="Helvetica" w:cs="Helvetica"/>
          <w:sz w:val="18"/>
          <w:szCs w:val="18"/>
        </w:rPr>
        <w:t>“</w:t>
      </w:r>
      <w:r w:rsidRPr="0043180F">
        <w:rPr>
          <w:rFonts w:hint="eastAsia"/>
          <w:sz w:val="18"/>
          <w:szCs w:val="18"/>
        </w:rPr>
        <w:t>带宽</w:t>
      </w:r>
      <w:r w:rsidRPr="0043180F">
        <w:rPr>
          <w:rFonts w:ascii="Helvetica" w:eastAsia="Helvetica" w:hAnsi="Helvetica" w:cs="Helvetica"/>
          <w:sz w:val="18"/>
          <w:szCs w:val="18"/>
        </w:rPr>
        <w:t>”</w:t>
      </w:r>
      <w:r w:rsidRPr="0043180F">
        <w:rPr>
          <w:rFonts w:ascii="MS Mincho" w:eastAsia="MS Mincho" w:hAnsi="MS Mincho" w:cs="MS Mincho"/>
          <w:sz w:val="18"/>
          <w:szCs w:val="18"/>
        </w:rPr>
        <w:t>是</w:t>
      </w:r>
      <w:r w:rsidRPr="0043180F">
        <w:rPr>
          <w:rFonts w:hint="eastAsia"/>
          <w:sz w:val="18"/>
          <w:szCs w:val="18"/>
        </w:rPr>
        <w:t>频</w:t>
      </w:r>
      <w:r w:rsidRPr="0043180F">
        <w:rPr>
          <w:rFonts w:ascii="MS Mincho" w:eastAsia="MS Mincho" w:hAnsi="MS Mincho" w:cs="MS Mincho"/>
          <w:sz w:val="18"/>
          <w:szCs w:val="18"/>
        </w:rPr>
        <w:t>率</w:t>
      </w:r>
      <w:r w:rsidRPr="0043180F">
        <w:rPr>
          <w:rFonts w:hint="eastAsia"/>
          <w:sz w:val="18"/>
          <w:szCs w:val="18"/>
        </w:rPr>
        <w:t>带宽</w:t>
      </w:r>
      <w:r w:rsidRPr="0043180F">
        <w:rPr>
          <w:rFonts w:ascii="MS Mincho" w:eastAsia="MS Mincho" w:hAnsi="MS Mincho" w:cs="MS Mincho"/>
          <w:sz w:val="18"/>
          <w:szCs w:val="18"/>
        </w:rPr>
        <w:t>而不是数据的</w:t>
      </w:r>
      <w:r w:rsidRPr="0043180F">
        <w:rPr>
          <w:rFonts w:hint="eastAsia"/>
          <w:sz w:val="18"/>
          <w:szCs w:val="18"/>
        </w:rPr>
        <w:t>发</w:t>
      </w:r>
      <w:r w:rsidRPr="0043180F">
        <w:rPr>
          <w:rFonts w:ascii="MS Mincho" w:eastAsia="MS Mincho" w:hAnsi="MS Mincho" w:cs="MS Mincho"/>
          <w:sz w:val="18"/>
          <w:szCs w:val="18"/>
        </w:rPr>
        <w:t>送速率）。</w:t>
      </w:r>
    </w:p>
    <w:p w14:paraId="23D59108" w14:textId="77777777" w:rsidR="00C24B41" w:rsidRPr="0043180F" w:rsidRDefault="00C24B41">
      <w:pPr>
        <w:pStyle w:val="b512c843-81d4-47b2-9b3d-b0a9287c84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</w:p>
    <w:p w14:paraId="4F0CA7C3" w14:textId="77777777" w:rsidR="00C24B41" w:rsidRPr="0043180F" w:rsidRDefault="00C24B41">
      <w:pPr>
        <w:pStyle w:val="427d59dc-8fee-4fb3-8c73-641e79cbe70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</w:p>
    <w:p w14:paraId="338CBAC0" w14:textId="77777777" w:rsidR="00C24B41" w:rsidRPr="0076371F" w:rsidRDefault="00C24B41" w:rsidP="006D2D30">
      <w:pPr>
        <w:pStyle w:val="57ccade2-ada5-4270-8c15-c6a43d03d1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76371F">
        <w:rPr>
          <w:b/>
          <w:sz w:val="18"/>
          <w:szCs w:val="18"/>
        </w:rPr>
        <w:t>4. ISO/OSI</w:t>
      </w:r>
      <w:r w:rsidRPr="0076371F">
        <w:rPr>
          <w:b/>
          <w:sz w:val="18"/>
          <w:szCs w:val="18"/>
        </w:rPr>
        <w:t>的中文含义是什么？</w:t>
      </w:r>
      <w:r w:rsidRPr="0076371F">
        <w:rPr>
          <w:b/>
          <w:sz w:val="18"/>
          <w:szCs w:val="18"/>
        </w:rPr>
        <w:t xml:space="preserve"> </w:t>
      </w:r>
      <w:r w:rsidRPr="0076371F">
        <w:rPr>
          <w:b/>
          <w:sz w:val="18"/>
          <w:szCs w:val="18"/>
        </w:rPr>
        <w:t>（</w:t>
      </w:r>
      <w:r w:rsidRPr="0076371F">
        <w:rPr>
          <w:b/>
          <w:sz w:val="18"/>
          <w:szCs w:val="18"/>
        </w:rPr>
        <w:t>10</w:t>
      </w:r>
      <w:r w:rsidRPr="0076371F">
        <w:rPr>
          <w:b/>
          <w:sz w:val="18"/>
          <w:szCs w:val="18"/>
        </w:rPr>
        <w:t>分）</w:t>
      </w:r>
    </w:p>
    <w:p w14:paraId="4A5A48EF" w14:textId="77777777" w:rsidR="002F2508" w:rsidRPr="002F2508" w:rsidRDefault="002F2508" w:rsidP="002F2508">
      <w:pPr>
        <w:pStyle w:val="7bcde402-d2fd-4088-ae5b-a7053b32a9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hint="eastAsia"/>
          <w:sz w:val="18"/>
          <w:szCs w:val="18"/>
        </w:rPr>
      </w:pPr>
      <w:r w:rsidRPr="002F2508">
        <w:rPr>
          <w:rFonts w:hint="eastAsia"/>
          <w:sz w:val="18"/>
          <w:szCs w:val="18"/>
        </w:rPr>
        <w:t>ISO</w:t>
      </w:r>
      <w:r w:rsidRPr="002F2508">
        <w:rPr>
          <w:rFonts w:hint="eastAsia"/>
          <w:sz w:val="18"/>
          <w:szCs w:val="18"/>
        </w:rPr>
        <w:t>是</w:t>
      </w:r>
      <w:r w:rsidRPr="002F2508">
        <w:rPr>
          <w:rFonts w:hint="eastAsia"/>
          <w:sz w:val="18"/>
          <w:szCs w:val="18"/>
        </w:rPr>
        <w:t>International Organization for Standardization</w:t>
      </w:r>
      <w:r w:rsidRPr="002F2508">
        <w:rPr>
          <w:rFonts w:hint="eastAsia"/>
          <w:sz w:val="18"/>
          <w:szCs w:val="18"/>
        </w:rPr>
        <w:t>的简称，即“国际标准化组织”。组织编制、评定和发布各种产品、管理和服务的标准、规范和技术协议。</w:t>
      </w:r>
    </w:p>
    <w:p w14:paraId="38E516EA" w14:textId="04ACC554" w:rsidR="00C24B41" w:rsidRPr="0076371F" w:rsidRDefault="002F2508" w:rsidP="002F2508">
      <w:pPr>
        <w:pStyle w:val="7bcde402-d2fd-4088-ae5b-a7053b32a93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2F2508">
        <w:rPr>
          <w:rFonts w:hint="eastAsia"/>
          <w:sz w:val="18"/>
          <w:szCs w:val="18"/>
        </w:rPr>
        <w:t xml:space="preserve">osi </w:t>
      </w:r>
      <w:r w:rsidRPr="002F2508">
        <w:rPr>
          <w:rFonts w:hint="eastAsia"/>
          <w:sz w:val="18"/>
          <w:szCs w:val="18"/>
        </w:rPr>
        <w:t>是</w:t>
      </w:r>
      <w:r w:rsidRPr="002F2508">
        <w:rPr>
          <w:rFonts w:hint="eastAsia"/>
          <w:sz w:val="18"/>
          <w:szCs w:val="18"/>
        </w:rPr>
        <w:t>Open System Interconnection</w:t>
      </w:r>
      <w:r w:rsidRPr="002F2508">
        <w:rPr>
          <w:rFonts w:hint="eastAsia"/>
          <w:sz w:val="18"/>
          <w:szCs w:val="18"/>
        </w:rPr>
        <w:t>的简称，“开放系统互连模型”。</w:t>
      </w:r>
      <w:r w:rsidRPr="002F2508">
        <w:rPr>
          <w:rFonts w:hint="eastAsia"/>
          <w:sz w:val="18"/>
          <w:szCs w:val="18"/>
        </w:rPr>
        <w:t>OSI</w:t>
      </w:r>
      <w:r w:rsidRPr="002F2508">
        <w:rPr>
          <w:rFonts w:hint="eastAsia"/>
          <w:sz w:val="18"/>
          <w:szCs w:val="18"/>
        </w:rPr>
        <w:t>就是</w:t>
      </w:r>
      <w:r w:rsidRPr="002F2508">
        <w:rPr>
          <w:rFonts w:hint="eastAsia"/>
          <w:sz w:val="18"/>
          <w:szCs w:val="18"/>
        </w:rPr>
        <w:t>ISO</w:t>
      </w:r>
      <w:r w:rsidRPr="002F2508">
        <w:rPr>
          <w:rFonts w:hint="eastAsia"/>
          <w:sz w:val="18"/>
          <w:szCs w:val="18"/>
        </w:rPr>
        <w:t>在网络通信方面定义的一个开放协议标准。有了这个开放的模型，各网络设备厂商就可以遵照共同的标准来开发网络产品，最终实现彼此兼容。</w:t>
      </w:r>
    </w:p>
    <w:p w14:paraId="57BE5F2B" w14:textId="77777777" w:rsidR="00C24B41" w:rsidRPr="0043180F" w:rsidRDefault="00C24B41">
      <w:pPr>
        <w:rPr>
          <w:sz w:val="18"/>
          <w:szCs w:val="18"/>
        </w:rPr>
      </w:pPr>
    </w:p>
    <w:sectPr w:rsidR="00C24B41" w:rsidRPr="0043180F" w:rsidSect="00FC1A56">
      <w:footerReference w:type="even" r:id="rId7"/>
      <w:footerReference w:type="default" r:id="rId8"/>
      <w:pgSz w:w="15840" w:h="12240" w:orient="landscape" w:code="9"/>
      <w:pgMar w:top="391" w:right="337" w:bottom="1260" w:left="415" w:header="851" w:footer="992" w:gutter="0"/>
      <w:cols w:num="2" w:space="425"/>
      <w:docGrid w:type="lines" w:linePitch="312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D8408" w14:textId="77777777" w:rsidR="0005513A" w:rsidRDefault="0005513A">
      <w:r>
        <w:separator/>
      </w:r>
    </w:p>
  </w:endnote>
  <w:endnote w:type="continuationSeparator" w:id="0">
    <w:p w14:paraId="0AAB88DC" w14:textId="77777777" w:rsidR="0005513A" w:rsidRDefault="0005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13F11" w14:textId="77777777" w:rsidR="00505E01" w:rsidRDefault="00505E01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481D2786" w14:textId="77777777" w:rsidR="00505E01" w:rsidRDefault="00505E0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3EFE4" w14:textId="77777777" w:rsidR="00505E01" w:rsidRDefault="00505E01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FC1A56">
      <w:t>1</w:t>
    </w:r>
    <w:r>
      <w:fldChar w:fldCharType="end"/>
    </w:r>
  </w:p>
  <w:p w14:paraId="3BD6BE0B" w14:textId="77777777" w:rsidR="00505E01" w:rsidRDefault="00505E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E0B25" w14:textId="77777777" w:rsidR="0005513A" w:rsidRDefault="0005513A">
      <w:r>
        <w:separator/>
      </w:r>
    </w:p>
  </w:footnote>
  <w:footnote w:type="continuationSeparator" w:id="0">
    <w:p w14:paraId="1B679097" w14:textId="77777777" w:rsidR="0005513A" w:rsidRDefault="00055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01"/>
    <w:rsid w:val="0005513A"/>
    <w:rsid w:val="000866C4"/>
    <w:rsid w:val="000E1EF4"/>
    <w:rsid w:val="00262CC4"/>
    <w:rsid w:val="00280CF9"/>
    <w:rsid w:val="002F2508"/>
    <w:rsid w:val="003A4C58"/>
    <w:rsid w:val="003B60DA"/>
    <w:rsid w:val="0043180F"/>
    <w:rsid w:val="00505E01"/>
    <w:rsid w:val="00617574"/>
    <w:rsid w:val="00617D01"/>
    <w:rsid w:val="006D2D30"/>
    <w:rsid w:val="0076371F"/>
    <w:rsid w:val="00A40050"/>
    <w:rsid w:val="00A86D8C"/>
    <w:rsid w:val="00AC5895"/>
    <w:rsid w:val="00C24B41"/>
    <w:rsid w:val="00C24F08"/>
    <w:rsid w:val="00C77FEC"/>
    <w:rsid w:val="00CD294B"/>
    <w:rsid w:val="00D9378B"/>
    <w:rsid w:val="00DF39C9"/>
    <w:rsid w:val="00E77B16"/>
    <w:rsid w:val="00EF75DC"/>
    <w:rsid w:val="00FA5D21"/>
    <w:rsid w:val="00FC1A56"/>
    <w:rsid w:val="00FC7050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07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customStyle="1" w:styleId="5494e024-a9ff-4083-87f1-849c0a454c48">
    <w:name w:val="5494e024-a9ff-4083-87f1-849c0a454c48"/>
    <w:basedOn w:val="Normal"/>
    <w:next w:val="Normal"/>
    <w:rsid w:val="00A40050"/>
    <w:rPr>
      <w:color w:val="000000"/>
    </w:r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f5120279-3162-4b8f-9226-1a420a7bb5ff">
    <w:name w:val="f5120279-3162-4b8f-9226-1a420a7bb5ff"/>
    <w:basedOn w:val="Normal"/>
    <w:next w:val="Normal"/>
    <w:rPr>
      <w:b/>
      <w:color w:val="000000"/>
      <w:sz w:val="26"/>
    </w:rPr>
  </w:style>
  <w:style w:type="paragraph" w:customStyle="1" w:styleId="6502cb0b-de0f-478e-bf8a-fcabc3dd74ee">
    <w:name w:val="6502cb0b-de0f-478e-bf8a-fcabc3dd74ee"/>
    <w:basedOn w:val="Normal"/>
    <w:next w:val="Normal"/>
    <w:rPr>
      <w:color w:val="000000"/>
    </w:rPr>
  </w:style>
  <w:style w:type="paragraph" w:customStyle="1" w:styleId="0e11ab4f-fd03-4e7d-a443-6a629fa37c5f">
    <w:name w:val="0e11ab4f-fd03-4e7d-a443-6a629fa37c5f"/>
    <w:basedOn w:val="Normal"/>
    <w:next w:val="Normal"/>
    <w:rPr>
      <w:color w:val="000000"/>
    </w:rPr>
  </w:style>
  <w:style w:type="paragraph" w:customStyle="1" w:styleId="bebdad43-c5f4-4379-84e9-c73f94bd2884">
    <w:name w:val="bebdad43-c5f4-4379-84e9-c73f94bd2884"/>
    <w:basedOn w:val="Normal"/>
    <w:next w:val="Normal"/>
    <w:rPr>
      <w:color w:val="000000"/>
    </w:rPr>
  </w:style>
  <w:style w:type="paragraph" w:customStyle="1" w:styleId="b17a3c90-0d34-46ee-9ac2-b3ee974e4559">
    <w:name w:val="b17a3c90-0d34-46ee-9ac2-b3ee974e4559"/>
    <w:basedOn w:val="Normal"/>
    <w:next w:val="Normal"/>
    <w:rPr>
      <w:color w:val="000000"/>
    </w:rPr>
  </w:style>
  <w:style w:type="paragraph" w:customStyle="1" w:styleId="c69c3fab-683a-4815-b96d-c755d003b12a">
    <w:name w:val="c69c3fab-683a-4815-b96d-c755d003b12a"/>
    <w:basedOn w:val="Normal"/>
    <w:next w:val="Normal"/>
    <w:rPr>
      <w:color w:val="000000"/>
    </w:rPr>
  </w:style>
  <w:style w:type="paragraph" w:customStyle="1" w:styleId="189a9a93-68ea-40dd-9965-7068c54442db">
    <w:name w:val="189a9a93-68ea-40dd-9965-7068c54442db"/>
    <w:basedOn w:val="Normal"/>
    <w:next w:val="Normal"/>
    <w:rPr>
      <w:color w:val="000000"/>
    </w:rPr>
  </w:style>
  <w:style w:type="paragraph" w:customStyle="1" w:styleId="027fb47e-e8aa-4708-8129-0e46ec98819a">
    <w:name w:val="027fb47e-e8aa-4708-8129-0e46ec98819a"/>
    <w:basedOn w:val="Normal"/>
    <w:next w:val="Normal"/>
    <w:rPr>
      <w:color w:val="000000"/>
    </w:rPr>
  </w:style>
  <w:style w:type="paragraph" w:customStyle="1" w:styleId="5de90206-ef86-4f4f-b77e-1c14b2729bbb">
    <w:name w:val="5de90206-ef86-4f4f-b77e-1c14b2729bbb"/>
    <w:basedOn w:val="Normal"/>
    <w:next w:val="Normal"/>
    <w:rPr>
      <w:color w:val="000000"/>
    </w:rPr>
  </w:style>
  <w:style w:type="paragraph" w:customStyle="1" w:styleId="959624dc-d37c-43fa-b0ef-7e72597eb731">
    <w:name w:val="959624dc-d37c-43fa-b0ef-7e72597eb731"/>
    <w:basedOn w:val="Normal"/>
    <w:next w:val="Normal"/>
    <w:rPr>
      <w:color w:val="000000"/>
    </w:rPr>
  </w:style>
  <w:style w:type="paragraph" w:customStyle="1" w:styleId="750e67ba-07e9-4670-b74d-33b5a3d09b77">
    <w:name w:val="750e67ba-07e9-4670-b74d-33b5a3d09b77"/>
    <w:basedOn w:val="Normal"/>
    <w:next w:val="Normal"/>
    <w:rPr>
      <w:color w:val="000000"/>
    </w:rPr>
  </w:style>
  <w:style w:type="paragraph" w:customStyle="1" w:styleId="20162915-6648-4b32-86a3-e83426fba94c">
    <w:name w:val="20162915-6648-4b32-86a3-e83426fba94c"/>
    <w:basedOn w:val="Normal"/>
    <w:next w:val="Normal"/>
    <w:rPr>
      <w:color w:val="000000"/>
    </w:rPr>
  </w:style>
  <w:style w:type="paragraph" w:customStyle="1" w:styleId="d3f53a44-fd69-4244-aab2-d1d1efb2feca">
    <w:name w:val="d3f53a44-fd69-4244-aab2-d1d1efb2feca"/>
    <w:basedOn w:val="Normal"/>
    <w:next w:val="Normal"/>
    <w:rPr>
      <w:color w:val="000000"/>
    </w:rPr>
  </w:style>
  <w:style w:type="paragraph" w:customStyle="1" w:styleId="ea1a46fa-e653-49e4-98ee-9183258e841e">
    <w:name w:val="ea1a46fa-e653-49e4-98ee-9183258e841e"/>
    <w:basedOn w:val="Normal"/>
    <w:next w:val="Normal"/>
    <w:rPr>
      <w:color w:val="000000"/>
    </w:rPr>
  </w:style>
  <w:style w:type="paragraph" w:customStyle="1" w:styleId="28854817-f33a-49af-94db-0f80ff5b9211">
    <w:name w:val="28854817-f33a-49af-94db-0f80ff5b9211"/>
    <w:basedOn w:val="Normal"/>
    <w:next w:val="Normal"/>
    <w:rPr>
      <w:color w:val="000000"/>
    </w:rPr>
  </w:style>
  <w:style w:type="paragraph" w:customStyle="1" w:styleId="49d4557d-0459-4598-b680-8745a58cc980">
    <w:name w:val="49d4557d-0459-4598-b680-8745a58cc980"/>
    <w:basedOn w:val="Normal"/>
    <w:next w:val="Normal"/>
    <w:rPr>
      <w:color w:val="000000"/>
    </w:rPr>
  </w:style>
  <w:style w:type="paragraph" w:customStyle="1" w:styleId="9a6a1699-863b-4860-9d5b-bec41425a469">
    <w:name w:val="9a6a1699-863b-4860-9d5b-bec41425a469"/>
    <w:basedOn w:val="Normal"/>
    <w:next w:val="Normal"/>
    <w:rPr>
      <w:color w:val="000000"/>
    </w:rPr>
  </w:style>
  <w:style w:type="paragraph" w:customStyle="1" w:styleId="b53833bf-ea95-4c36-84ee-aa2dd0d78f4c">
    <w:name w:val="b53833bf-ea95-4c36-84ee-aa2dd0d78f4c"/>
    <w:basedOn w:val="Normal"/>
    <w:next w:val="Normal"/>
    <w:rPr>
      <w:color w:val="000000"/>
    </w:rPr>
  </w:style>
  <w:style w:type="paragraph" w:customStyle="1" w:styleId="cee52868-41ee-4bf3-b2c9-d4f0008c2ed2">
    <w:name w:val="cee52868-41ee-4bf3-b2c9-d4f0008c2ed2"/>
    <w:basedOn w:val="Normal"/>
    <w:next w:val="Normal"/>
    <w:rPr>
      <w:color w:val="000000"/>
    </w:rPr>
  </w:style>
  <w:style w:type="paragraph" w:customStyle="1" w:styleId="0af5b213-dcdb-44a7-a59b-62842f95d87b">
    <w:name w:val="0af5b213-dcdb-44a7-a59b-62842f95d87b"/>
    <w:basedOn w:val="Normal"/>
    <w:next w:val="Normal"/>
    <w:rPr>
      <w:color w:val="000000"/>
    </w:rPr>
  </w:style>
  <w:style w:type="paragraph" w:customStyle="1" w:styleId="145be9ba-3ea9-44c6-884a-197d6d4fae81">
    <w:name w:val="145be9ba-3ea9-44c6-884a-197d6d4fae81"/>
    <w:basedOn w:val="Normal"/>
    <w:next w:val="Normal"/>
    <w:rPr>
      <w:color w:val="000000"/>
    </w:rPr>
  </w:style>
  <w:style w:type="paragraph" w:customStyle="1" w:styleId="f0a971ad-bea4-4215-8f8c-35506a595548">
    <w:name w:val="f0a971ad-bea4-4215-8f8c-35506a595548"/>
    <w:basedOn w:val="Normal"/>
    <w:next w:val="Normal"/>
    <w:rPr>
      <w:color w:val="000000"/>
    </w:rPr>
  </w:style>
  <w:style w:type="paragraph" w:customStyle="1" w:styleId="d8ebe115-fd58-423a-bc0e-80ba10921ff7">
    <w:name w:val="d8ebe115-fd58-423a-bc0e-80ba10921ff7"/>
    <w:basedOn w:val="Normal"/>
    <w:next w:val="Normal"/>
    <w:rPr>
      <w:color w:val="000000"/>
    </w:rPr>
  </w:style>
  <w:style w:type="paragraph" w:customStyle="1" w:styleId="9ca190f0-f3d0-4abc-937f-507bc6ea6fdd">
    <w:name w:val="9ca190f0-f3d0-4abc-937f-507bc6ea6fdd"/>
    <w:basedOn w:val="Normal"/>
    <w:next w:val="Normal"/>
    <w:rPr>
      <w:color w:val="000000"/>
    </w:rPr>
  </w:style>
  <w:style w:type="paragraph" w:customStyle="1" w:styleId="4f2587a8-fb14-468d-946c-b5872e57f3a1">
    <w:name w:val="4f2587a8-fb14-468d-946c-b5872e57f3a1"/>
    <w:basedOn w:val="Normal"/>
    <w:next w:val="Normal"/>
    <w:rPr>
      <w:color w:val="000000"/>
    </w:rPr>
  </w:style>
  <w:style w:type="paragraph" w:customStyle="1" w:styleId="fa38c348-7e63-469d-8f4f-56b046d54335">
    <w:name w:val="fa38c348-7e63-469d-8f4f-56b046d54335"/>
    <w:basedOn w:val="Normal"/>
    <w:next w:val="Normal"/>
    <w:rPr>
      <w:color w:val="000000"/>
    </w:rPr>
  </w:style>
  <w:style w:type="paragraph" w:customStyle="1" w:styleId="48d2d3b3-0886-4fc3-9edf-bfb803d63808">
    <w:name w:val="48d2d3b3-0886-4fc3-9edf-bfb803d63808"/>
    <w:basedOn w:val="Normal"/>
    <w:next w:val="Normal"/>
    <w:rPr>
      <w:color w:val="000000"/>
    </w:rPr>
  </w:style>
  <w:style w:type="paragraph" w:customStyle="1" w:styleId="02ddd926-fdca-4bbb-8633-67fafac0d354">
    <w:name w:val="02ddd926-fdca-4bbb-8633-67fafac0d354"/>
    <w:basedOn w:val="Normal"/>
    <w:next w:val="Normal"/>
    <w:rPr>
      <w:color w:val="000000"/>
    </w:rPr>
  </w:style>
  <w:style w:type="paragraph" w:customStyle="1" w:styleId="8317f250-30b0-4119-b319-89fbbd4fcb21">
    <w:name w:val="8317f250-30b0-4119-b319-89fbbd4fcb21"/>
    <w:basedOn w:val="Normal"/>
    <w:next w:val="Normal"/>
    <w:rPr>
      <w:color w:val="000000"/>
    </w:rPr>
  </w:style>
  <w:style w:type="paragraph" w:customStyle="1" w:styleId="ad8a733a-2765-44bc-9302-2f0df1f75a1b">
    <w:name w:val="ad8a733a-2765-44bc-9302-2f0df1f75a1b"/>
    <w:basedOn w:val="Normal"/>
    <w:next w:val="Normal"/>
    <w:rPr>
      <w:color w:val="000000"/>
    </w:rPr>
  </w:style>
  <w:style w:type="paragraph" w:customStyle="1" w:styleId="af901982-3c35-416a-9a34-a3ccf75dba94">
    <w:name w:val="af901982-3c35-416a-9a34-a3ccf75dba94"/>
    <w:basedOn w:val="Normal"/>
    <w:next w:val="Normal"/>
    <w:rPr>
      <w:color w:val="000000"/>
    </w:rPr>
  </w:style>
  <w:style w:type="paragraph" w:customStyle="1" w:styleId="c2b96c41-5696-4c36-8359-bb659f49feef">
    <w:name w:val="c2b96c41-5696-4c36-8359-bb659f49feef"/>
    <w:basedOn w:val="Normal"/>
    <w:next w:val="Normal"/>
    <w:rPr>
      <w:color w:val="000000"/>
    </w:rPr>
  </w:style>
  <w:style w:type="paragraph" w:customStyle="1" w:styleId="e43ab3eb-2050-4110-87eb-05097b3a78f7">
    <w:name w:val="e43ab3eb-2050-4110-87eb-05097b3a78f7"/>
    <w:basedOn w:val="Normal"/>
    <w:next w:val="Normal"/>
    <w:rPr>
      <w:color w:val="000000"/>
    </w:rPr>
  </w:style>
  <w:style w:type="paragraph" w:customStyle="1" w:styleId="9f22101a-3788-45c3-ac1e-750f60ef0b8b">
    <w:name w:val="9f22101a-3788-45c3-ac1e-750f60ef0b8b"/>
    <w:basedOn w:val="Normal"/>
    <w:next w:val="Normal"/>
    <w:rPr>
      <w:color w:val="000000"/>
    </w:rPr>
  </w:style>
  <w:style w:type="paragraph" w:customStyle="1" w:styleId="5e3348ed-012e-469d-bccf-54809c858011">
    <w:name w:val="5e3348ed-012e-469d-bccf-54809c858011"/>
    <w:basedOn w:val="Normal"/>
    <w:next w:val="Normal"/>
    <w:rPr>
      <w:color w:val="000000"/>
    </w:rPr>
  </w:style>
  <w:style w:type="paragraph" w:customStyle="1" w:styleId="158d0a31-d4b3-4391-a586-3a355f0368d9">
    <w:name w:val="158d0a31-d4b3-4391-a586-3a355f0368d9"/>
    <w:basedOn w:val="Normal"/>
    <w:next w:val="Normal"/>
    <w:rPr>
      <w:color w:val="000000"/>
    </w:rPr>
  </w:style>
  <w:style w:type="paragraph" w:customStyle="1" w:styleId="f4c06764-449f-44be-8945-0684043c45c1">
    <w:name w:val="f4c06764-449f-44be-8945-0684043c45c1"/>
    <w:basedOn w:val="Normal"/>
    <w:next w:val="Normal"/>
    <w:rPr>
      <w:color w:val="000000"/>
    </w:rPr>
  </w:style>
  <w:style w:type="paragraph" w:customStyle="1" w:styleId="0e1cf69f-d4fd-4a08-8cb9-68a432e4ce8c">
    <w:name w:val="0e1cf69f-d4fd-4a08-8cb9-68a432e4ce8c"/>
    <w:basedOn w:val="Normal"/>
    <w:next w:val="Normal"/>
    <w:rPr>
      <w:color w:val="000000"/>
    </w:rPr>
  </w:style>
  <w:style w:type="paragraph" w:customStyle="1" w:styleId="c81df614-927b-48e2-a981-b7787ab5474d">
    <w:name w:val="c81df614-927b-48e2-a981-b7787ab5474d"/>
    <w:basedOn w:val="Normal"/>
    <w:next w:val="Normal"/>
    <w:rPr>
      <w:color w:val="000000"/>
    </w:rPr>
  </w:style>
  <w:style w:type="paragraph" w:customStyle="1" w:styleId="71596210-549f-4340-9a65-1b33ee70b96d">
    <w:name w:val="71596210-549f-4340-9a65-1b33ee70b96d"/>
    <w:basedOn w:val="Normal"/>
    <w:next w:val="Normal"/>
    <w:rPr>
      <w:color w:val="000000"/>
    </w:rPr>
  </w:style>
  <w:style w:type="paragraph" w:customStyle="1" w:styleId="0a79c911-9646-4ff5-be3a-8ba7a423bbc8">
    <w:name w:val="0a79c911-9646-4ff5-be3a-8ba7a423bbc8"/>
    <w:basedOn w:val="Normal"/>
    <w:next w:val="Normal"/>
    <w:rPr>
      <w:color w:val="000000"/>
    </w:rPr>
  </w:style>
  <w:style w:type="paragraph" w:customStyle="1" w:styleId="1666cbd5-6f28-44e2-9892-d826afadbeb8">
    <w:name w:val="1666cbd5-6f28-44e2-9892-d826afadbeb8"/>
    <w:basedOn w:val="Normal"/>
    <w:next w:val="Normal"/>
    <w:rPr>
      <w:color w:val="000000"/>
    </w:rPr>
  </w:style>
  <w:style w:type="paragraph" w:customStyle="1" w:styleId="eb289960-1a4d-4f62-a9ea-24d0dc8dbcf1">
    <w:name w:val="eb289960-1a4d-4f62-a9ea-24d0dc8dbcf1"/>
    <w:basedOn w:val="Normal"/>
    <w:next w:val="Normal"/>
    <w:rPr>
      <w:color w:val="000000"/>
    </w:rPr>
  </w:style>
  <w:style w:type="paragraph" w:customStyle="1" w:styleId="f36994bb-baa3-42bb-abb0-271c976a255c">
    <w:name w:val="f36994bb-baa3-42bb-abb0-271c976a255c"/>
    <w:basedOn w:val="Normal"/>
    <w:next w:val="Normal"/>
    <w:rPr>
      <w:color w:val="000000"/>
    </w:rPr>
  </w:style>
  <w:style w:type="paragraph" w:customStyle="1" w:styleId="ab16022d-bda3-46ac-91b1-3c7a95df4e61">
    <w:name w:val="ab16022d-bda3-46ac-91b1-3c7a95df4e61"/>
    <w:basedOn w:val="Normal"/>
    <w:next w:val="Normal"/>
    <w:rPr>
      <w:color w:val="000000"/>
    </w:rPr>
  </w:style>
  <w:style w:type="paragraph" w:customStyle="1" w:styleId="1030a43b-9a50-4e6b-90ff-78440c565c2b">
    <w:name w:val="1030a43b-9a50-4e6b-90ff-78440c565c2b"/>
    <w:basedOn w:val="Normal"/>
    <w:next w:val="Normal"/>
    <w:rPr>
      <w:color w:val="000000"/>
    </w:rPr>
  </w:style>
  <w:style w:type="paragraph" w:customStyle="1" w:styleId="cf38580a-7c60-4766-be57-55e9abac0f87">
    <w:name w:val="cf38580a-7c60-4766-be57-55e9abac0f87"/>
    <w:basedOn w:val="Normal"/>
    <w:next w:val="Normal"/>
    <w:rPr>
      <w:color w:val="000000"/>
    </w:rPr>
  </w:style>
  <w:style w:type="paragraph" w:customStyle="1" w:styleId="04953074-b7db-49c8-9819-791250f888d5">
    <w:name w:val="04953074-b7db-49c8-9819-791250f888d5"/>
    <w:basedOn w:val="Normal"/>
    <w:next w:val="Normal"/>
    <w:rPr>
      <w:color w:val="000000"/>
    </w:rPr>
  </w:style>
  <w:style w:type="paragraph" w:customStyle="1" w:styleId="41402df0-a603-4065-8159-9276a0c4b766">
    <w:name w:val="41402df0-a603-4065-8159-9276a0c4b766"/>
    <w:basedOn w:val="Normal"/>
    <w:next w:val="Normal"/>
    <w:rPr>
      <w:color w:val="000000"/>
    </w:rPr>
  </w:style>
  <w:style w:type="paragraph" w:customStyle="1" w:styleId="c81599b1-c2c4-47af-af2e-4c4050181b40">
    <w:name w:val="c81599b1-c2c4-47af-af2e-4c4050181b40"/>
    <w:basedOn w:val="Normal"/>
    <w:next w:val="Normal"/>
    <w:rPr>
      <w:color w:val="000000"/>
    </w:rPr>
  </w:style>
  <w:style w:type="paragraph" w:customStyle="1" w:styleId="a2fb65e4-8ac3-4ee6-843a-18e1ac51f0f3">
    <w:name w:val="a2fb65e4-8ac3-4ee6-843a-18e1ac51f0f3"/>
    <w:basedOn w:val="Normal"/>
    <w:next w:val="Normal"/>
    <w:rPr>
      <w:color w:val="000000"/>
    </w:rPr>
  </w:style>
  <w:style w:type="paragraph" w:customStyle="1" w:styleId="8972e26d-552f-453e-b314-e83795e32386">
    <w:name w:val="8972e26d-552f-453e-b314-e83795e32386"/>
    <w:basedOn w:val="Normal"/>
    <w:next w:val="Normal"/>
    <w:rPr>
      <w:color w:val="000000"/>
    </w:rPr>
  </w:style>
  <w:style w:type="paragraph" w:customStyle="1" w:styleId="3bfb21f9-1240-4abf-b160-239750e4df75">
    <w:name w:val="3bfb21f9-1240-4abf-b160-239750e4df75"/>
    <w:basedOn w:val="Normal"/>
    <w:next w:val="Normal"/>
    <w:rPr>
      <w:color w:val="000000"/>
    </w:rPr>
  </w:style>
  <w:style w:type="paragraph" w:customStyle="1" w:styleId="4f95b83f-6ff4-4751-b9ff-52ece3995bb4">
    <w:name w:val="4f95b83f-6ff4-4751-b9ff-52ece3995bb4"/>
    <w:basedOn w:val="Normal"/>
    <w:next w:val="Normal"/>
    <w:rPr>
      <w:color w:val="000000"/>
    </w:rPr>
  </w:style>
  <w:style w:type="paragraph" w:customStyle="1" w:styleId="a02a712e-bc08-4cca-8833-c10f40fbe61a">
    <w:name w:val="a02a712e-bc08-4cca-8833-c10f40fbe61a"/>
    <w:basedOn w:val="Normal"/>
    <w:next w:val="Normal"/>
    <w:rPr>
      <w:color w:val="000000"/>
    </w:rPr>
  </w:style>
  <w:style w:type="paragraph" w:customStyle="1" w:styleId="85d80716-1603-4e1c-a677-e3518cc6dc50">
    <w:name w:val="85d80716-1603-4e1c-a677-e3518cc6dc50"/>
    <w:basedOn w:val="Normal"/>
    <w:next w:val="Normal"/>
    <w:rPr>
      <w:color w:val="000000"/>
    </w:rPr>
  </w:style>
  <w:style w:type="paragraph" w:customStyle="1" w:styleId="2ef13606-232c-4df2-9e04-f85e9ed50799">
    <w:name w:val="2ef13606-232c-4df2-9e04-f85e9ed50799"/>
    <w:basedOn w:val="Normal"/>
    <w:next w:val="Normal"/>
    <w:rPr>
      <w:color w:val="000000"/>
    </w:rPr>
  </w:style>
  <w:style w:type="paragraph" w:customStyle="1" w:styleId="4de83084-8e6b-49dd-81da-58894e03c8e8">
    <w:name w:val="4de83084-8e6b-49dd-81da-58894e03c8e8"/>
    <w:basedOn w:val="Normal"/>
    <w:next w:val="Normal"/>
    <w:rPr>
      <w:color w:val="000000"/>
    </w:rPr>
  </w:style>
  <w:style w:type="paragraph" w:customStyle="1" w:styleId="5b680da0-8373-42e7-ab1f-1d982155e8b4">
    <w:name w:val="5b680da0-8373-42e7-ab1f-1d982155e8b4"/>
    <w:basedOn w:val="Normal"/>
    <w:next w:val="Normal"/>
    <w:rPr>
      <w:color w:val="000000"/>
    </w:rPr>
  </w:style>
  <w:style w:type="paragraph" w:customStyle="1" w:styleId="1e511acd-edce-4f1c-bd7b-cd676477ff1f">
    <w:name w:val="1e511acd-edce-4f1c-bd7b-cd676477ff1f"/>
    <w:basedOn w:val="Normal"/>
    <w:next w:val="Normal"/>
    <w:rPr>
      <w:color w:val="000000"/>
    </w:rPr>
  </w:style>
  <w:style w:type="paragraph" w:customStyle="1" w:styleId="accd6af9-eb1b-4d26-809d-9f0bc6fb8b2c">
    <w:name w:val="accd6af9-eb1b-4d26-809d-9f0bc6fb8b2c"/>
    <w:basedOn w:val="Normal"/>
    <w:next w:val="Normal"/>
    <w:rPr>
      <w:color w:val="000000"/>
    </w:rPr>
  </w:style>
  <w:style w:type="paragraph" w:customStyle="1" w:styleId="4b44b5c0-3b6c-46ba-b832-ad5d26258c24">
    <w:name w:val="4b44b5c0-3b6c-46ba-b832-ad5d26258c24"/>
    <w:basedOn w:val="Normal"/>
    <w:next w:val="Normal"/>
    <w:rPr>
      <w:color w:val="000000"/>
    </w:rPr>
  </w:style>
  <w:style w:type="paragraph" w:customStyle="1" w:styleId="a1ae554d-e059-4df5-91d5-13ba658aea99">
    <w:name w:val="a1ae554d-e059-4df5-91d5-13ba658aea99"/>
    <w:basedOn w:val="Normal"/>
    <w:next w:val="Normal"/>
    <w:rPr>
      <w:color w:val="000000"/>
    </w:rPr>
  </w:style>
  <w:style w:type="paragraph" w:customStyle="1" w:styleId="7edc044a-05d0-42e2-808a-017f1b061d49">
    <w:name w:val="7edc044a-05d0-42e2-808a-017f1b061d49"/>
    <w:basedOn w:val="Normal"/>
    <w:next w:val="Normal"/>
    <w:rPr>
      <w:color w:val="000000"/>
    </w:rPr>
  </w:style>
  <w:style w:type="paragraph" w:customStyle="1" w:styleId="310e7d75-fc5a-44b8-86bf-e035e011588b">
    <w:name w:val="310e7d75-fc5a-44b8-86bf-e035e011588b"/>
    <w:basedOn w:val="Normal"/>
    <w:next w:val="Normal"/>
    <w:rPr>
      <w:color w:val="000000"/>
    </w:rPr>
  </w:style>
  <w:style w:type="paragraph" w:customStyle="1" w:styleId="4f25a4f0-1cf9-46e2-b2f0-035f4dc33f72">
    <w:name w:val="4f25a4f0-1cf9-46e2-b2f0-035f4dc33f72"/>
    <w:basedOn w:val="Normal"/>
    <w:next w:val="Normal"/>
    <w:rPr>
      <w:color w:val="000000"/>
    </w:rPr>
  </w:style>
  <w:style w:type="paragraph" w:customStyle="1" w:styleId="5da2d554-a2bd-4d0d-b37b-b73080899536">
    <w:name w:val="5da2d554-a2bd-4d0d-b37b-b73080899536"/>
    <w:basedOn w:val="Normal"/>
    <w:next w:val="Normal"/>
    <w:rPr>
      <w:color w:val="000000"/>
    </w:rPr>
  </w:style>
  <w:style w:type="paragraph" w:customStyle="1" w:styleId="04c8120a-68dc-4254-8182-2a12b4b5d512">
    <w:name w:val="04c8120a-68dc-4254-8182-2a12b4b5d512"/>
    <w:basedOn w:val="Normal"/>
    <w:next w:val="Normal"/>
    <w:rPr>
      <w:color w:val="000000"/>
    </w:rPr>
  </w:style>
  <w:style w:type="paragraph" w:customStyle="1" w:styleId="bbc5540f-45ff-4979-b0ed-ecf269d7f4f3">
    <w:name w:val="bbc5540f-45ff-4979-b0ed-ecf269d7f4f3"/>
    <w:basedOn w:val="Normal"/>
    <w:next w:val="Normal"/>
    <w:rPr>
      <w:color w:val="000000"/>
    </w:rPr>
  </w:style>
  <w:style w:type="paragraph" w:customStyle="1" w:styleId="20b848d9-7bdb-41a7-8df5-c466fb4c57db">
    <w:name w:val="20b848d9-7bdb-41a7-8df5-c466fb4c57db"/>
    <w:basedOn w:val="Normal"/>
    <w:next w:val="Normal"/>
    <w:rPr>
      <w:color w:val="000000"/>
    </w:rPr>
  </w:style>
  <w:style w:type="paragraph" w:customStyle="1" w:styleId="8a872f50-7fce-4d72-818f-e0d41756daa7">
    <w:name w:val="8a872f50-7fce-4d72-818f-e0d41756daa7"/>
    <w:basedOn w:val="Normal"/>
    <w:next w:val="Normal"/>
    <w:rPr>
      <w:color w:val="000000"/>
    </w:rPr>
  </w:style>
  <w:style w:type="paragraph" w:customStyle="1" w:styleId="4d80c527-3568-4043-82a3-41684591ca61">
    <w:name w:val="4d80c527-3568-4043-82a3-41684591ca61"/>
    <w:basedOn w:val="Normal"/>
    <w:next w:val="Normal"/>
    <w:rPr>
      <w:color w:val="000000"/>
    </w:rPr>
  </w:style>
  <w:style w:type="paragraph" w:customStyle="1" w:styleId="47557984-95c9-4d54-9286-e4037d6cf75c">
    <w:name w:val="47557984-95c9-4d54-9286-e4037d6cf75c"/>
    <w:basedOn w:val="Normal"/>
    <w:next w:val="Normal"/>
    <w:rPr>
      <w:color w:val="000000"/>
    </w:rPr>
  </w:style>
  <w:style w:type="paragraph" w:customStyle="1" w:styleId="036c0a90-d4f7-4a10-b368-9923b16661c9">
    <w:name w:val="036c0a90-d4f7-4a10-b368-9923b16661c9"/>
    <w:basedOn w:val="Normal"/>
    <w:next w:val="Normal"/>
    <w:rPr>
      <w:color w:val="000000"/>
    </w:rPr>
  </w:style>
  <w:style w:type="paragraph" w:customStyle="1" w:styleId="14151f0d-b8d7-4e54-b507-42d23e69840a">
    <w:name w:val="14151f0d-b8d7-4e54-b507-42d23e69840a"/>
    <w:basedOn w:val="Normal"/>
    <w:next w:val="Normal"/>
    <w:rPr>
      <w:color w:val="000000"/>
    </w:rPr>
  </w:style>
  <w:style w:type="paragraph" w:customStyle="1" w:styleId="45d23cf0-98b3-4b7d-bd7e-b85865c1a546">
    <w:name w:val="45d23cf0-98b3-4b7d-bd7e-b85865c1a546"/>
    <w:basedOn w:val="Normal"/>
    <w:next w:val="Normal"/>
    <w:rPr>
      <w:color w:val="000000"/>
    </w:rPr>
  </w:style>
  <w:style w:type="paragraph" w:customStyle="1" w:styleId="cf97fcff-86ef-4b94-9746-e59d7b9d995e">
    <w:name w:val="cf97fcff-86ef-4b94-9746-e59d7b9d995e"/>
    <w:basedOn w:val="Normal"/>
    <w:next w:val="Normal"/>
    <w:rPr>
      <w:color w:val="000000"/>
    </w:rPr>
  </w:style>
  <w:style w:type="paragraph" w:customStyle="1" w:styleId="5f2189d7-41be-4a4d-a2b3-c3b5c3a0e79f">
    <w:name w:val="5f2189d7-41be-4a4d-a2b3-c3b5c3a0e79f"/>
    <w:basedOn w:val="Normal"/>
    <w:next w:val="Normal"/>
    <w:rPr>
      <w:color w:val="000000"/>
    </w:rPr>
  </w:style>
  <w:style w:type="paragraph" w:customStyle="1" w:styleId="80a70d33-f6b2-40e8-9818-7c323c426fa7">
    <w:name w:val="80a70d33-f6b2-40e8-9818-7c323c426fa7"/>
    <w:basedOn w:val="Normal"/>
    <w:next w:val="Normal"/>
    <w:rPr>
      <w:color w:val="000000"/>
    </w:rPr>
  </w:style>
  <w:style w:type="paragraph" w:customStyle="1" w:styleId="f87a6299-2cec-441c-af85-e18f6f9cf9e6">
    <w:name w:val="f87a6299-2cec-441c-af85-e18f6f9cf9e6"/>
    <w:basedOn w:val="Normal"/>
    <w:next w:val="Normal"/>
    <w:rPr>
      <w:color w:val="000000"/>
    </w:rPr>
  </w:style>
  <w:style w:type="paragraph" w:customStyle="1" w:styleId="67d6563a-ebd2-4249-ba7b-cdf816becad4">
    <w:name w:val="67d6563a-ebd2-4249-ba7b-cdf816becad4"/>
    <w:basedOn w:val="Normal"/>
    <w:next w:val="Normal"/>
    <w:rPr>
      <w:color w:val="000000"/>
    </w:rPr>
  </w:style>
  <w:style w:type="paragraph" w:customStyle="1" w:styleId="b512c843-81d4-47b2-9b3d-b0a9287c8434">
    <w:name w:val="b512c843-81d4-47b2-9b3d-b0a9287c8434"/>
    <w:basedOn w:val="Normal"/>
    <w:next w:val="Normal"/>
    <w:rPr>
      <w:color w:val="000000"/>
    </w:rPr>
  </w:style>
  <w:style w:type="paragraph" w:customStyle="1" w:styleId="f352e22f-9c62-4992-9179-904675564d96">
    <w:name w:val="f352e22f-9c62-4992-9179-904675564d96"/>
    <w:basedOn w:val="Normal"/>
    <w:next w:val="Normal"/>
    <w:rPr>
      <w:color w:val="000000"/>
    </w:rPr>
  </w:style>
  <w:style w:type="paragraph" w:customStyle="1" w:styleId="d367aaea-029f-44e4-9a8a-f7022d3c6831">
    <w:name w:val="d367aaea-029f-44e4-9a8a-f7022d3c6831"/>
    <w:basedOn w:val="Normal"/>
    <w:next w:val="Normal"/>
    <w:rPr>
      <w:color w:val="000000"/>
    </w:rPr>
  </w:style>
  <w:style w:type="paragraph" w:customStyle="1" w:styleId="6e771996-a264-47d4-9c2d-fb1054d4bf2d">
    <w:name w:val="6e771996-a264-47d4-9c2d-fb1054d4bf2d"/>
    <w:basedOn w:val="Normal"/>
    <w:next w:val="Normal"/>
    <w:rPr>
      <w:color w:val="000000"/>
    </w:rPr>
  </w:style>
  <w:style w:type="paragraph" w:customStyle="1" w:styleId="427d59dc-8fee-4fb3-8c73-641e79cbe703">
    <w:name w:val="427d59dc-8fee-4fb3-8c73-641e79cbe703"/>
    <w:basedOn w:val="Normal"/>
    <w:next w:val="Normal"/>
    <w:rPr>
      <w:color w:val="000000"/>
    </w:rPr>
  </w:style>
  <w:style w:type="paragraph" w:customStyle="1" w:styleId="57ccade2-ada5-4270-8c15-c6a43d03d1ea">
    <w:name w:val="57ccade2-ada5-4270-8c15-c6a43d03d1ea"/>
    <w:basedOn w:val="Normal"/>
    <w:next w:val="Normal"/>
    <w:rPr>
      <w:color w:val="000000"/>
    </w:rPr>
  </w:style>
  <w:style w:type="paragraph" w:customStyle="1" w:styleId="7bcde402-d2fd-4088-ae5b-a7053b32a930">
    <w:name w:val="7bcde402-d2fd-4088-ae5b-a7053b32a930"/>
    <w:basedOn w:val="Normal"/>
    <w:next w:val="Normal"/>
    <w:rPr>
      <w:color w:val="000000"/>
    </w:rPr>
  </w:style>
  <w:style w:type="paragraph" w:customStyle="1" w:styleId="930dddd0-d552-4b1f-b537-954d2716f6bd">
    <w:name w:val="930dddd0-d552-4b1f-b537-954d2716f6bd"/>
    <w:basedOn w:val="Normal"/>
    <w:next w:val="Normal"/>
    <w:rPr>
      <w:color w:val="000000"/>
    </w:rPr>
  </w:style>
  <w:style w:type="paragraph" w:customStyle="1" w:styleId="261b84ef-7d4c-4b89-8c09-bb110854309a">
    <w:name w:val="261b84ef-7d4c-4b89-8c09-bb110854309a"/>
    <w:basedOn w:val="Normal"/>
    <w:next w:val="Normal"/>
    <w:rPr>
      <w:color w:val="000000"/>
    </w:rPr>
  </w:style>
  <w:style w:type="paragraph" w:customStyle="1" w:styleId="4dba8be7-a1b6-40db-a256-1cb61b6806b9">
    <w:name w:val="4dba8be7-a1b6-40db-a256-1cb61b6806b9"/>
    <w:basedOn w:val="Normal"/>
    <w:next w:val="Normal"/>
    <w:rPr>
      <w:color w:val="000000"/>
    </w:rPr>
  </w:style>
  <w:style w:type="paragraph" w:customStyle="1" w:styleId="914548f3-8a26-4ae4-91d4-34643ab9bd5e">
    <w:name w:val="914548f3-8a26-4ae4-91d4-34643ab9bd5e"/>
    <w:basedOn w:val="Normal"/>
    <w:next w:val="Normal"/>
    <w:rPr>
      <w:color w:val="000000"/>
    </w:rPr>
  </w:style>
  <w:style w:type="paragraph" w:customStyle="1" w:styleId="fb3748ae-e7a2-48f3-b11b-1a65d69fa600">
    <w:name w:val="fb3748ae-e7a2-48f3-b11b-1a65d69fa600"/>
    <w:basedOn w:val="Normal"/>
    <w:next w:val="Normal"/>
    <w:rPr>
      <w:color w:val="000000"/>
    </w:rPr>
  </w:style>
  <w:style w:type="paragraph" w:customStyle="1" w:styleId="21e18742-c4de-4b25-b3ff-ec33ff1ff866">
    <w:name w:val="21e18742-c4de-4b25-b3ff-ec33ff1ff866"/>
    <w:basedOn w:val="Normal"/>
    <w:next w:val="Normal"/>
    <w:rPr>
      <w:color w:val="000000"/>
    </w:rPr>
  </w:style>
  <w:style w:type="paragraph" w:customStyle="1" w:styleId="d117ff28-01ad-41de-8896-b6969b9dff99">
    <w:name w:val="d117ff28-01ad-41de-8896-b6969b9dff99"/>
    <w:basedOn w:val="Normal"/>
    <w:next w:val="Normal"/>
    <w:rsid w:val="00A40050"/>
    <w:rPr>
      <w:color w:val="000000"/>
    </w:rPr>
  </w:style>
  <w:style w:type="paragraph" w:customStyle="1" w:styleId="4ec9bb01-91fd-44a5-bd34-476c8d453c6d">
    <w:name w:val="4ec9bb01-91fd-44a5-bd34-476c8d453c6d"/>
    <w:basedOn w:val="Normal"/>
    <w:next w:val="Normal"/>
    <w:rsid w:val="00A40050"/>
    <w:rPr>
      <w:color w:val="000000"/>
    </w:rPr>
  </w:style>
  <w:style w:type="paragraph" w:customStyle="1" w:styleId="3305d2fe-7667-409a-8f22-62c9e193353d">
    <w:name w:val="3305d2fe-7667-409a-8f22-62c9e193353d"/>
    <w:basedOn w:val="Normal"/>
    <w:next w:val="Normal"/>
    <w:rsid w:val="00A40050"/>
    <w:rPr>
      <w:color w:val="000000"/>
    </w:rPr>
  </w:style>
  <w:style w:type="paragraph" w:customStyle="1" w:styleId="e6bc370a-97a3-4dae-9964-80cb69fa1ef3">
    <w:name w:val="e6bc370a-97a3-4dae-9964-80cb69fa1ef3"/>
    <w:basedOn w:val="Normal"/>
    <w:next w:val="Normal"/>
    <w:rsid w:val="00A40050"/>
    <w:rPr>
      <w:color w:val="000000"/>
    </w:rPr>
  </w:style>
  <w:style w:type="paragraph" w:customStyle="1" w:styleId="372ddd78-344b-416b-aec4-0bcea56adc3d">
    <w:name w:val="372ddd78-344b-416b-aec4-0bcea56adc3d"/>
    <w:basedOn w:val="Normal"/>
    <w:next w:val="Normal"/>
    <w:rsid w:val="00A40050"/>
    <w:rPr>
      <w:color w:val="000000"/>
    </w:rPr>
  </w:style>
  <w:style w:type="paragraph" w:customStyle="1" w:styleId="237f3781-72c2-4252-82fa-220291a4940a">
    <w:name w:val="237f3781-72c2-4252-82fa-220291a4940a"/>
    <w:basedOn w:val="Normal"/>
    <w:next w:val="Normal"/>
    <w:rsid w:val="00A40050"/>
    <w:rPr>
      <w:color w:val="000000"/>
    </w:rPr>
  </w:style>
  <w:style w:type="paragraph" w:customStyle="1" w:styleId="768d7b27-494a-4d1d-a401-98b3e73585fd">
    <w:name w:val="768d7b27-494a-4d1d-a401-98b3e73585fd"/>
    <w:basedOn w:val="Normal"/>
    <w:next w:val="Normal"/>
    <w:rsid w:val="00A40050"/>
    <w:rPr>
      <w:color w:val="000000"/>
    </w:rPr>
  </w:style>
  <w:style w:type="paragraph" w:customStyle="1" w:styleId="da311866-2a26-4756-ba54-73cd04e17adb">
    <w:name w:val="da311866-2a26-4756-ba54-73cd04e17adb"/>
    <w:basedOn w:val="Normal"/>
    <w:next w:val="Normal"/>
    <w:rsid w:val="00A40050"/>
    <w:rPr>
      <w:color w:val="000000"/>
    </w:rPr>
  </w:style>
  <w:style w:type="paragraph" w:customStyle="1" w:styleId="964e87b6-edc6-486f-9704-f95615af603e">
    <w:name w:val="964e87b6-edc6-486f-9704-f95615af603e"/>
    <w:basedOn w:val="Normal"/>
    <w:next w:val="Normal"/>
    <w:rsid w:val="00A40050"/>
    <w:rPr>
      <w:color w:val="000000"/>
    </w:rPr>
  </w:style>
  <w:style w:type="paragraph" w:customStyle="1" w:styleId="37b8619c-327d-4dfb-aaef-a747e257f054">
    <w:name w:val="37b8619c-327d-4dfb-aaef-a747e257f054"/>
    <w:basedOn w:val="Normal"/>
    <w:next w:val="Normal"/>
    <w:rsid w:val="00A40050"/>
    <w:rPr>
      <w:color w:val="000000"/>
    </w:rPr>
  </w:style>
  <w:style w:type="paragraph" w:customStyle="1" w:styleId="814257de-0c6d-44ed-a10e-c8718bd25e6e">
    <w:name w:val="814257de-0c6d-44ed-a10e-c8718bd25e6e"/>
    <w:basedOn w:val="Normal"/>
    <w:next w:val="Normal"/>
    <w:rsid w:val="00A40050"/>
    <w:rPr>
      <w:color w:val="000000"/>
    </w:rPr>
  </w:style>
  <w:style w:type="paragraph" w:customStyle="1" w:styleId="7ffd7117-227d-4209-9808-2d46408cdcf7">
    <w:name w:val="7ffd7117-227d-4209-9808-2d46408cdcf7"/>
    <w:basedOn w:val="Normal"/>
    <w:next w:val="Normal"/>
    <w:rsid w:val="00A40050"/>
    <w:rPr>
      <w:color w:val="000000"/>
    </w:rPr>
  </w:style>
  <w:style w:type="paragraph" w:customStyle="1" w:styleId="7606407b-08a1-4fe4-8db0-e7c88270b6e9">
    <w:name w:val="7606407b-08a1-4fe4-8db0-e7c88270b6e9"/>
    <w:basedOn w:val="Normal"/>
    <w:next w:val="Normal"/>
    <w:rsid w:val="00A40050"/>
    <w:rPr>
      <w:color w:val="000000"/>
    </w:rPr>
  </w:style>
  <w:style w:type="paragraph" w:customStyle="1" w:styleId="dbda9923-ac00-418d-93f0-0698fea2abc8">
    <w:name w:val="dbda9923-ac00-418d-93f0-0698fea2abc8"/>
    <w:basedOn w:val="Normal"/>
    <w:next w:val="Normal"/>
    <w:rsid w:val="00A40050"/>
    <w:rPr>
      <w:color w:val="000000"/>
    </w:rPr>
  </w:style>
  <w:style w:type="paragraph" w:styleId="DocumentMap">
    <w:name w:val="Document Map"/>
    <w:basedOn w:val="Normal"/>
    <w:link w:val="DocumentMapChar"/>
    <w:rsid w:val="006D2D30"/>
    <w:rPr>
      <w:sz w:val="24"/>
    </w:rPr>
  </w:style>
  <w:style w:type="character" w:customStyle="1" w:styleId="DocumentMapChar">
    <w:name w:val="Document Map Char"/>
    <w:link w:val="DocumentMap"/>
    <w:rsid w:val="006D2D30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98&#35745;&#31639;&#26426;&#32593;&#32476;/66&#35745;&#31639;&#26426;&#32593;&#32476;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66计算机网络6.dotx</Template>
  <TotalTime>7</TotalTime>
  <Pages>1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66计算机网络_固定试卷模拟卷3</vt:lpstr>
    </vt:vector>
  </TitlesOfParts>
  <Company>Microsoft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66计算机网络_固定试卷模拟卷3</dc:title>
  <dc:subject/>
  <dc:creator>Microsoft Office User</dc:creator>
  <cp:keywords/>
  <cp:lastModifiedBy>Microsoft Office User</cp:lastModifiedBy>
  <cp:revision>21</cp:revision>
  <cp:lastPrinted>2017-12-15T05:58:00Z</cp:lastPrinted>
  <dcterms:created xsi:type="dcterms:W3CDTF">2017-12-15T15:20:00Z</dcterms:created>
  <dcterms:modified xsi:type="dcterms:W3CDTF">2017-12-17T07:46:00Z</dcterms:modified>
</cp:coreProperties>
</file>